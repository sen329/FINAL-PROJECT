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8B5277" w:rsidRDefault="00C6554A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bookmarkStart w:id="5" w:name="_GoBack"/>
      <w:bookmarkEnd w:id="5"/>
    </w:p>
    <w:bookmarkEnd w:id="0"/>
    <w:bookmarkEnd w:id="1"/>
    <w:bookmarkEnd w:id="2"/>
    <w:bookmarkEnd w:id="3"/>
    <w:bookmarkEnd w:id="4"/>
    <w:p w:rsidR="00C6554A" w:rsidRDefault="000E6C76" w:rsidP="00C6554A">
      <w:pPr>
        <w:pStyle w:val="Title"/>
      </w:pPr>
      <w:r>
        <w:t>TEXT-BASED GAME</w:t>
      </w:r>
    </w:p>
    <w:p w:rsidR="00C6554A" w:rsidRDefault="000E6C76" w:rsidP="00C6554A">
      <w:pPr>
        <w:pStyle w:val="Subtitle"/>
      </w:pPr>
      <w:r>
        <w:t>Final project</w:t>
      </w:r>
    </w:p>
    <w:p w:rsidR="000E6C76" w:rsidRPr="00D5413C" w:rsidRDefault="000E6C76" w:rsidP="00C6554A">
      <w:pPr>
        <w:pStyle w:val="Subtitle"/>
      </w:pPr>
      <w:r>
        <w:t>Binusian ID: 2001586256</w:t>
      </w:r>
    </w:p>
    <w:p w:rsidR="00C6554A" w:rsidRDefault="000E6C76" w:rsidP="00C6554A">
      <w:pPr>
        <w:pStyle w:val="ContactInfo"/>
      </w:pPr>
      <w:r>
        <w:t>Hanssen Hilman</w:t>
      </w:r>
      <w:r w:rsidR="00C6554A">
        <w:t xml:space="preserve"> | </w:t>
      </w:r>
      <w:r>
        <w:t>Computer Science</w:t>
      </w:r>
      <w:r w:rsidR="00C6554A">
        <w:t xml:space="preserve"> |</w:t>
      </w:r>
      <w:r w:rsidR="00C6554A" w:rsidRPr="00D5413C">
        <w:t xml:space="preserve"> </w:t>
      </w:r>
      <w:r>
        <w:t>06-Nov-16 3:21 PM</w:t>
      </w:r>
      <w:r w:rsidR="00C6554A">
        <w:br w:type="page"/>
      </w:r>
    </w:p>
    <w:p w:rsidR="00C6554A" w:rsidRDefault="000E6C76" w:rsidP="00C6554A">
      <w:pPr>
        <w:pStyle w:val="Heading1"/>
      </w:pPr>
      <w:r>
        <w:lastRenderedPageBreak/>
        <w:t>Description</w:t>
      </w:r>
    </w:p>
    <w:p w:rsidR="007C7E7A" w:rsidRPr="00514122" w:rsidRDefault="007C7E7A" w:rsidP="007C7E7A">
      <w:pPr>
        <w:pStyle w:val="ListBullet"/>
        <w:numPr>
          <w:ilvl w:val="0"/>
          <w:numId w:val="0"/>
        </w:numPr>
        <w:ind w:left="720"/>
      </w:pPr>
      <w:r>
        <w:t>A simple game using C++ language. Mostly using If/else statement and 1 random function. Mostly it’s about riddles and blind-guessing. One of the endings has Russian roulette as final act. This is the ALPHA build, so lots of functions is used as a placeholder until the creator gets new tips and tricks about programming.</w:t>
      </w:r>
    </w:p>
    <w:p w:rsidR="001E748D" w:rsidRDefault="007C7E7A" w:rsidP="007C7E7A">
      <w:pPr>
        <w:pStyle w:val="Heading1"/>
      </w:pPr>
      <w:r w:rsidRPr="007C7E7A">
        <w:t>Design</w:t>
      </w:r>
    </w:p>
    <w:p w:rsidR="00A96DFE" w:rsidRDefault="00A96DFE" w:rsidP="007C7E7A">
      <w:r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-525780</wp:posOffset>
                </wp:positionH>
                <wp:positionV relativeFrom="paragraph">
                  <wp:posOffset>4884420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6DFE" w:rsidRDefault="00A96DFE">
                            <w:r>
                              <w:t>Continued next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1.4pt;margin-top:384.6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">
                <v:textbox style="mso-fit-shape-to-text:t">
                  <w:txbxContent>
                    <w:p w:rsidR="00A96DFE" w:rsidRDefault="00A96DFE">
                      <w:r>
                        <w:t>Continued next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2331720</wp:posOffset>
                </wp:positionH>
                <wp:positionV relativeFrom="paragraph">
                  <wp:posOffset>4929505</wp:posOffset>
                </wp:positionV>
                <wp:extent cx="1230630" cy="708660"/>
                <wp:effectExtent l="0" t="0" r="26670" b="15240"/>
                <wp:wrapNone/>
                <wp:docPr id="24" name="Flowchart: Decisi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630" cy="7086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6DFE" w:rsidRDefault="00A96DFE" w:rsidP="00A96DFE">
                            <w:pPr>
                              <w:jc w:val="center"/>
                            </w:pPr>
                            <w:r>
                              <w:t>choice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4" o:spid="_x0000_s1027" type="#_x0000_t110" style="position:absolute;margin-left:183.6pt;margin-top:388.15pt;width:96.9pt;height:55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" fillcolor="#00a0b8 [3204]" strokecolor="#004f5b [1604]" strokeweight="2pt">
                <v:textbox>
                  <w:txbxContent>
                    <w:p w:rsidR="00A96DFE" w:rsidRDefault="00A96DFE" w:rsidP="00A96DFE">
                      <w:pPr>
                        <w:jc w:val="center"/>
                      </w:pPr>
                      <w:r>
                        <w:t>choice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2907030</wp:posOffset>
                </wp:positionH>
                <wp:positionV relativeFrom="paragraph">
                  <wp:posOffset>4506595</wp:posOffset>
                </wp:positionV>
                <wp:extent cx="22860" cy="449580"/>
                <wp:effectExtent l="57150" t="0" r="53340" b="647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26EA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228.9pt;margin-top:354.85pt;width:1.8pt;height:35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" strokecolor="#0097ae [3044]">
                <v:stroke endarrow="block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2175510</wp:posOffset>
                </wp:positionH>
                <wp:positionV relativeFrom="paragraph">
                  <wp:posOffset>3656965</wp:posOffset>
                </wp:positionV>
                <wp:extent cx="1569720" cy="853440"/>
                <wp:effectExtent l="0" t="0" r="11430" b="22860"/>
                <wp:wrapNone/>
                <wp:docPr id="21" name="Flowchart: Alternate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85344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6DFE" w:rsidRDefault="00A96DFE" w:rsidP="00A96DFE">
                            <w:pPr>
                              <w:jc w:val="center"/>
                            </w:pPr>
                            <w:r>
                              <w:t>Start the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1" o:spid="_x0000_s1028" type="#_x0000_t176" style="position:absolute;margin-left:171.3pt;margin-top:287.95pt;width:123.6pt;height:67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" fillcolor="#00a0b8 [3204]" strokecolor="#004f5b [1604]" strokeweight="2pt">
                <v:textbox>
                  <w:txbxContent>
                    <w:p w:rsidR="00A96DFE" w:rsidRDefault="00A96DFE" w:rsidP="00A96DFE">
                      <w:pPr>
                        <w:jc w:val="center"/>
                      </w:pPr>
                      <w:r>
                        <w:t>Start the game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2967991</wp:posOffset>
                </wp:positionH>
                <wp:positionV relativeFrom="paragraph">
                  <wp:posOffset>3013075</wp:posOffset>
                </wp:positionV>
                <wp:extent cx="45719" cy="659130"/>
                <wp:effectExtent l="38100" t="0" r="50165" b="6477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59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50B37" id="Straight Arrow Connector 14" o:spid="_x0000_s1026" type="#_x0000_t32" style="position:absolute;margin-left:233.7pt;margin-top:237.25pt;width:3.6pt;height:51.9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" strokecolor="#0097ae [3044]">
                <v:stroke endarrow="block"/>
              </v:shape>
            </w:pict>
          </mc:Fallback>
        </mc:AlternateContent>
      </w:r>
      <w:r w:rsidR="004173E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4930140</wp:posOffset>
                </wp:positionH>
                <wp:positionV relativeFrom="paragraph">
                  <wp:posOffset>2361565</wp:posOffset>
                </wp:positionV>
                <wp:extent cx="1604010" cy="613410"/>
                <wp:effectExtent l="0" t="0" r="15240" b="15240"/>
                <wp:wrapNone/>
                <wp:docPr id="20" name="Flowchart: Termina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010" cy="61341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6DFE" w:rsidRDefault="00A96DFE" w:rsidP="00A96DFE">
                            <w:pPr>
                              <w:jc w:val="center"/>
                            </w:pPr>
                            <w:r>
                              <w:t>Close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0" o:spid="_x0000_s1029" type="#_x0000_t116" style="position:absolute;margin-left:388.2pt;margin-top:185.95pt;width:126.3pt;height:48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" fillcolor="#00a0b8 [3204]" strokecolor="#004f5b [1604]" strokeweight="2pt">
                <v:textbox>
                  <w:txbxContent>
                    <w:p w:rsidR="00A96DFE" w:rsidRDefault="00A96DFE" w:rsidP="00A96DFE">
                      <w:pPr>
                        <w:jc w:val="center"/>
                      </w:pPr>
                      <w:r>
                        <w:t>Close program</w:t>
                      </w:r>
                    </w:p>
                  </w:txbxContent>
                </v:textbox>
              </v:shape>
            </w:pict>
          </mc:Fallback>
        </mc:AlternateContent>
      </w:r>
      <w:r w:rsidR="004173E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-1002030</wp:posOffset>
                </wp:positionH>
                <wp:positionV relativeFrom="paragraph">
                  <wp:posOffset>2392045</wp:posOffset>
                </wp:positionV>
                <wp:extent cx="996315" cy="689610"/>
                <wp:effectExtent l="0" t="0" r="13335" b="15240"/>
                <wp:wrapNone/>
                <wp:docPr id="18" name="Flowchart: Display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315" cy="68961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73E0" w:rsidRDefault="004173E0" w:rsidP="004173E0">
                            <w:pPr>
                              <w:jc w:val="center"/>
                            </w:pPr>
                            <w:r>
                              <w:t>Display credits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Flowchart: Display 18" o:spid="_x0000_s1030" type="#_x0000_t134" style="position:absolute;margin-left:-78.9pt;margin-top:188.35pt;width:78.45pt;height:54.3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" fillcolor="#00a0b8 [3204]" strokecolor="#004f5b [1604]" strokeweight="2pt">
                <v:textbox>
                  <w:txbxContent>
                    <w:p w:rsidR="004173E0" w:rsidRDefault="004173E0" w:rsidP="004173E0">
                      <w:pPr>
                        <w:jc w:val="center"/>
                      </w:pPr>
                      <w:r>
                        <w:t>Display credits</w:t>
                      </w:r>
                    </w:p>
                  </w:txbxContent>
                </v:textbox>
              </v:shape>
            </w:pict>
          </mc:Fallback>
        </mc:AlternateContent>
      </w:r>
      <w:r w:rsidR="004173E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2708275</wp:posOffset>
                </wp:positionV>
                <wp:extent cx="400050" cy="11430"/>
                <wp:effectExtent l="38100" t="57150" r="0" b="8382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11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67BE2E" id="Straight Arrow Connector 19" o:spid="_x0000_s1026" type="#_x0000_t32" style="position:absolute;margin-left:1.5pt;margin-top:213.25pt;width:31.5pt;height:.9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" strokecolor="#0097ae [3044]">
                <v:stroke endarrow="block"/>
              </v:shape>
            </w:pict>
          </mc:Fallback>
        </mc:AlternateContent>
      </w:r>
      <w:r w:rsidR="004173E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2494915</wp:posOffset>
                </wp:positionV>
                <wp:extent cx="902970" cy="464820"/>
                <wp:effectExtent l="0" t="0" r="11430" b="11430"/>
                <wp:wrapNone/>
                <wp:docPr id="17" name="Flowchart: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970" cy="4648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73E0" w:rsidRDefault="004173E0" w:rsidP="004173E0">
                            <w:pPr>
                              <w:jc w:val="center"/>
                            </w:pPr>
                            <w:r>
                              <w:t>credits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7" o:spid="_x0000_s1031" type="#_x0000_t109" style="position:absolute;margin-left:33pt;margin-top:196.45pt;width:71.1pt;height:36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" fillcolor="#00a0b8 [3204]" strokecolor="#004f5b [1604]" strokeweight="2pt">
                <v:textbox>
                  <w:txbxContent>
                    <w:p w:rsidR="004173E0" w:rsidRDefault="004173E0" w:rsidP="004173E0">
                      <w:pPr>
                        <w:jc w:val="center"/>
                      </w:pPr>
                      <w:r>
                        <w:t>credits</w:t>
                      </w:r>
                    </w:p>
                  </w:txbxContent>
                </v:textbox>
              </v:shape>
            </w:pict>
          </mc:Fallback>
        </mc:AlternateContent>
      </w:r>
      <w:r w:rsidR="004173E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2998470</wp:posOffset>
                </wp:positionH>
                <wp:positionV relativeFrom="paragraph">
                  <wp:posOffset>1915795</wp:posOffset>
                </wp:positionV>
                <wp:extent cx="26670" cy="438150"/>
                <wp:effectExtent l="57150" t="0" r="6858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36F340" id="Straight Arrow Connector 16" o:spid="_x0000_s1026" type="#_x0000_t32" style="position:absolute;margin-left:236.1pt;margin-top:150.85pt;width:2.1pt;height:34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" strokecolor="#0097ae [3044]">
                <v:stroke endarrow="block"/>
              </v:shape>
            </w:pict>
          </mc:Fallback>
        </mc:AlternateContent>
      </w:r>
      <w:r w:rsidR="004173E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3684270</wp:posOffset>
                </wp:positionH>
                <wp:positionV relativeFrom="paragraph">
                  <wp:posOffset>2624455</wp:posOffset>
                </wp:positionV>
                <wp:extent cx="1264920" cy="45719"/>
                <wp:effectExtent l="0" t="76200" r="11430" b="501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49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554AC" id="Straight Arrow Connector 13" o:spid="_x0000_s1026" type="#_x0000_t32" style="position:absolute;margin-left:290.1pt;margin-top:206.65pt;width:99.6pt;height:3.6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" strokecolor="#0097ae [3044]">
                <v:stroke endarrow="block"/>
              </v:shape>
            </w:pict>
          </mc:Fallback>
        </mc:AlternateContent>
      </w:r>
      <w:r w:rsidR="004173E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1306830</wp:posOffset>
                </wp:positionH>
                <wp:positionV relativeFrom="paragraph">
                  <wp:posOffset>2662555</wp:posOffset>
                </wp:positionV>
                <wp:extent cx="1051560" cy="0"/>
                <wp:effectExtent l="38100" t="76200" r="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1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0C3CBD" id="Straight Arrow Connector 12" o:spid="_x0000_s1026" type="#_x0000_t32" style="position:absolute;margin-left:102.9pt;margin-top:209.65pt;width:82.8pt;height: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" strokecolor="#0097ae [3044]">
                <v:stroke endarrow="block"/>
              </v:shape>
            </w:pict>
          </mc:Fallback>
        </mc:AlternateContent>
      </w:r>
      <w:r w:rsidR="004173E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2335530</wp:posOffset>
                </wp:positionH>
                <wp:positionV relativeFrom="paragraph">
                  <wp:posOffset>2308225</wp:posOffset>
                </wp:positionV>
                <wp:extent cx="1367790" cy="708660"/>
                <wp:effectExtent l="0" t="0" r="22860" b="15240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790" cy="7086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73E0" w:rsidRDefault="004173E0" w:rsidP="004173E0">
                            <w:pPr>
                              <w:jc w:val="center"/>
                            </w:pPr>
                            <w:r>
                              <w:t>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11" o:spid="_x0000_s1032" type="#_x0000_t110" style="position:absolute;margin-left:183.9pt;margin-top:181.75pt;width:107.7pt;height:55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" fillcolor="#00a0b8 [3204]" strokecolor="#004f5b [1604]" strokeweight="2pt">
                <v:textbox>
                  <w:txbxContent>
                    <w:p w:rsidR="004173E0" w:rsidRDefault="004173E0" w:rsidP="004173E0">
                      <w:pPr>
                        <w:jc w:val="center"/>
                      </w:pPr>
                      <w:r>
                        <w:t>options</w:t>
                      </w:r>
                    </w:p>
                  </w:txbxContent>
                </v:textbox>
              </v:shape>
            </w:pict>
          </mc:Fallback>
        </mc:AlternateContent>
      </w:r>
      <w:r w:rsidR="004173E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2434590</wp:posOffset>
                </wp:positionH>
                <wp:positionV relativeFrom="paragraph">
                  <wp:posOffset>1401445</wp:posOffset>
                </wp:positionV>
                <wp:extent cx="1104900" cy="506730"/>
                <wp:effectExtent l="0" t="0" r="19050" b="26670"/>
                <wp:wrapNone/>
                <wp:docPr id="15" name="Flowchart: Manual Inpu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0673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73E0" w:rsidRDefault="004173E0" w:rsidP="004173E0">
                            <w:pPr>
                              <w:jc w:val="center"/>
                            </w:pPr>
                            <w:r>
                              <w:t>Input 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owchart: Manual Input 15" o:spid="_x0000_s1033" type="#_x0000_t118" style="position:absolute;margin-left:191.7pt;margin-top:110.35pt;width:87pt;height:39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" fillcolor="#00a0b8 [3204]" strokecolor="#004f5b [1604]" strokeweight="2pt">
                <v:textbox>
                  <w:txbxContent>
                    <w:p w:rsidR="004173E0" w:rsidRDefault="004173E0" w:rsidP="004173E0">
                      <w:pPr>
                        <w:jc w:val="center"/>
                      </w:pPr>
                      <w:r>
                        <w:t>Input in menu</w:t>
                      </w:r>
                    </w:p>
                  </w:txbxContent>
                </v:textbox>
              </v:shape>
            </w:pict>
          </mc:Fallback>
        </mc:AlternateContent>
      </w:r>
      <w:r w:rsidR="004173E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2907029</wp:posOffset>
                </wp:positionH>
                <wp:positionV relativeFrom="paragraph">
                  <wp:posOffset>909955</wp:posOffset>
                </wp:positionV>
                <wp:extent cx="45719" cy="567690"/>
                <wp:effectExtent l="38100" t="0" r="69215" b="609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676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9A42" id="Straight Arrow Connector 10" o:spid="_x0000_s1026" type="#_x0000_t32" style="position:absolute;margin-left:228.9pt;margin-top:71.65pt;width:3.6pt;height:44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" strokecolor="#0097ae [3044]">
                <v:stroke endarrow="block"/>
              </v:shape>
            </w:pict>
          </mc:Fallback>
        </mc:AlternateContent>
      </w:r>
      <w:r w:rsidR="004173E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2148840</wp:posOffset>
                </wp:positionH>
                <wp:positionV relativeFrom="paragraph">
                  <wp:posOffset>296545</wp:posOffset>
                </wp:positionV>
                <wp:extent cx="1508760" cy="609600"/>
                <wp:effectExtent l="0" t="0" r="15240" b="1905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609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73E0" w:rsidRDefault="004173E0" w:rsidP="004173E0">
                            <w:pPr>
                              <w:jc w:val="center"/>
                            </w:pPr>
                            <w: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9" o:spid="_x0000_s1034" type="#_x0000_t109" style="position:absolute;margin-left:169.2pt;margin-top:23.35pt;width:118.8pt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" fillcolor="#00a0b8 [3204]" strokecolor="#004f5b [1604]" strokeweight="2pt">
                <v:textbox>
                  <w:txbxContent>
                    <w:p w:rsidR="004173E0" w:rsidRDefault="004173E0" w:rsidP="004173E0">
                      <w:pPr>
                        <w:jc w:val="center"/>
                      </w:pPr>
                      <w:r>
                        <w:t>Menu</w:t>
                      </w:r>
                    </w:p>
                  </w:txbxContent>
                </v:textbox>
              </v:shape>
            </w:pict>
          </mc:Fallback>
        </mc:AlternateContent>
      </w:r>
      <w:r w:rsidR="007C7E7A">
        <w:tab/>
      </w:r>
    </w:p>
    <w:p w:rsidR="00A96DFE" w:rsidRDefault="00137801" w:rsidP="00A96DFE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2282190</wp:posOffset>
                </wp:positionH>
                <wp:positionV relativeFrom="paragraph">
                  <wp:posOffset>580390</wp:posOffset>
                </wp:positionV>
                <wp:extent cx="175260" cy="5459730"/>
                <wp:effectExtent l="381000" t="38100" r="15240" b="26670"/>
                <wp:wrapNone/>
                <wp:docPr id="58" name="Connector: Curved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260" cy="5459730"/>
                        </a:xfrm>
                        <a:prstGeom prst="curvedConnector3">
                          <a:avLst>
                            <a:gd name="adj1" fmla="val 3105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DA24D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58" o:spid="_x0000_s1026" type="#_x0000_t38" style="position:absolute;margin-left:179.7pt;margin-top:45.7pt;width:13.8pt;height:429.9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" adj="67074" strokecolor="#0097ae [3044]">
                <v:stroke endarrow="block"/>
              </v:shape>
            </w:pict>
          </mc:Fallback>
        </mc:AlternateContent>
      </w:r>
      <w:r w:rsidR="00902A2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2141220</wp:posOffset>
                </wp:positionH>
                <wp:positionV relativeFrom="paragraph">
                  <wp:posOffset>401320</wp:posOffset>
                </wp:positionV>
                <wp:extent cx="19050" cy="5433060"/>
                <wp:effectExtent l="552450" t="38100" r="57150" b="34290"/>
                <wp:wrapNone/>
                <wp:docPr id="49" name="Connector: Curved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5433060"/>
                        </a:xfrm>
                        <a:prstGeom prst="curvedConnector3">
                          <a:avLst>
                            <a:gd name="adj1" fmla="val 29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80C2BE" id="Connector: Curved 49" o:spid="_x0000_s1026" type="#_x0000_t38" style="position:absolute;margin-left:168.6pt;margin-top:31.6pt;width:1.5pt;height:427.8pt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" adj="637200" strokecolor="#0097ae [3044]">
                <v:stroke endarrow="block"/>
              </v:shape>
            </w:pict>
          </mc:Fallback>
        </mc:AlternateContent>
      </w:r>
      <w:r w:rsidR="00265DAC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902970</wp:posOffset>
                </wp:positionH>
                <wp:positionV relativeFrom="paragraph">
                  <wp:posOffset>588010</wp:posOffset>
                </wp:positionV>
                <wp:extent cx="1283970" cy="5372100"/>
                <wp:effectExtent l="0" t="38100" r="49530" b="190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3970" cy="537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86A2F7" id="Straight Arrow Connector 38" o:spid="_x0000_s1026" type="#_x0000_t32" style="position:absolute;margin-left:71.1pt;margin-top:46.3pt;width:101.1pt;height:423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" strokecolor="#0097ae [3044]">
                <v:stroke endarrow="block"/>
              </v:shape>
            </w:pict>
          </mc:Fallback>
        </mc:AlternateContent>
      </w:r>
      <w:r w:rsidR="00A96DF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5095240</wp:posOffset>
                </wp:positionV>
                <wp:extent cx="681990" cy="1097280"/>
                <wp:effectExtent l="0" t="0" r="22860" b="2667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990" cy="1097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23B1BA" id="Straight Connector 29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pt,401.2pt" to="308.7pt,48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" strokecolor="#0097ae [3044]"/>
            </w:pict>
          </mc:Fallback>
        </mc:AlternateContent>
      </w:r>
      <w:r w:rsidR="00A96DF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1775460</wp:posOffset>
                </wp:positionH>
                <wp:positionV relativeFrom="paragraph">
                  <wp:posOffset>5049520</wp:posOffset>
                </wp:positionV>
                <wp:extent cx="796290" cy="944880"/>
                <wp:effectExtent l="0" t="0" r="22860" b="2667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6290" cy="944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5AD208" id="Straight Connector 28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8pt,397.6pt" to="202.5pt,47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" strokecolor="#0097ae [3044]"/>
            </w:pict>
          </mc:Fallback>
        </mc:AlternateContent>
      </w:r>
      <w:r w:rsidR="00A96DF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ragraph">
                  <wp:posOffset>252730</wp:posOffset>
                </wp:positionV>
                <wp:extent cx="2506980" cy="1783080"/>
                <wp:effectExtent l="0" t="76200" r="0" b="26670"/>
                <wp:wrapNone/>
                <wp:docPr id="27" name="Connector: Curve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06980" cy="178308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59421D" id="Connector: Curved 27" o:spid="_x0000_s1026" type="#_x0000_t38" style="position:absolute;margin-left:-24pt;margin-top:19.9pt;width:197.4pt;height:140.4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" adj="10800" strokecolor="#0097ae [3044]">
                <v:stroke endarrow="block"/>
              </v:shape>
            </w:pict>
          </mc:Fallback>
        </mc:AlternateContent>
      </w:r>
      <w:r w:rsidR="00A96DFE">
        <w:br w:type="page"/>
      </w:r>
    </w:p>
    <w:p w:rsidR="00137801" w:rsidRDefault="00137801" w:rsidP="007C7E7A">
      <w:r>
        <w:rPr>
          <w:noProof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1332610</wp:posOffset>
                </wp:positionH>
                <wp:positionV relativeFrom="paragraph">
                  <wp:posOffset>6891038</wp:posOffset>
                </wp:positionV>
                <wp:extent cx="2034540" cy="822960"/>
                <wp:effectExtent l="0" t="0" r="22860" b="15240"/>
                <wp:wrapNone/>
                <wp:docPr id="56" name="Flowchart: Alternate Proces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82296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7801" w:rsidRDefault="00137801" w:rsidP="00137801">
                            <w:pPr>
                              <w:jc w:val="center"/>
                            </w:pPr>
                            <w:r>
                              <w:t>End of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Alternate Process 56" o:spid="_x0000_s1035" type="#_x0000_t176" style="position:absolute;margin-left:104.95pt;margin-top:542.6pt;width:160.2pt;height:64.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" fillcolor="#00a0b8 [3204]" strokecolor="#004f5b [1604]" strokeweight="2pt">
                <v:textbox>
                  <w:txbxContent>
                    <w:p w:rsidR="00137801" w:rsidRDefault="00137801" w:rsidP="00137801">
                      <w:pPr>
                        <w:jc w:val="center"/>
                      </w:pPr>
                      <w:r>
                        <w:t>End of game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2739390</wp:posOffset>
                </wp:positionH>
                <wp:positionV relativeFrom="paragraph">
                  <wp:posOffset>-426720</wp:posOffset>
                </wp:positionV>
                <wp:extent cx="26670" cy="7646670"/>
                <wp:effectExtent l="0" t="0" r="30480" b="1143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" cy="76466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E86C25" id="Straight Connector 57" o:spid="_x0000_s1026" style="position:absolute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7pt,-33.6pt" to="217.8pt,5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" strokecolor="#0097ae [3044]"/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2815590</wp:posOffset>
                </wp:positionH>
                <wp:positionV relativeFrom="paragraph">
                  <wp:posOffset>6160770</wp:posOffset>
                </wp:positionV>
                <wp:extent cx="1402080" cy="1078230"/>
                <wp:effectExtent l="38100" t="0" r="26670" b="6477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2080" cy="10782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35307A" id="Straight Arrow Connector 55" o:spid="_x0000_s1026" type="#_x0000_t32" style="position:absolute;margin-left:221.7pt;margin-top:485.1pt;width:110.4pt;height:84.9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" strokecolor="#0097ae [3044]">
                <v:stroke endarrow="block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640080</wp:posOffset>
                </wp:positionH>
                <wp:positionV relativeFrom="paragraph">
                  <wp:posOffset>6122670</wp:posOffset>
                </wp:positionV>
                <wp:extent cx="1245870" cy="1150620"/>
                <wp:effectExtent l="0" t="0" r="68580" b="4953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5870" cy="1150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9A7675" id="Straight Arrow Connector 54" o:spid="_x0000_s1026" type="#_x0000_t32" style="position:absolute;margin-left:50.4pt;margin-top:482.1pt;width:98.1pt;height:90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" strokecolor="#0097ae [3044]">
                <v:stroke endarrow="block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5505450</wp:posOffset>
                </wp:positionV>
                <wp:extent cx="2354580" cy="647700"/>
                <wp:effectExtent l="0" t="0" r="26670" b="19050"/>
                <wp:wrapNone/>
                <wp:docPr id="53" name="Flowchart: Alternate Proces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4580" cy="6477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7801" w:rsidRDefault="00137801" w:rsidP="00137801">
                            <w:pPr>
                              <w:jc w:val="center"/>
                            </w:pPr>
                            <w:r>
                              <w:t>Final sequence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53" o:spid="_x0000_s1036" type="#_x0000_t176" style="position:absolute;margin-left:134.2pt;margin-top:433.5pt;width:185.4pt;height:51pt;z-index:2517032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" fillcolor="#00a0b8 [3204]" strokecolor="#004f5b [1604]" strokeweight="2pt">
                <v:textbox>
                  <w:txbxContent>
                    <w:p w:rsidR="00137801" w:rsidRDefault="00137801" w:rsidP="00137801">
                      <w:pPr>
                        <w:jc w:val="center"/>
                      </w:pPr>
                      <w:r>
                        <w:t>Final sequence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-297180</wp:posOffset>
                </wp:positionH>
                <wp:positionV relativeFrom="paragraph">
                  <wp:posOffset>5242560</wp:posOffset>
                </wp:positionV>
                <wp:extent cx="1958340" cy="861060"/>
                <wp:effectExtent l="0" t="0" r="22860" b="15240"/>
                <wp:wrapNone/>
                <wp:docPr id="52" name="Flowchart: Alternate Proces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340" cy="86106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7801" w:rsidRDefault="00137801" w:rsidP="00137801">
                            <w:pPr>
                              <w:jc w:val="center"/>
                            </w:pPr>
                            <w:r>
                              <w:t>Final sequence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Alternate Process 52" o:spid="_x0000_s1037" type="#_x0000_t176" style="position:absolute;margin-left:-23.4pt;margin-top:412.8pt;width:154.2pt;height:67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" fillcolor="#00a0b8 [3204]" strokecolor="#004f5b [1604]" strokeweight="2pt">
                <v:textbox>
                  <w:txbxContent>
                    <w:p w:rsidR="00137801" w:rsidRDefault="00137801" w:rsidP="00137801">
                      <w:pPr>
                        <w:jc w:val="center"/>
                      </w:pPr>
                      <w:r>
                        <w:t>Final sequence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4472940</wp:posOffset>
                </wp:positionH>
                <wp:positionV relativeFrom="paragraph">
                  <wp:posOffset>3329940</wp:posOffset>
                </wp:positionV>
                <wp:extent cx="773430" cy="2232660"/>
                <wp:effectExtent l="38100" t="0" r="26670" b="5334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3430" cy="2232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1A37E2" id="Straight Arrow Connector 51" o:spid="_x0000_s1026" type="#_x0000_t32" style="position:absolute;margin-left:352.2pt;margin-top:262.2pt;width:60.9pt;height:175.8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" strokecolor="#0097ae [3044]">
                <v:stroke endarrow="block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636270</wp:posOffset>
                </wp:positionH>
                <wp:positionV relativeFrom="paragraph">
                  <wp:posOffset>3108960</wp:posOffset>
                </wp:positionV>
                <wp:extent cx="1268730" cy="2122170"/>
                <wp:effectExtent l="38100" t="0" r="26670" b="4953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8730" cy="21221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95A566" id="Straight Arrow Connector 50" o:spid="_x0000_s1026" type="#_x0000_t32" style="position:absolute;margin-left:50.1pt;margin-top:244.8pt;width:99.9pt;height:167.1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" strokecolor="#0097ae [3044]">
                <v:stroke endarrow="block"/>
              </v:shape>
            </w:pict>
          </mc:Fallback>
        </mc:AlternateContent>
      </w:r>
      <w:r w:rsidR="00902A2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2796540</wp:posOffset>
                </wp:positionH>
                <wp:positionV relativeFrom="paragraph">
                  <wp:posOffset>-521970</wp:posOffset>
                </wp:positionV>
                <wp:extent cx="335280" cy="3188970"/>
                <wp:effectExtent l="0" t="0" r="26670" b="1143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5280" cy="3188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FDAB17" id="Straight Connector 47" o:spid="_x0000_s1026" style="position:absolute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2pt,-41.1pt" to="246.6pt,2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" strokecolor="#0097ae [3044]"/>
            </w:pict>
          </mc:Fallback>
        </mc:AlternateContent>
      </w:r>
      <w:r w:rsidR="00902A2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4663440</wp:posOffset>
                </wp:positionH>
                <wp:positionV relativeFrom="paragraph">
                  <wp:posOffset>2651760</wp:posOffset>
                </wp:positionV>
                <wp:extent cx="1417320" cy="628650"/>
                <wp:effectExtent l="0" t="0" r="11430" b="19050"/>
                <wp:wrapNone/>
                <wp:docPr id="45" name="Flowchart: Proces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6286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2A2F" w:rsidRDefault="00902A2F" w:rsidP="00902A2F">
                            <w:pPr>
                              <w:jc w:val="center"/>
                            </w:pPr>
                            <w:r>
                              <w:t>Right 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45" o:spid="_x0000_s1038" type="#_x0000_t109" style="position:absolute;margin-left:367.2pt;margin-top:208.8pt;width:111.6pt;height:49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" fillcolor="#00a0b8 [3204]" strokecolor="#004f5b [1604]" strokeweight="2pt">
                <v:textbox>
                  <w:txbxContent>
                    <w:p w:rsidR="00902A2F" w:rsidRDefault="00902A2F" w:rsidP="00902A2F">
                      <w:pPr>
                        <w:jc w:val="center"/>
                      </w:pPr>
                      <w:r>
                        <w:t>Right answer</w:t>
                      </w:r>
                    </w:p>
                  </w:txbxContent>
                </v:textbox>
              </v:shape>
            </w:pict>
          </mc:Fallback>
        </mc:AlternateContent>
      </w:r>
      <w:r w:rsidR="00902A2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2998470</wp:posOffset>
                </wp:positionH>
                <wp:positionV relativeFrom="paragraph">
                  <wp:posOffset>2640330</wp:posOffset>
                </wp:positionV>
                <wp:extent cx="1162050" cy="590550"/>
                <wp:effectExtent l="0" t="0" r="19050" b="19050"/>
                <wp:wrapNone/>
                <wp:docPr id="44" name="Flowchart: Alternate Proces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5905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2A2F" w:rsidRDefault="00902A2F" w:rsidP="00902A2F">
                            <w:pPr>
                              <w:jc w:val="center"/>
                            </w:pPr>
                            <w:r>
                              <w:t>Wrong 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Alternate Process 44" o:spid="_x0000_s1039" type="#_x0000_t176" style="position:absolute;margin-left:236.1pt;margin-top:207.9pt;width:91.5pt;height:46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" fillcolor="#00a0b8 [3204]" strokecolor="#004f5b [1604]" strokeweight="2pt">
                <v:textbox>
                  <w:txbxContent>
                    <w:p w:rsidR="00902A2F" w:rsidRDefault="00902A2F" w:rsidP="00902A2F">
                      <w:pPr>
                        <w:jc w:val="center"/>
                      </w:pPr>
                      <w:r>
                        <w:t>Wrong answer</w:t>
                      </w:r>
                    </w:p>
                  </w:txbxContent>
                </v:textbox>
              </v:shape>
            </w:pict>
          </mc:Fallback>
        </mc:AlternateContent>
      </w:r>
      <w:r w:rsidR="00265DAC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3139440</wp:posOffset>
                </wp:positionH>
                <wp:positionV relativeFrom="paragraph">
                  <wp:posOffset>910590</wp:posOffset>
                </wp:positionV>
                <wp:extent cx="1691640" cy="1082040"/>
                <wp:effectExtent l="0" t="0" r="22860" b="22860"/>
                <wp:wrapNone/>
                <wp:docPr id="43" name="Flowchart: Decisio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10820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5DAC" w:rsidRDefault="00265DAC" w:rsidP="00265DAC">
                            <w:pPr>
                              <w:jc w:val="center"/>
                            </w:pPr>
                            <w:r>
                              <w:t>Blind guesssing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43" o:spid="_x0000_s1040" type="#_x0000_t110" style="position:absolute;margin-left:247.2pt;margin-top:71.7pt;width:133.2pt;height:85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" fillcolor="#00a0b8 [3204]" strokecolor="#004f5b [1604]" strokeweight="2pt">
                <v:textbox>
                  <w:txbxContent>
                    <w:p w:rsidR="00265DAC" w:rsidRDefault="00265DAC" w:rsidP="00265DAC">
                      <w:pPr>
                        <w:jc w:val="center"/>
                      </w:pPr>
                      <w:r>
                        <w:t>Blind guesssing</w:t>
                      </w:r>
                    </w:p>
                  </w:txbxContent>
                </v:textbox>
              </v:shape>
            </w:pict>
          </mc:Fallback>
        </mc:AlternateContent>
      </w:r>
      <w:r w:rsidR="00265DAC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518160</wp:posOffset>
                </wp:positionH>
                <wp:positionV relativeFrom="paragraph">
                  <wp:posOffset>910590</wp:posOffset>
                </wp:positionV>
                <wp:extent cx="1299210" cy="834390"/>
                <wp:effectExtent l="0" t="0" r="15240" b="22860"/>
                <wp:wrapNone/>
                <wp:docPr id="42" name="Flowchart: Decisio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210" cy="8343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5DAC" w:rsidRDefault="00265DAC" w:rsidP="00265DAC">
                            <w:pPr>
                              <w:jc w:val="center"/>
                            </w:pPr>
                            <w:r>
                              <w:t>riddles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ecision 42" o:spid="_x0000_s1041" type="#_x0000_t110" style="position:absolute;margin-left:40.8pt;margin-top:71.7pt;width:102.3pt;height:65.7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" fillcolor="#00a0b8 [3204]" strokecolor="#004f5b [1604]" strokeweight="2pt">
                <v:textbox>
                  <w:txbxContent>
                    <w:p w:rsidR="00265DAC" w:rsidRDefault="00265DAC" w:rsidP="00265DAC">
                      <w:pPr>
                        <w:jc w:val="center"/>
                      </w:pPr>
                      <w:r>
                        <w:t>riddles</w:t>
                      </w:r>
                    </w:p>
                  </w:txbxContent>
                </v:textbox>
              </v:shape>
            </w:pict>
          </mc:Fallback>
        </mc:AlternateContent>
      </w:r>
      <w:r w:rsidR="00265DAC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3981450</wp:posOffset>
                </wp:positionH>
                <wp:positionV relativeFrom="paragraph">
                  <wp:posOffset>1779270</wp:posOffset>
                </wp:positionV>
                <wp:extent cx="1238250" cy="902970"/>
                <wp:effectExtent l="0" t="0" r="76200" b="4953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902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B79712" id="Straight Arrow Connector 41" o:spid="_x0000_s1026" type="#_x0000_t32" style="position:absolute;margin-left:313.5pt;margin-top:140.1pt;width:97.5pt;height:71.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" strokecolor="#0097ae [3044]">
                <v:stroke endarrow="block"/>
              </v:shape>
            </w:pict>
          </mc:Fallback>
        </mc:AlternateContent>
      </w:r>
      <w:r w:rsidR="00265DAC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3558540</wp:posOffset>
                </wp:positionH>
                <wp:positionV relativeFrom="paragraph">
                  <wp:posOffset>1783080</wp:posOffset>
                </wp:positionV>
                <wp:extent cx="426720" cy="857250"/>
                <wp:effectExtent l="38100" t="0" r="30480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6720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1FEE24" id="Straight Arrow Connector 40" o:spid="_x0000_s1026" type="#_x0000_t32" style="position:absolute;margin-left:280.2pt;margin-top:140.4pt;width:33.6pt;height:67.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" strokecolor="#0097ae [3044]">
                <v:stroke endarrow="block"/>
              </v:shape>
            </w:pict>
          </mc:Fallback>
        </mc:AlternateContent>
      </w:r>
      <w:r w:rsidR="00265DAC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2419350</wp:posOffset>
                </wp:positionV>
                <wp:extent cx="1264920" cy="685800"/>
                <wp:effectExtent l="0" t="0" r="11430" b="19050"/>
                <wp:wrapNone/>
                <wp:docPr id="39" name="Flowchart: Alternate Proces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6858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5DAC" w:rsidRDefault="00265DAC" w:rsidP="00265DAC">
                            <w:pPr>
                              <w:jc w:val="center"/>
                            </w:pPr>
                            <w:r>
                              <w:t>Right 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Alternate Process 39" o:spid="_x0000_s1042" type="#_x0000_t176" style="position:absolute;margin-left:111.6pt;margin-top:190.5pt;width:99.6pt;height:5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" fillcolor="#00a0b8 [3204]" strokecolor="#004f5b [1604]" strokeweight="2pt">
                <v:textbox>
                  <w:txbxContent>
                    <w:p w:rsidR="00265DAC" w:rsidRDefault="00265DAC" w:rsidP="00265DAC">
                      <w:pPr>
                        <w:jc w:val="center"/>
                      </w:pPr>
                      <w:r>
                        <w:t>Right answer</w:t>
                      </w:r>
                    </w:p>
                  </w:txbxContent>
                </v:textbox>
              </v:shape>
            </w:pict>
          </mc:Fallback>
        </mc:AlternateContent>
      </w:r>
      <w:r w:rsidR="00265DAC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-524583</wp:posOffset>
                </wp:positionH>
                <wp:positionV relativeFrom="paragraph">
                  <wp:posOffset>-160020</wp:posOffset>
                </wp:positionV>
                <wp:extent cx="1077129" cy="2910840"/>
                <wp:effectExtent l="0" t="0" r="27940" b="22860"/>
                <wp:wrapNone/>
                <wp:docPr id="37" name="Freeform: Shap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129" cy="2910840"/>
                        </a:xfrm>
                        <a:custGeom>
                          <a:avLst/>
                          <a:gdLst>
                            <a:gd name="connsiteX0" fmla="*/ 337893 w 1077129"/>
                            <a:gd name="connsiteY0" fmla="*/ 2910840 h 2910840"/>
                            <a:gd name="connsiteX1" fmla="*/ 2613 w 1077129"/>
                            <a:gd name="connsiteY1" fmla="*/ 2179320 h 2910840"/>
                            <a:gd name="connsiteX2" fmla="*/ 14043 w 1077129"/>
                            <a:gd name="connsiteY2" fmla="*/ 2106930 h 2910840"/>
                            <a:gd name="connsiteX3" fmla="*/ 94053 w 1077129"/>
                            <a:gd name="connsiteY3" fmla="*/ 1946910 h 2910840"/>
                            <a:gd name="connsiteX4" fmla="*/ 120723 w 1077129"/>
                            <a:gd name="connsiteY4" fmla="*/ 1905000 h 2910840"/>
                            <a:gd name="connsiteX5" fmla="*/ 158823 w 1077129"/>
                            <a:gd name="connsiteY5" fmla="*/ 1859280 h 2910840"/>
                            <a:gd name="connsiteX6" fmla="*/ 177873 w 1077129"/>
                            <a:gd name="connsiteY6" fmla="*/ 1817370 h 2910840"/>
                            <a:gd name="connsiteX7" fmla="*/ 242643 w 1077129"/>
                            <a:gd name="connsiteY7" fmla="*/ 1710690 h 2910840"/>
                            <a:gd name="connsiteX8" fmla="*/ 257883 w 1077129"/>
                            <a:gd name="connsiteY8" fmla="*/ 1672590 h 2910840"/>
                            <a:gd name="connsiteX9" fmla="*/ 280743 w 1077129"/>
                            <a:gd name="connsiteY9" fmla="*/ 1592580 h 2910840"/>
                            <a:gd name="connsiteX10" fmla="*/ 295983 w 1077129"/>
                            <a:gd name="connsiteY10" fmla="*/ 1558290 h 2910840"/>
                            <a:gd name="connsiteX11" fmla="*/ 311223 w 1077129"/>
                            <a:gd name="connsiteY11" fmla="*/ 1520190 h 2910840"/>
                            <a:gd name="connsiteX12" fmla="*/ 330273 w 1077129"/>
                            <a:gd name="connsiteY12" fmla="*/ 1485900 h 2910840"/>
                            <a:gd name="connsiteX13" fmla="*/ 345513 w 1077129"/>
                            <a:gd name="connsiteY13" fmla="*/ 1447800 h 2910840"/>
                            <a:gd name="connsiteX14" fmla="*/ 368373 w 1077129"/>
                            <a:gd name="connsiteY14" fmla="*/ 1421130 h 2910840"/>
                            <a:gd name="connsiteX15" fmla="*/ 383613 w 1077129"/>
                            <a:gd name="connsiteY15" fmla="*/ 1398270 h 2910840"/>
                            <a:gd name="connsiteX16" fmla="*/ 395043 w 1077129"/>
                            <a:gd name="connsiteY16" fmla="*/ 1375410 h 2910840"/>
                            <a:gd name="connsiteX17" fmla="*/ 410283 w 1077129"/>
                            <a:gd name="connsiteY17" fmla="*/ 1352550 h 2910840"/>
                            <a:gd name="connsiteX18" fmla="*/ 440763 w 1077129"/>
                            <a:gd name="connsiteY18" fmla="*/ 1303020 h 2910840"/>
                            <a:gd name="connsiteX19" fmla="*/ 456003 w 1077129"/>
                            <a:gd name="connsiteY19" fmla="*/ 1287780 h 2910840"/>
                            <a:gd name="connsiteX20" fmla="*/ 475053 w 1077129"/>
                            <a:gd name="connsiteY20" fmla="*/ 1245870 h 2910840"/>
                            <a:gd name="connsiteX21" fmla="*/ 497913 w 1077129"/>
                            <a:gd name="connsiteY21" fmla="*/ 1207770 h 2910840"/>
                            <a:gd name="connsiteX22" fmla="*/ 520773 w 1077129"/>
                            <a:gd name="connsiteY22" fmla="*/ 1188720 h 2910840"/>
                            <a:gd name="connsiteX23" fmla="*/ 539823 w 1077129"/>
                            <a:gd name="connsiteY23" fmla="*/ 1158240 h 2910840"/>
                            <a:gd name="connsiteX24" fmla="*/ 555063 w 1077129"/>
                            <a:gd name="connsiteY24" fmla="*/ 1150620 h 2910840"/>
                            <a:gd name="connsiteX25" fmla="*/ 570303 w 1077129"/>
                            <a:gd name="connsiteY25" fmla="*/ 1135380 h 2910840"/>
                            <a:gd name="connsiteX26" fmla="*/ 577923 w 1077129"/>
                            <a:gd name="connsiteY26" fmla="*/ 1123950 h 2910840"/>
                            <a:gd name="connsiteX27" fmla="*/ 600783 w 1077129"/>
                            <a:gd name="connsiteY27" fmla="*/ 1108710 h 2910840"/>
                            <a:gd name="connsiteX28" fmla="*/ 619833 w 1077129"/>
                            <a:gd name="connsiteY28" fmla="*/ 1078230 h 2910840"/>
                            <a:gd name="connsiteX29" fmla="*/ 635073 w 1077129"/>
                            <a:gd name="connsiteY29" fmla="*/ 1051560 h 2910840"/>
                            <a:gd name="connsiteX30" fmla="*/ 642693 w 1077129"/>
                            <a:gd name="connsiteY30" fmla="*/ 1036320 h 2910840"/>
                            <a:gd name="connsiteX31" fmla="*/ 657933 w 1077129"/>
                            <a:gd name="connsiteY31" fmla="*/ 1021080 h 2910840"/>
                            <a:gd name="connsiteX32" fmla="*/ 676983 w 1077129"/>
                            <a:gd name="connsiteY32" fmla="*/ 941070 h 2910840"/>
                            <a:gd name="connsiteX33" fmla="*/ 699843 w 1077129"/>
                            <a:gd name="connsiteY33" fmla="*/ 842010 h 2910840"/>
                            <a:gd name="connsiteX34" fmla="*/ 707463 w 1077129"/>
                            <a:gd name="connsiteY34" fmla="*/ 819150 h 2910840"/>
                            <a:gd name="connsiteX35" fmla="*/ 715083 w 1077129"/>
                            <a:gd name="connsiteY35" fmla="*/ 781050 h 2910840"/>
                            <a:gd name="connsiteX36" fmla="*/ 722703 w 1077129"/>
                            <a:gd name="connsiteY36" fmla="*/ 762000 h 2910840"/>
                            <a:gd name="connsiteX37" fmla="*/ 737943 w 1077129"/>
                            <a:gd name="connsiteY37" fmla="*/ 723900 h 2910840"/>
                            <a:gd name="connsiteX38" fmla="*/ 745563 w 1077129"/>
                            <a:gd name="connsiteY38" fmla="*/ 681990 h 2910840"/>
                            <a:gd name="connsiteX39" fmla="*/ 749373 w 1077129"/>
                            <a:gd name="connsiteY39" fmla="*/ 666750 h 2910840"/>
                            <a:gd name="connsiteX40" fmla="*/ 756993 w 1077129"/>
                            <a:gd name="connsiteY40" fmla="*/ 651510 h 2910840"/>
                            <a:gd name="connsiteX41" fmla="*/ 772233 w 1077129"/>
                            <a:gd name="connsiteY41" fmla="*/ 609600 h 2910840"/>
                            <a:gd name="connsiteX42" fmla="*/ 779853 w 1077129"/>
                            <a:gd name="connsiteY42" fmla="*/ 594360 h 2910840"/>
                            <a:gd name="connsiteX43" fmla="*/ 787473 w 1077129"/>
                            <a:gd name="connsiteY43" fmla="*/ 571500 h 2910840"/>
                            <a:gd name="connsiteX44" fmla="*/ 802713 w 1077129"/>
                            <a:gd name="connsiteY44" fmla="*/ 537210 h 2910840"/>
                            <a:gd name="connsiteX45" fmla="*/ 810333 w 1077129"/>
                            <a:gd name="connsiteY45" fmla="*/ 514350 h 2910840"/>
                            <a:gd name="connsiteX46" fmla="*/ 821763 w 1077129"/>
                            <a:gd name="connsiteY46" fmla="*/ 499110 h 2910840"/>
                            <a:gd name="connsiteX47" fmla="*/ 837003 w 1077129"/>
                            <a:gd name="connsiteY47" fmla="*/ 464820 h 2910840"/>
                            <a:gd name="connsiteX48" fmla="*/ 859863 w 1077129"/>
                            <a:gd name="connsiteY48" fmla="*/ 426720 h 2910840"/>
                            <a:gd name="connsiteX49" fmla="*/ 882723 w 1077129"/>
                            <a:gd name="connsiteY49" fmla="*/ 369570 h 2910840"/>
                            <a:gd name="connsiteX50" fmla="*/ 894153 w 1077129"/>
                            <a:gd name="connsiteY50" fmla="*/ 339090 h 2910840"/>
                            <a:gd name="connsiteX51" fmla="*/ 917013 w 1077129"/>
                            <a:gd name="connsiteY51" fmla="*/ 320040 h 2910840"/>
                            <a:gd name="connsiteX52" fmla="*/ 966543 w 1077129"/>
                            <a:gd name="connsiteY52" fmla="*/ 217170 h 2910840"/>
                            <a:gd name="connsiteX53" fmla="*/ 1019883 w 1077129"/>
                            <a:gd name="connsiteY53" fmla="*/ 102870 h 2910840"/>
                            <a:gd name="connsiteX54" fmla="*/ 1035123 w 1077129"/>
                            <a:gd name="connsiteY54" fmla="*/ 72390 h 2910840"/>
                            <a:gd name="connsiteX55" fmla="*/ 1046553 w 1077129"/>
                            <a:gd name="connsiteY55" fmla="*/ 49530 h 2910840"/>
                            <a:gd name="connsiteX56" fmla="*/ 1054173 w 1077129"/>
                            <a:gd name="connsiteY56" fmla="*/ 38100 h 2910840"/>
                            <a:gd name="connsiteX57" fmla="*/ 1061793 w 1077129"/>
                            <a:gd name="connsiteY57" fmla="*/ 15240 h 2910840"/>
                            <a:gd name="connsiteX58" fmla="*/ 1077033 w 1077129"/>
                            <a:gd name="connsiteY58" fmla="*/ 0 h 29108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</a:cxnLst>
                          <a:rect l="l" t="t" r="r" b="b"/>
                          <a:pathLst>
                            <a:path w="1077129" h="2910840">
                              <a:moveTo>
                                <a:pt x="337893" y="2910840"/>
                              </a:moveTo>
                              <a:cubicBezTo>
                                <a:pt x="87467" y="2767740"/>
                                <a:pt x="265298" y="2876445"/>
                                <a:pt x="2613" y="2179320"/>
                              </a:cubicBezTo>
                              <a:cubicBezTo>
                                <a:pt x="-6001" y="2156460"/>
                                <a:pt x="9010" y="2130835"/>
                                <a:pt x="14043" y="2106930"/>
                              </a:cubicBezTo>
                              <a:cubicBezTo>
                                <a:pt x="34645" y="2009072"/>
                                <a:pt x="29545" y="2042270"/>
                                <a:pt x="94053" y="1946910"/>
                              </a:cubicBezTo>
                              <a:cubicBezTo>
                                <a:pt x="103331" y="1933195"/>
                                <a:pt x="110122" y="1917721"/>
                                <a:pt x="120723" y="1905000"/>
                              </a:cubicBezTo>
                              <a:cubicBezTo>
                                <a:pt x="133423" y="1889760"/>
                                <a:pt x="147986" y="1875897"/>
                                <a:pt x="158823" y="1859280"/>
                              </a:cubicBezTo>
                              <a:cubicBezTo>
                                <a:pt x="167206" y="1846426"/>
                                <a:pt x="170478" y="1830816"/>
                                <a:pt x="177873" y="1817370"/>
                              </a:cubicBezTo>
                              <a:cubicBezTo>
                                <a:pt x="206840" y="1764703"/>
                                <a:pt x="212846" y="1785181"/>
                                <a:pt x="242643" y="1710690"/>
                              </a:cubicBezTo>
                              <a:cubicBezTo>
                                <a:pt x="247723" y="1697990"/>
                                <a:pt x="253764" y="1685633"/>
                                <a:pt x="257883" y="1672590"/>
                              </a:cubicBezTo>
                              <a:cubicBezTo>
                                <a:pt x="286764" y="1581132"/>
                                <a:pt x="237411" y="1706326"/>
                                <a:pt x="280743" y="1592580"/>
                              </a:cubicBezTo>
                              <a:cubicBezTo>
                                <a:pt x="285196" y="1580891"/>
                                <a:pt x="291129" y="1569818"/>
                                <a:pt x="295983" y="1558290"/>
                              </a:cubicBezTo>
                              <a:cubicBezTo>
                                <a:pt x="301291" y="1545684"/>
                                <a:pt x="305367" y="1532552"/>
                                <a:pt x="311223" y="1520190"/>
                              </a:cubicBezTo>
                              <a:cubicBezTo>
                                <a:pt x="316820" y="1508373"/>
                                <a:pt x="324676" y="1497717"/>
                                <a:pt x="330273" y="1485900"/>
                              </a:cubicBezTo>
                              <a:cubicBezTo>
                                <a:pt x="336129" y="1473538"/>
                                <a:pt x="338578" y="1459590"/>
                                <a:pt x="345513" y="1447800"/>
                              </a:cubicBezTo>
                              <a:cubicBezTo>
                                <a:pt x="351450" y="1437708"/>
                                <a:pt x="361234" y="1430411"/>
                                <a:pt x="368373" y="1421130"/>
                              </a:cubicBezTo>
                              <a:cubicBezTo>
                                <a:pt x="373957" y="1413871"/>
                                <a:pt x="378998" y="1406181"/>
                                <a:pt x="383613" y="1398270"/>
                              </a:cubicBezTo>
                              <a:cubicBezTo>
                                <a:pt x="387906" y="1390911"/>
                                <a:pt x="390750" y="1382769"/>
                                <a:pt x="395043" y="1375410"/>
                              </a:cubicBezTo>
                              <a:cubicBezTo>
                                <a:pt x="399658" y="1367499"/>
                                <a:pt x="405483" y="1360350"/>
                                <a:pt x="410283" y="1352550"/>
                              </a:cubicBezTo>
                              <a:cubicBezTo>
                                <a:pt x="421069" y="1335023"/>
                                <a:pt x="427891" y="1319109"/>
                                <a:pt x="440763" y="1303020"/>
                              </a:cubicBezTo>
                              <a:cubicBezTo>
                                <a:pt x="445251" y="1297410"/>
                                <a:pt x="450923" y="1292860"/>
                                <a:pt x="456003" y="1287780"/>
                              </a:cubicBezTo>
                              <a:cubicBezTo>
                                <a:pt x="463405" y="1265574"/>
                                <a:pt x="458017" y="1279942"/>
                                <a:pt x="475053" y="1245870"/>
                              </a:cubicBezTo>
                              <a:cubicBezTo>
                                <a:pt x="481700" y="1232577"/>
                                <a:pt x="487696" y="1219009"/>
                                <a:pt x="497913" y="1207770"/>
                              </a:cubicBezTo>
                              <a:cubicBezTo>
                                <a:pt x="504585" y="1200431"/>
                                <a:pt x="514366" y="1196292"/>
                                <a:pt x="520773" y="1188720"/>
                              </a:cubicBezTo>
                              <a:cubicBezTo>
                                <a:pt x="528512" y="1179574"/>
                                <a:pt x="531808" y="1167146"/>
                                <a:pt x="539823" y="1158240"/>
                              </a:cubicBezTo>
                              <a:cubicBezTo>
                                <a:pt x="543622" y="1154018"/>
                                <a:pt x="550519" y="1154028"/>
                                <a:pt x="555063" y="1150620"/>
                              </a:cubicBezTo>
                              <a:cubicBezTo>
                                <a:pt x="560810" y="1146309"/>
                                <a:pt x="565628" y="1140835"/>
                                <a:pt x="570303" y="1135380"/>
                              </a:cubicBezTo>
                              <a:cubicBezTo>
                                <a:pt x="573283" y="1131903"/>
                                <a:pt x="574477" y="1126965"/>
                                <a:pt x="577923" y="1123950"/>
                              </a:cubicBezTo>
                              <a:cubicBezTo>
                                <a:pt x="584815" y="1117919"/>
                                <a:pt x="593163" y="1113790"/>
                                <a:pt x="600783" y="1108710"/>
                              </a:cubicBezTo>
                              <a:cubicBezTo>
                                <a:pt x="608308" y="1078611"/>
                                <a:pt x="598184" y="1107997"/>
                                <a:pt x="619833" y="1078230"/>
                              </a:cubicBezTo>
                              <a:cubicBezTo>
                                <a:pt x="625855" y="1069949"/>
                                <a:pt x="630170" y="1060549"/>
                                <a:pt x="635073" y="1051560"/>
                              </a:cubicBezTo>
                              <a:cubicBezTo>
                                <a:pt x="637793" y="1046574"/>
                                <a:pt x="639285" y="1040864"/>
                                <a:pt x="642693" y="1036320"/>
                              </a:cubicBezTo>
                              <a:cubicBezTo>
                                <a:pt x="647004" y="1030573"/>
                                <a:pt x="652853" y="1026160"/>
                                <a:pt x="657933" y="1021080"/>
                              </a:cubicBezTo>
                              <a:cubicBezTo>
                                <a:pt x="675307" y="925524"/>
                                <a:pt x="654580" y="1030684"/>
                                <a:pt x="676983" y="941070"/>
                              </a:cubicBezTo>
                              <a:cubicBezTo>
                                <a:pt x="685202" y="908194"/>
                                <a:pt x="689127" y="874159"/>
                                <a:pt x="699843" y="842010"/>
                              </a:cubicBezTo>
                              <a:cubicBezTo>
                                <a:pt x="702383" y="834390"/>
                                <a:pt x="705515" y="826942"/>
                                <a:pt x="707463" y="819150"/>
                              </a:cubicBezTo>
                              <a:cubicBezTo>
                                <a:pt x="710604" y="806585"/>
                                <a:pt x="711746" y="793564"/>
                                <a:pt x="715083" y="781050"/>
                              </a:cubicBezTo>
                              <a:cubicBezTo>
                                <a:pt x="716845" y="774442"/>
                                <a:pt x="720366" y="768427"/>
                                <a:pt x="722703" y="762000"/>
                              </a:cubicBezTo>
                              <a:cubicBezTo>
                                <a:pt x="735258" y="727474"/>
                                <a:pt x="724512" y="750763"/>
                                <a:pt x="737943" y="723900"/>
                              </a:cubicBezTo>
                              <a:cubicBezTo>
                                <a:pt x="740483" y="709930"/>
                                <a:pt x="742778" y="695913"/>
                                <a:pt x="745563" y="681990"/>
                              </a:cubicBezTo>
                              <a:cubicBezTo>
                                <a:pt x="746590" y="676855"/>
                                <a:pt x="747534" y="671653"/>
                                <a:pt x="749373" y="666750"/>
                              </a:cubicBezTo>
                              <a:cubicBezTo>
                                <a:pt x="751367" y="661432"/>
                                <a:pt x="754884" y="656783"/>
                                <a:pt x="756993" y="651510"/>
                              </a:cubicBezTo>
                              <a:cubicBezTo>
                                <a:pt x="773889" y="609271"/>
                                <a:pt x="755574" y="647084"/>
                                <a:pt x="772233" y="609600"/>
                              </a:cubicBezTo>
                              <a:cubicBezTo>
                                <a:pt x="774540" y="604410"/>
                                <a:pt x="777744" y="599633"/>
                                <a:pt x="779853" y="594360"/>
                              </a:cubicBezTo>
                              <a:cubicBezTo>
                                <a:pt x="782836" y="586902"/>
                                <a:pt x="784490" y="578958"/>
                                <a:pt x="787473" y="571500"/>
                              </a:cubicBezTo>
                              <a:cubicBezTo>
                                <a:pt x="811429" y="511610"/>
                                <a:pt x="776996" y="607933"/>
                                <a:pt x="802713" y="537210"/>
                              </a:cubicBezTo>
                              <a:cubicBezTo>
                                <a:pt x="805458" y="529661"/>
                                <a:pt x="806741" y="521534"/>
                                <a:pt x="810333" y="514350"/>
                              </a:cubicBezTo>
                              <a:cubicBezTo>
                                <a:pt x="813173" y="508670"/>
                                <a:pt x="818398" y="504495"/>
                                <a:pt x="821763" y="499110"/>
                              </a:cubicBezTo>
                              <a:cubicBezTo>
                                <a:pt x="828978" y="487566"/>
                                <a:pt x="831445" y="477326"/>
                                <a:pt x="837003" y="464820"/>
                              </a:cubicBezTo>
                              <a:cubicBezTo>
                                <a:pt x="844813" y="447247"/>
                                <a:pt x="847769" y="444860"/>
                                <a:pt x="859863" y="426720"/>
                              </a:cubicBezTo>
                              <a:cubicBezTo>
                                <a:pt x="874314" y="376141"/>
                                <a:pt x="858789" y="424275"/>
                                <a:pt x="882723" y="369570"/>
                              </a:cubicBezTo>
                              <a:cubicBezTo>
                                <a:pt x="887072" y="359629"/>
                                <a:pt x="887977" y="348012"/>
                                <a:pt x="894153" y="339090"/>
                              </a:cubicBezTo>
                              <a:cubicBezTo>
                                <a:pt x="899799" y="330935"/>
                                <a:pt x="909393" y="326390"/>
                                <a:pt x="917013" y="320040"/>
                              </a:cubicBezTo>
                              <a:cubicBezTo>
                                <a:pt x="971909" y="191950"/>
                                <a:pt x="906808" y="339485"/>
                                <a:pt x="966543" y="217170"/>
                              </a:cubicBezTo>
                              <a:cubicBezTo>
                                <a:pt x="984994" y="179390"/>
                                <a:pt x="1001884" y="140867"/>
                                <a:pt x="1019883" y="102870"/>
                              </a:cubicBezTo>
                              <a:cubicBezTo>
                                <a:pt x="1024746" y="92604"/>
                                <a:pt x="1030043" y="82550"/>
                                <a:pt x="1035123" y="72390"/>
                              </a:cubicBezTo>
                              <a:cubicBezTo>
                                <a:pt x="1038933" y="64770"/>
                                <a:pt x="1041827" y="56619"/>
                                <a:pt x="1046553" y="49530"/>
                              </a:cubicBezTo>
                              <a:cubicBezTo>
                                <a:pt x="1049093" y="45720"/>
                                <a:pt x="1052313" y="42284"/>
                                <a:pt x="1054173" y="38100"/>
                              </a:cubicBezTo>
                              <a:cubicBezTo>
                                <a:pt x="1057435" y="30760"/>
                                <a:pt x="1056974" y="21666"/>
                                <a:pt x="1061793" y="15240"/>
                              </a:cubicBezTo>
                              <a:cubicBezTo>
                                <a:pt x="1079305" y="-8109"/>
                                <a:pt x="1077033" y="19826"/>
                                <a:pt x="1077033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A2393D" id="Freeform: Shape 37" o:spid="_x0000_s1026" style="position:absolute;margin-left:-41.3pt;margin-top:-12.6pt;width:84.8pt;height:229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77129,2910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" path="m337893,2910840c87467,2767740,265298,2876445,2613,2179320v-8614,-22860,6397,-48485,11430,-72390c34645,2009072,29545,2042270,94053,1946910v9278,-13715,16069,-29189,26670,-41910c133423,1889760,147986,1875897,158823,1859280v8383,-12854,11655,-28464,19050,-41910c206840,1764703,212846,1785181,242643,1710690v5080,-12700,11121,-25057,15240,-38100c286764,1581132,237411,1706326,280743,1592580v4453,-11689,10386,-22762,15240,-34290c301291,1545684,305367,1532552,311223,1520190v5597,-11817,13453,-22473,19050,-34290c336129,1473538,338578,1459590,345513,1447800v5937,-10092,15721,-17389,22860,-26670c373957,1413871,378998,1406181,383613,1398270v4293,-7359,7137,-15501,11430,-22860c399658,1367499,405483,1360350,410283,1352550v10786,-17527,17608,-33441,30480,-49530c445251,1297410,450923,1292860,456003,1287780v7402,-22206,2014,-7838,19050,-41910c481700,1232577,487696,1219009,497913,1207770v6672,-7339,16453,-11478,22860,-19050c528512,1179574,531808,1167146,539823,1158240v3799,-4222,10696,-4212,15240,-7620c560810,1146309,565628,1140835,570303,1135380v2980,-3477,4174,-8415,7620,-11430c584815,1117919,593163,1113790,600783,1108710v7525,-30099,-2599,-713,19050,-30480c625855,1069949,630170,1060549,635073,1051560v2720,-4986,4212,-10696,7620,-15240c647004,1030573,652853,1026160,657933,1021080v17374,-95556,-3353,9604,19050,-80010c685202,908194,689127,874159,699843,842010v2540,-7620,5672,-15068,7620,-22860c710604,806585,711746,793564,715083,781050v1762,-6608,5283,-12623,7620,-19050c735258,727474,724512,750763,737943,723900v2540,-13970,4835,-27987,7620,-41910c746590,676855,747534,671653,749373,666750v1994,-5318,5511,-9967,7620,-15240c773889,609271,755574,647084,772233,609600v2307,-5190,5511,-9967,7620,-15240c782836,586902,784490,578958,787473,571500v23956,-59890,-10477,36433,15240,-34290c805458,529661,806741,521534,810333,514350v2840,-5680,8065,-9855,11430,-15240c828978,487566,831445,477326,837003,464820v7810,-17573,10766,-19960,22860,-38100c874314,376141,858789,424275,882723,369570v4349,-9941,5254,-21558,11430,-30480c899799,330935,909393,326390,917013,320040v54896,-128090,-10205,19445,49530,-102870c984994,179390,1001884,140867,1019883,102870v4863,-10266,10160,-20320,15240,-30480c1038933,64770,1041827,56619,1046553,49530v2540,-3810,5760,-7246,7620,-11430c1057435,30760,1056974,21666,1061793,15240,1079305,-8109,1077033,19826,1077033,e" filled="f" strokecolor="#004f5b [1604]" strokeweight="2pt">
                <v:path arrowok="t" o:connecttype="custom" o:connectlocs="337893,2910840;2613,2179320;14043,2106930;94053,1946910;120723,1905000;158823,1859280;177873,1817370;242643,1710690;257883,1672590;280743,1592580;295983,1558290;311223,1520190;330273,1485900;345513,1447800;368373,1421130;383613,1398270;395043,1375410;410283,1352550;440763,1303020;456003,1287780;475053,1245870;497913,1207770;520773,1188720;539823,1158240;555063,1150620;570303,1135380;577923,1123950;600783,1108710;619833,1078230;635073,1051560;642693,1036320;657933,1021080;676983,941070;699843,842010;707463,819150;715083,781050;722703,762000;737943,723900;745563,681990;749373,666750;756993,651510;772233,609600;779853,594360;787473,571500;802713,537210;810333,514350;821763,499110;837003,464820;859863,426720;882723,369570;894153,339090;917013,320040;966543,217170;1019883,102870;1035123,72390;1046553,49530;1054173,38100;1061793,15240;1077033,0" o:connectangles="0,0,0,0,0,0,0,0,0,0,0,0,0,0,0,0,0,0,0,0,0,0,0,0,0,0,0,0,0,0,0,0,0,0,0,0,0,0,0,0,0,0,0,0,0,0,0,0,0,0,0,0,0,0,0,0,0,0,0"/>
              </v:shape>
            </w:pict>
          </mc:Fallback>
        </mc:AlternateContent>
      </w:r>
      <w:r w:rsidR="00265DAC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-194310</wp:posOffset>
                </wp:positionH>
                <wp:positionV relativeFrom="paragraph">
                  <wp:posOffset>2385060</wp:posOffset>
                </wp:positionV>
                <wp:extent cx="1299210" cy="689610"/>
                <wp:effectExtent l="0" t="0" r="15240" b="15240"/>
                <wp:wrapNone/>
                <wp:docPr id="36" name="Flowchart: Alternate Proces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210" cy="68961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5DAC" w:rsidRDefault="00265DAC" w:rsidP="00265DAC">
                            <w:pPr>
                              <w:jc w:val="center"/>
                            </w:pPr>
                            <w:r>
                              <w:t>Wrong 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Alternate Process 36" o:spid="_x0000_s1043" type="#_x0000_t176" style="position:absolute;margin-left:-15.3pt;margin-top:187.8pt;width:102.3pt;height:54.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" fillcolor="#00a0b8 [3204]" strokecolor="#004f5b [1604]" strokeweight="2pt">
                <v:textbox>
                  <w:txbxContent>
                    <w:p w:rsidR="00265DAC" w:rsidRDefault="00265DAC" w:rsidP="00265DAC">
                      <w:pPr>
                        <w:jc w:val="center"/>
                      </w:pPr>
                      <w:r>
                        <w:t>Wrong answer</w:t>
                      </w:r>
                    </w:p>
                  </w:txbxContent>
                </v:textbox>
              </v:shape>
            </w:pict>
          </mc:Fallback>
        </mc:AlternateContent>
      </w:r>
      <w:r w:rsidR="00971618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1272540</wp:posOffset>
                </wp:positionH>
                <wp:positionV relativeFrom="paragraph">
                  <wp:posOffset>1695450</wp:posOffset>
                </wp:positionV>
                <wp:extent cx="582930" cy="712470"/>
                <wp:effectExtent l="0" t="0" r="64770" b="4953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" cy="712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B1BB00" id="Straight Arrow Connector 35" o:spid="_x0000_s1026" type="#_x0000_t32" style="position:absolute;margin-left:100.2pt;margin-top:133.5pt;width:45.9pt;height:56.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" strokecolor="#0097ae [3044]">
                <v:stroke endarrow="block"/>
              </v:shape>
            </w:pict>
          </mc:Fallback>
        </mc:AlternateContent>
      </w:r>
      <w:r w:rsidR="00971618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1718310</wp:posOffset>
                </wp:positionV>
                <wp:extent cx="849630" cy="643890"/>
                <wp:effectExtent l="38100" t="0" r="26670" b="6096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9630" cy="643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B3FB30" id="Straight Arrow Connector 34" o:spid="_x0000_s1026" type="#_x0000_t32" style="position:absolute;margin-left:31.5pt;margin-top:135.3pt;width:66.9pt;height:50.7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" strokecolor="#0097ae [3044]">
                <v:stroke endarrow="block"/>
              </v:shape>
            </w:pict>
          </mc:Fallback>
        </mc:AlternateContent>
      </w:r>
      <w:r w:rsidR="00A96DF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3752850</wp:posOffset>
                </wp:positionH>
                <wp:positionV relativeFrom="paragraph">
                  <wp:posOffset>-118110</wp:posOffset>
                </wp:positionV>
                <wp:extent cx="160020" cy="1093470"/>
                <wp:effectExtent l="0" t="0" r="68580" b="4953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1093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552BD8" id="Straight Arrow Connector 31" o:spid="_x0000_s1026" type="#_x0000_t32" style="position:absolute;margin-left:295.5pt;margin-top:-9.3pt;width:12.6pt;height:86.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" strokecolor="#0097ae [3044]">
                <v:stroke endarrow="block"/>
              </v:shape>
            </w:pict>
          </mc:Fallback>
        </mc:AlternateContent>
      </w:r>
      <w:r w:rsidR="00A96DF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1306830</wp:posOffset>
                </wp:positionH>
                <wp:positionV relativeFrom="paragraph">
                  <wp:posOffset>-41910</wp:posOffset>
                </wp:positionV>
                <wp:extent cx="114300" cy="1005840"/>
                <wp:effectExtent l="38100" t="0" r="19050" b="6096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005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386DB7" id="Straight Arrow Connector 30" o:spid="_x0000_s1026" type="#_x0000_t32" style="position:absolute;margin-left:102.9pt;margin-top:-3.3pt;width:9pt;height:79.2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" strokecolor="#0097ae [3044]">
                <v:stroke endarrow="block"/>
              </v:shape>
            </w:pict>
          </mc:Fallback>
        </mc:AlternateContent>
      </w:r>
    </w:p>
    <w:p w:rsidR="00137801" w:rsidRPr="00137801" w:rsidRDefault="00137801" w:rsidP="00137801"/>
    <w:p w:rsidR="00137801" w:rsidRPr="00137801" w:rsidRDefault="00137801" w:rsidP="00137801"/>
    <w:p w:rsidR="00137801" w:rsidRPr="00137801" w:rsidRDefault="00137801" w:rsidP="00137801"/>
    <w:p w:rsidR="00137801" w:rsidRPr="00137801" w:rsidRDefault="00137801" w:rsidP="00137801"/>
    <w:p w:rsidR="00137801" w:rsidRPr="00137801" w:rsidRDefault="00137801" w:rsidP="00137801"/>
    <w:p w:rsidR="00137801" w:rsidRPr="00137801" w:rsidRDefault="00137801" w:rsidP="00137801"/>
    <w:p w:rsidR="00137801" w:rsidRPr="00137801" w:rsidRDefault="00137801" w:rsidP="00137801"/>
    <w:p w:rsidR="00137801" w:rsidRPr="00137801" w:rsidRDefault="00137801" w:rsidP="00137801"/>
    <w:p w:rsidR="00137801" w:rsidRPr="00137801" w:rsidRDefault="00137801" w:rsidP="00137801"/>
    <w:p w:rsidR="00137801" w:rsidRPr="00137801" w:rsidRDefault="00137801" w:rsidP="00137801"/>
    <w:p w:rsidR="00137801" w:rsidRPr="00137801" w:rsidRDefault="00137801" w:rsidP="00137801"/>
    <w:p w:rsidR="00137801" w:rsidRPr="00137801" w:rsidRDefault="00137801" w:rsidP="00137801"/>
    <w:p w:rsidR="00137801" w:rsidRPr="00137801" w:rsidRDefault="00137801" w:rsidP="00137801"/>
    <w:p w:rsidR="00137801" w:rsidRPr="00137801" w:rsidRDefault="00137801" w:rsidP="00137801"/>
    <w:p w:rsidR="00137801" w:rsidRPr="00137801" w:rsidRDefault="00137801" w:rsidP="00137801"/>
    <w:p w:rsidR="00137801" w:rsidRPr="00137801" w:rsidRDefault="00137801" w:rsidP="00137801"/>
    <w:p w:rsidR="00137801" w:rsidRPr="00137801" w:rsidRDefault="00137801" w:rsidP="00137801"/>
    <w:p w:rsidR="00137801" w:rsidRPr="00137801" w:rsidRDefault="00137801" w:rsidP="00137801"/>
    <w:p w:rsidR="00137801" w:rsidRPr="00137801" w:rsidRDefault="00137801" w:rsidP="00137801"/>
    <w:p w:rsidR="00137801" w:rsidRPr="00137801" w:rsidRDefault="00137801" w:rsidP="00137801"/>
    <w:p w:rsidR="00137801" w:rsidRPr="00137801" w:rsidRDefault="00137801" w:rsidP="00137801"/>
    <w:p w:rsidR="00137801" w:rsidRPr="00137801" w:rsidRDefault="00137801" w:rsidP="00137801"/>
    <w:p w:rsidR="00137801" w:rsidRDefault="00137801" w:rsidP="00137801"/>
    <w:p w:rsidR="00137801" w:rsidRDefault="00137801" w:rsidP="00137801">
      <w:pPr>
        <w:tabs>
          <w:tab w:val="left" w:pos="7442"/>
        </w:tabs>
      </w:pPr>
      <w:r>
        <w:tab/>
      </w:r>
    </w:p>
    <w:p w:rsidR="00137801" w:rsidRDefault="00137801">
      <w:r>
        <w:br w:type="page"/>
      </w:r>
    </w:p>
    <w:p w:rsidR="007C7E7A" w:rsidRDefault="00E95E6D" w:rsidP="00137801">
      <w:pPr>
        <w:tabs>
          <w:tab w:val="left" w:pos="7442"/>
        </w:tabs>
      </w:pPr>
      <w:r>
        <w:lastRenderedPageBreak/>
        <w:t>Menu</w:t>
      </w:r>
      <w:r w:rsidR="00CB38B9">
        <w:t>: the start of program, which shows option</w:t>
      </w:r>
    </w:p>
    <w:p w:rsidR="00CB38B9" w:rsidRDefault="00CB38B9" w:rsidP="00137801">
      <w:pPr>
        <w:tabs>
          <w:tab w:val="left" w:pos="7442"/>
        </w:tabs>
      </w:pPr>
      <w:r>
        <w:t>Credits: shows credits</w:t>
      </w:r>
    </w:p>
    <w:p w:rsidR="00CB38B9" w:rsidRDefault="00CB38B9" w:rsidP="00137801">
      <w:pPr>
        <w:tabs>
          <w:tab w:val="left" w:pos="7442"/>
        </w:tabs>
      </w:pPr>
      <w:r>
        <w:t>Exit: exit program</w:t>
      </w:r>
    </w:p>
    <w:p w:rsidR="00CB38B9" w:rsidRDefault="00CB38B9" w:rsidP="00137801">
      <w:pPr>
        <w:tabs>
          <w:tab w:val="left" w:pos="7442"/>
        </w:tabs>
      </w:pPr>
      <w:r>
        <w:t>Start the game: the game is started when user choose to start</w:t>
      </w:r>
    </w:p>
    <w:p w:rsidR="00CB38B9" w:rsidRDefault="00CB38B9" w:rsidP="00137801">
      <w:pPr>
        <w:tabs>
          <w:tab w:val="left" w:pos="7442"/>
        </w:tabs>
      </w:pPr>
      <w:r>
        <w:t>Choice: the player chooses which route he takes</w:t>
      </w:r>
    </w:p>
    <w:p w:rsidR="00CB38B9" w:rsidRDefault="00CB38B9" w:rsidP="00137801">
      <w:pPr>
        <w:tabs>
          <w:tab w:val="left" w:pos="7442"/>
        </w:tabs>
      </w:pPr>
      <w:r>
        <w:t xml:space="preserve">Riddles: The player is question a riddle </w:t>
      </w:r>
    </w:p>
    <w:p w:rsidR="00CB38B9" w:rsidRDefault="00CB38B9" w:rsidP="00137801">
      <w:pPr>
        <w:tabs>
          <w:tab w:val="left" w:pos="7442"/>
        </w:tabs>
      </w:pPr>
      <w:r>
        <w:t>Blind guessing: the player will play blind guessing</w:t>
      </w:r>
    </w:p>
    <w:p w:rsidR="00CB38B9" w:rsidRDefault="00CB38B9" w:rsidP="00137801">
      <w:pPr>
        <w:tabs>
          <w:tab w:val="left" w:pos="7442"/>
        </w:tabs>
      </w:pPr>
      <w:r>
        <w:t>Right answer: the player will proceed</w:t>
      </w:r>
    </w:p>
    <w:p w:rsidR="00CB38B9" w:rsidRDefault="00CB38B9" w:rsidP="00137801">
      <w:pPr>
        <w:tabs>
          <w:tab w:val="left" w:pos="7442"/>
        </w:tabs>
      </w:pPr>
      <w:r>
        <w:t>Wrong answer: the player will be thrown back to menu and start over</w:t>
      </w:r>
    </w:p>
    <w:p w:rsidR="00CB38B9" w:rsidRDefault="00C219C0" w:rsidP="00137801">
      <w:pPr>
        <w:tabs>
          <w:tab w:val="left" w:pos="7442"/>
        </w:tabs>
      </w:pPr>
      <w:r>
        <w:t>Final sequence: final round before ending the game</w:t>
      </w:r>
    </w:p>
    <w:p w:rsidR="00C219C0" w:rsidRDefault="00C219C0" w:rsidP="00137801">
      <w:pPr>
        <w:tabs>
          <w:tab w:val="left" w:pos="7442"/>
        </w:tabs>
      </w:pPr>
      <w:r>
        <w:t>End of game: the end of game and the player can choose return to menu or do it again</w:t>
      </w:r>
    </w:p>
    <w:p w:rsidR="00C219C0" w:rsidRDefault="00C219C0" w:rsidP="00C219C0">
      <w:pPr>
        <w:pStyle w:val="Heading1"/>
      </w:pPr>
      <w:r>
        <w:t>What have I learned</w:t>
      </w:r>
    </w:p>
    <w:p w:rsidR="00C219C0" w:rsidRDefault="00C219C0" w:rsidP="00C219C0">
      <w:r>
        <w:t xml:space="preserve">To use </w:t>
      </w:r>
      <w:r w:rsidR="009A1E61">
        <w:t xml:space="preserve">char as input for answering multiple choice, and also using random event to create chances. I could’ve used class for the riddles and the doors but couldn’t risk in because limited time and the idea came last second. </w:t>
      </w:r>
    </w:p>
    <w:p w:rsidR="009A1E61" w:rsidRDefault="009A1E61" w:rsidP="009A1E61">
      <w:pPr>
        <w:pStyle w:val="Heading1"/>
      </w:pPr>
      <w:r>
        <w:t>Source code:</w:t>
      </w:r>
    </w:p>
    <w:p w:rsidR="009A1E61" w:rsidRDefault="009A1E61" w:rsidP="009A1E61">
      <w:r>
        <w:t>#include &lt;iostream&gt;</w:t>
      </w:r>
    </w:p>
    <w:p w:rsidR="009A1E61" w:rsidRDefault="009A1E61" w:rsidP="009A1E61">
      <w:r>
        <w:t>#include &lt;string&gt;</w:t>
      </w:r>
    </w:p>
    <w:p w:rsidR="009A1E61" w:rsidRDefault="009A1E61" w:rsidP="009A1E61">
      <w:r>
        <w:t>#include &lt;stdlib.h&gt;</w:t>
      </w:r>
    </w:p>
    <w:p w:rsidR="009A1E61" w:rsidRDefault="009A1E61" w:rsidP="009A1E61">
      <w:r>
        <w:t>#include &lt;ctime&gt;</w:t>
      </w:r>
    </w:p>
    <w:p w:rsidR="009A1E61" w:rsidRDefault="009A1E61" w:rsidP="009A1E61"/>
    <w:p w:rsidR="009A1E61" w:rsidRDefault="009A1E61" w:rsidP="009A1E61">
      <w:r>
        <w:t>using namespace std;</w:t>
      </w:r>
    </w:p>
    <w:p w:rsidR="009A1E61" w:rsidRDefault="009A1E61" w:rsidP="009A1E61"/>
    <w:p w:rsidR="009A1E61" w:rsidRDefault="009A1E61" w:rsidP="009A1E61">
      <w:r>
        <w:t>void StartStory();</w:t>
      </w:r>
    </w:p>
    <w:p w:rsidR="009A1E61" w:rsidRDefault="009A1E61" w:rsidP="009A1E61">
      <w:r>
        <w:t>void StorySection1();</w:t>
      </w:r>
    </w:p>
    <w:p w:rsidR="009A1E61" w:rsidRDefault="009A1E61" w:rsidP="009A1E61">
      <w:r>
        <w:lastRenderedPageBreak/>
        <w:t>void StorySection2();</w:t>
      </w:r>
    </w:p>
    <w:p w:rsidR="009A1E61" w:rsidRDefault="009A1E61" w:rsidP="009A1E61">
      <w:r>
        <w:t>void BlueDoor();</w:t>
      </w:r>
    </w:p>
    <w:p w:rsidR="009A1E61" w:rsidRDefault="009A1E61" w:rsidP="009A1E61">
      <w:r>
        <w:t>void YellowDoor();</w:t>
      </w:r>
    </w:p>
    <w:p w:rsidR="009A1E61" w:rsidRDefault="009A1E61" w:rsidP="009A1E61">
      <w:r>
        <w:t>void GreenDoor();</w:t>
      </w:r>
    </w:p>
    <w:p w:rsidR="009A1E61" w:rsidRDefault="009A1E61" w:rsidP="009A1E61">
      <w:r>
        <w:t xml:space="preserve">void riddlesection(); </w:t>
      </w:r>
    </w:p>
    <w:p w:rsidR="009A1E61" w:rsidRDefault="009A1E61" w:rsidP="009A1E61">
      <w:r>
        <w:t>void lucktest();</w:t>
      </w:r>
    </w:p>
    <w:p w:rsidR="009A1E61" w:rsidRDefault="009A1E61" w:rsidP="009A1E61"/>
    <w:p w:rsidR="009A1E61" w:rsidRDefault="009A1E61" w:rsidP="009A1E61">
      <w:r>
        <w:t>int main(){</w:t>
      </w:r>
    </w:p>
    <w:p w:rsidR="009A1E61" w:rsidRDefault="009A1E61" w:rsidP="009A1E61">
      <w:r>
        <w:tab/>
        <w:t>int option;//menu</w:t>
      </w:r>
    </w:p>
    <w:p w:rsidR="009A1E61" w:rsidRDefault="009A1E61" w:rsidP="009A1E61">
      <w:r>
        <w:tab/>
        <w:t>do</w:t>
      </w:r>
    </w:p>
    <w:p w:rsidR="009A1E61" w:rsidRDefault="009A1E61" w:rsidP="009A1E61">
      <w:r>
        <w:tab/>
        <w:t>{</w:t>
      </w:r>
    </w:p>
    <w:p w:rsidR="009A1E61" w:rsidRDefault="009A1E61" w:rsidP="009A1E61">
      <w:r>
        <w:tab/>
      </w:r>
      <w:r>
        <w:tab/>
        <w:t>cout &lt;&lt; "1. Start"&lt;&lt;endl;//gamestart</w:t>
      </w:r>
    </w:p>
    <w:p w:rsidR="009A1E61" w:rsidRDefault="009A1E61" w:rsidP="009A1E61">
      <w:r>
        <w:tab/>
      </w:r>
      <w:r>
        <w:tab/>
        <w:t>cout &lt;&lt; "2. Credits"&lt;&lt;endl;</w:t>
      </w:r>
    </w:p>
    <w:p w:rsidR="009A1E61" w:rsidRDefault="009A1E61" w:rsidP="009A1E61">
      <w:r>
        <w:tab/>
      </w:r>
      <w:r>
        <w:tab/>
        <w:t>cout &lt;&lt; "3. Exit"&lt;&lt;endl;</w:t>
      </w:r>
    </w:p>
    <w:p w:rsidR="009A1E61" w:rsidRDefault="009A1E61" w:rsidP="009A1E61">
      <w:r>
        <w:tab/>
      </w:r>
      <w:r>
        <w:tab/>
      </w:r>
    </w:p>
    <w:p w:rsidR="009A1E61" w:rsidRDefault="009A1E61" w:rsidP="009A1E61">
      <w:r>
        <w:tab/>
      </w:r>
      <w:r>
        <w:tab/>
        <w:t>cout &lt;&lt; "Choose an option: ";</w:t>
      </w:r>
    </w:p>
    <w:p w:rsidR="009A1E61" w:rsidRDefault="009A1E61" w:rsidP="009A1E61">
      <w:r>
        <w:tab/>
      </w:r>
      <w:r>
        <w:tab/>
        <w:t>cin &gt;&gt; option;</w:t>
      </w:r>
    </w:p>
    <w:p w:rsidR="009A1E61" w:rsidRDefault="009A1E61" w:rsidP="009A1E61">
      <w:r>
        <w:tab/>
      </w:r>
      <w:r>
        <w:tab/>
      </w:r>
    </w:p>
    <w:p w:rsidR="009A1E61" w:rsidRDefault="009A1E61" w:rsidP="009A1E61">
      <w:r>
        <w:tab/>
      </w:r>
      <w:r>
        <w:tab/>
        <w:t>if (option == 1){</w:t>
      </w:r>
    </w:p>
    <w:p w:rsidR="009A1E61" w:rsidRDefault="009A1E61" w:rsidP="009A1E61">
      <w:r>
        <w:tab/>
      </w:r>
      <w:r>
        <w:tab/>
      </w:r>
      <w:r>
        <w:tab/>
        <w:t>system("CLS");</w:t>
      </w:r>
    </w:p>
    <w:p w:rsidR="009A1E61" w:rsidRDefault="009A1E61" w:rsidP="009A1E61">
      <w:r>
        <w:tab/>
      </w:r>
      <w:r>
        <w:tab/>
      </w:r>
      <w:r>
        <w:tab/>
        <w:t>cout &lt;&lt; "Welcome to the game"&lt;&lt;endl;</w:t>
      </w:r>
    </w:p>
    <w:p w:rsidR="009A1E61" w:rsidRDefault="009A1E61" w:rsidP="009A1E61">
      <w:r>
        <w:tab/>
      </w:r>
      <w:r>
        <w:tab/>
      </w:r>
      <w:r>
        <w:tab/>
        <w:t>system("pause");</w:t>
      </w:r>
    </w:p>
    <w:p w:rsidR="009A1E61" w:rsidRDefault="009A1E61" w:rsidP="009A1E61">
      <w:r>
        <w:tab/>
      </w:r>
      <w:r>
        <w:tab/>
      </w:r>
      <w:r>
        <w:tab/>
        <w:t>system("CLS");</w:t>
      </w:r>
    </w:p>
    <w:p w:rsidR="009A1E61" w:rsidRDefault="009A1E61" w:rsidP="009A1E61">
      <w:r>
        <w:tab/>
      </w:r>
      <w:r>
        <w:tab/>
      </w:r>
      <w:r>
        <w:tab/>
        <w:t>cout &lt;&lt; "All you need to do is choose"&lt;&lt;endl;</w:t>
      </w:r>
    </w:p>
    <w:p w:rsidR="009A1E61" w:rsidRDefault="009A1E61" w:rsidP="009A1E61">
      <w:r>
        <w:tab/>
      </w:r>
      <w:r>
        <w:tab/>
      </w:r>
      <w:r>
        <w:tab/>
        <w:t>system("pause");</w:t>
      </w:r>
    </w:p>
    <w:p w:rsidR="009A1E61" w:rsidRDefault="009A1E61" w:rsidP="009A1E61">
      <w:r>
        <w:tab/>
      </w:r>
      <w:r>
        <w:tab/>
      </w:r>
      <w:r>
        <w:tab/>
        <w:t>system("CLS");</w:t>
      </w:r>
    </w:p>
    <w:p w:rsidR="009A1E61" w:rsidRDefault="009A1E61" w:rsidP="009A1E61">
      <w:r>
        <w:lastRenderedPageBreak/>
        <w:tab/>
      </w:r>
      <w:r>
        <w:tab/>
      </w:r>
      <w:r>
        <w:tab/>
        <w:t>cout &lt;&lt; "But remember..."&lt;&lt;endl;</w:t>
      </w:r>
    </w:p>
    <w:p w:rsidR="009A1E61" w:rsidRDefault="009A1E61" w:rsidP="009A1E61">
      <w:r>
        <w:tab/>
      </w:r>
      <w:r>
        <w:tab/>
      </w:r>
      <w:r>
        <w:tab/>
        <w:t>system("pause");</w:t>
      </w:r>
    </w:p>
    <w:p w:rsidR="009A1E61" w:rsidRDefault="009A1E61" w:rsidP="009A1E61">
      <w:r>
        <w:tab/>
      </w:r>
      <w:r>
        <w:tab/>
      </w:r>
      <w:r>
        <w:tab/>
        <w:t>system("CLS");</w:t>
      </w:r>
    </w:p>
    <w:p w:rsidR="009A1E61" w:rsidRDefault="009A1E61" w:rsidP="009A1E61">
      <w:r>
        <w:tab/>
      </w:r>
      <w:r>
        <w:tab/>
      </w:r>
      <w:r>
        <w:tab/>
        <w:t>cout &lt;&lt; "Your choices can lead you to your doom"&lt;&lt;endl;</w:t>
      </w:r>
    </w:p>
    <w:p w:rsidR="009A1E61" w:rsidRDefault="009A1E61" w:rsidP="009A1E61">
      <w:r>
        <w:tab/>
      </w:r>
      <w:r>
        <w:tab/>
      </w:r>
      <w:r>
        <w:tab/>
        <w:t>system("pause");</w:t>
      </w:r>
    </w:p>
    <w:p w:rsidR="009A1E61" w:rsidRDefault="009A1E61" w:rsidP="009A1E61">
      <w:r>
        <w:tab/>
      </w:r>
      <w:r>
        <w:tab/>
      </w:r>
      <w:r>
        <w:tab/>
        <w:t>system("CLS");</w:t>
      </w:r>
    </w:p>
    <w:p w:rsidR="009A1E61" w:rsidRDefault="009A1E61" w:rsidP="009A1E61">
      <w:r>
        <w:tab/>
      </w:r>
      <w:r>
        <w:tab/>
      </w:r>
      <w:r>
        <w:tab/>
        <w:t>cout &lt;&lt; "So choose carefully" &lt;&lt; endl;</w:t>
      </w:r>
    </w:p>
    <w:p w:rsidR="009A1E61" w:rsidRDefault="009A1E61" w:rsidP="009A1E61">
      <w:r>
        <w:tab/>
      </w:r>
      <w:r>
        <w:tab/>
      </w:r>
      <w:r>
        <w:tab/>
        <w:t>system("pause");</w:t>
      </w:r>
    </w:p>
    <w:p w:rsidR="009A1E61" w:rsidRDefault="009A1E61" w:rsidP="009A1E61">
      <w:r>
        <w:tab/>
      </w:r>
      <w:r>
        <w:tab/>
      </w:r>
      <w:r>
        <w:tab/>
        <w:t>system("CLS");</w:t>
      </w:r>
    </w:p>
    <w:p w:rsidR="009A1E61" w:rsidRDefault="009A1E61" w:rsidP="009A1E61">
      <w:r>
        <w:tab/>
      </w:r>
      <w:r>
        <w:tab/>
      </w:r>
      <w:r>
        <w:tab/>
        <w:t>cout &lt;&lt; "Enjoy the ride"&lt;&lt;endl;</w:t>
      </w:r>
    </w:p>
    <w:p w:rsidR="009A1E61" w:rsidRDefault="009A1E61" w:rsidP="009A1E61">
      <w:r>
        <w:tab/>
      </w:r>
      <w:r>
        <w:tab/>
      </w:r>
      <w:r>
        <w:tab/>
        <w:t>system("pause");</w:t>
      </w:r>
    </w:p>
    <w:p w:rsidR="009A1E61" w:rsidRDefault="009A1E61" w:rsidP="009A1E61">
      <w:r>
        <w:tab/>
      </w:r>
      <w:r>
        <w:tab/>
      </w:r>
      <w:r>
        <w:tab/>
        <w:t>system("CLS");</w:t>
      </w:r>
    </w:p>
    <w:p w:rsidR="009A1E61" w:rsidRDefault="009A1E61" w:rsidP="009A1E61">
      <w:r>
        <w:tab/>
      </w:r>
      <w:r>
        <w:tab/>
      </w:r>
      <w:r>
        <w:tab/>
        <w:t>cout &lt;&lt; "-----------------------------------"&lt;&lt;endl;</w:t>
      </w:r>
    </w:p>
    <w:p w:rsidR="009A1E61" w:rsidRDefault="009A1E61" w:rsidP="009A1E61">
      <w:r>
        <w:tab/>
      </w:r>
      <w:r>
        <w:tab/>
      </w:r>
      <w:r>
        <w:tab/>
        <w:t>system("pause");</w:t>
      </w:r>
    </w:p>
    <w:p w:rsidR="009A1E61" w:rsidRDefault="009A1E61" w:rsidP="009A1E61">
      <w:r>
        <w:tab/>
      </w:r>
      <w:r>
        <w:tab/>
      </w:r>
      <w:r>
        <w:tab/>
        <w:t>StartStory();</w:t>
      </w:r>
    </w:p>
    <w:p w:rsidR="009A1E61" w:rsidRDefault="009A1E61" w:rsidP="009A1E61">
      <w:r>
        <w:tab/>
      </w:r>
      <w:r>
        <w:tab/>
        <w:t>}</w:t>
      </w:r>
    </w:p>
    <w:p w:rsidR="009A1E61" w:rsidRDefault="009A1E61" w:rsidP="009A1E61">
      <w:r>
        <w:tab/>
      </w:r>
      <w:r>
        <w:tab/>
        <w:t>else if (option == 2){</w:t>
      </w:r>
    </w:p>
    <w:p w:rsidR="009A1E61" w:rsidRDefault="009A1E61" w:rsidP="009A1E61">
      <w:r>
        <w:tab/>
      </w:r>
      <w:r>
        <w:tab/>
      </w:r>
      <w:r>
        <w:tab/>
        <w:t>system("CLS");</w:t>
      </w:r>
    </w:p>
    <w:p w:rsidR="009A1E61" w:rsidRDefault="009A1E61" w:rsidP="009A1E61">
      <w:r>
        <w:tab/>
      </w:r>
      <w:r>
        <w:tab/>
      </w:r>
      <w:r>
        <w:tab/>
        <w:t>cout &lt;&lt; "Created by Hanssen"&lt;&lt;endl;</w:t>
      </w:r>
    </w:p>
    <w:p w:rsidR="009A1E61" w:rsidRDefault="009A1E61" w:rsidP="009A1E61">
      <w:r>
        <w:tab/>
      </w:r>
      <w:r>
        <w:tab/>
      </w:r>
      <w:r>
        <w:tab/>
        <w:t>cout &lt;&lt; "Story by Hanssen"&lt;&lt;endl;</w:t>
      </w:r>
    </w:p>
    <w:p w:rsidR="009A1E61" w:rsidRDefault="009A1E61" w:rsidP="009A1E61">
      <w:r>
        <w:tab/>
      </w:r>
      <w:r>
        <w:tab/>
      </w:r>
      <w:r>
        <w:tab/>
        <w:t>system("pause");</w:t>
      </w:r>
    </w:p>
    <w:p w:rsidR="009A1E61" w:rsidRDefault="009A1E61" w:rsidP="009A1E61">
      <w:r>
        <w:tab/>
      </w:r>
      <w:r>
        <w:tab/>
      </w:r>
      <w:r>
        <w:tab/>
        <w:t>system("CLS");</w:t>
      </w:r>
    </w:p>
    <w:p w:rsidR="009A1E61" w:rsidRDefault="009A1E61" w:rsidP="009A1E61">
      <w:r>
        <w:tab/>
      </w:r>
      <w:r>
        <w:tab/>
        <w:t>}</w:t>
      </w:r>
    </w:p>
    <w:p w:rsidR="009A1E61" w:rsidRDefault="009A1E61" w:rsidP="009A1E61">
      <w:r>
        <w:tab/>
      </w:r>
      <w:r>
        <w:tab/>
        <w:t>else if (option == 3){</w:t>
      </w:r>
    </w:p>
    <w:p w:rsidR="009A1E61" w:rsidRDefault="009A1E61" w:rsidP="009A1E61">
      <w:r>
        <w:tab/>
      </w:r>
      <w:r>
        <w:tab/>
      </w:r>
      <w:r>
        <w:tab/>
        <w:t>cout &lt;&lt; "Exiting"&lt;&lt;endl;</w:t>
      </w:r>
    </w:p>
    <w:p w:rsidR="009A1E61" w:rsidRDefault="009A1E61" w:rsidP="009A1E61">
      <w:r>
        <w:tab/>
      </w:r>
      <w:r>
        <w:tab/>
        <w:t>}</w:t>
      </w:r>
    </w:p>
    <w:p w:rsidR="009A1E61" w:rsidRDefault="009A1E61" w:rsidP="009A1E61">
      <w:r>
        <w:lastRenderedPageBreak/>
        <w:tab/>
      </w:r>
      <w:r>
        <w:tab/>
        <w:t>else {</w:t>
      </w:r>
    </w:p>
    <w:p w:rsidR="009A1E61" w:rsidRDefault="009A1E61" w:rsidP="009A1E61">
      <w:r>
        <w:tab/>
      </w:r>
      <w:r>
        <w:tab/>
      </w:r>
      <w:r>
        <w:tab/>
        <w:t>cout &lt;&lt; "Please choose a valid option" &lt;&lt;endl;</w:t>
      </w:r>
    </w:p>
    <w:p w:rsidR="009A1E61" w:rsidRDefault="009A1E61" w:rsidP="009A1E61">
      <w:r>
        <w:tab/>
      </w:r>
      <w:r>
        <w:tab/>
      </w:r>
    </w:p>
    <w:p w:rsidR="009A1E61" w:rsidRDefault="009A1E61" w:rsidP="009A1E61">
      <w:r>
        <w:tab/>
      </w:r>
      <w:r>
        <w:tab/>
        <w:t>}</w:t>
      </w:r>
    </w:p>
    <w:p w:rsidR="009A1E61" w:rsidRDefault="009A1E61" w:rsidP="009A1E61">
      <w:r>
        <w:tab/>
        <w:t>}</w:t>
      </w:r>
    </w:p>
    <w:p w:rsidR="009A1E61" w:rsidRDefault="009A1E61" w:rsidP="009A1E61">
      <w:r>
        <w:tab/>
        <w:t>while(option !=0);</w:t>
      </w:r>
    </w:p>
    <w:p w:rsidR="009A1E61" w:rsidRDefault="009A1E61" w:rsidP="009A1E61">
      <w:r>
        <w:tab/>
      </w:r>
    </w:p>
    <w:p w:rsidR="009A1E61" w:rsidRDefault="009A1E61" w:rsidP="009A1E61">
      <w:r>
        <w:t>}</w:t>
      </w:r>
    </w:p>
    <w:p w:rsidR="009A1E61" w:rsidRDefault="009A1E61" w:rsidP="009A1E61"/>
    <w:p w:rsidR="009A1E61" w:rsidRDefault="009A1E61" w:rsidP="009A1E61">
      <w:r>
        <w:t>void StartStory()</w:t>
      </w:r>
    </w:p>
    <w:p w:rsidR="009A1E61" w:rsidRDefault="009A1E61" w:rsidP="009A1E61">
      <w:r>
        <w:t>{</w:t>
      </w:r>
    </w:p>
    <w:p w:rsidR="009A1E61" w:rsidRDefault="009A1E61" w:rsidP="009A1E61">
      <w:r>
        <w:tab/>
        <w:t>int choice;</w:t>
      </w:r>
    </w:p>
    <w:p w:rsidR="009A1E61" w:rsidRDefault="009A1E61" w:rsidP="009A1E61">
      <w:r>
        <w:tab/>
      </w:r>
    </w:p>
    <w:p w:rsidR="009A1E61" w:rsidRDefault="009A1E61" w:rsidP="009A1E61">
      <w:r>
        <w:tab/>
        <w:t>cout &lt;&lt; "You wake up in a dimly-lit room."&lt;&lt;endl;</w:t>
      </w:r>
    </w:p>
    <w:p w:rsidR="009A1E61" w:rsidRDefault="009A1E61" w:rsidP="009A1E61">
      <w:r>
        <w:tab/>
        <w:t>system ("pause");</w:t>
      </w:r>
    </w:p>
    <w:p w:rsidR="009A1E61" w:rsidRDefault="009A1E61" w:rsidP="009A1E61">
      <w:r>
        <w:tab/>
        <w:t>system ("CLS");</w:t>
      </w:r>
    </w:p>
    <w:p w:rsidR="009A1E61" w:rsidRDefault="009A1E61" w:rsidP="009A1E61">
      <w:r>
        <w:tab/>
        <w:t>cout &lt;&lt; "You looked around, wondering how you got here."&lt;&lt;endl;</w:t>
      </w:r>
    </w:p>
    <w:p w:rsidR="009A1E61" w:rsidRDefault="009A1E61" w:rsidP="009A1E61">
      <w:r>
        <w:tab/>
        <w:t>system ("pause");</w:t>
      </w:r>
    </w:p>
    <w:p w:rsidR="009A1E61" w:rsidRDefault="009A1E61" w:rsidP="009A1E61">
      <w:r>
        <w:tab/>
        <w:t>system ("CLS");</w:t>
      </w:r>
    </w:p>
    <w:p w:rsidR="009A1E61" w:rsidRDefault="009A1E61" w:rsidP="009A1E61">
      <w:r>
        <w:tab/>
        <w:t>cout &lt;&lt; "You remembered that you came home from work"&lt;&lt;endl;</w:t>
      </w:r>
    </w:p>
    <w:p w:rsidR="009A1E61" w:rsidRDefault="009A1E61" w:rsidP="009A1E61">
      <w:r>
        <w:tab/>
        <w:t>cout &lt;&lt; "and fallen asleep on your bed."&lt;&lt;endl;</w:t>
      </w:r>
    </w:p>
    <w:p w:rsidR="009A1E61" w:rsidRDefault="009A1E61" w:rsidP="009A1E61">
      <w:r>
        <w:tab/>
        <w:t>system ("pause");</w:t>
      </w:r>
    </w:p>
    <w:p w:rsidR="009A1E61" w:rsidRDefault="009A1E61" w:rsidP="009A1E61">
      <w:r>
        <w:tab/>
        <w:t>system ("CLS");</w:t>
      </w:r>
    </w:p>
    <w:p w:rsidR="009A1E61" w:rsidRDefault="009A1E61" w:rsidP="009A1E61">
      <w:r>
        <w:tab/>
        <w:t>StorySection1();</w:t>
      </w:r>
    </w:p>
    <w:p w:rsidR="009A1E61" w:rsidRDefault="009A1E61" w:rsidP="009A1E61">
      <w:r>
        <w:t>}</w:t>
      </w:r>
    </w:p>
    <w:p w:rsidR="009A1E61" w:rsidRDefault="009A1E61" w:rsidP="009A1E61">
      <w:r>
        <w:t>void StorySection1()</w:t>
      </w:r>
    </w:p>
    <w:p w:rsidR="009A1E61" w:rsidRDefault="009A1E61" w:rsidP="009A1E61">
      <w:r>
        <w:lastRenderedPageBreak/>
        <w:t>{</w:t>
      </w:r>
    </w:p>
    <w:p w:rsidR="009A1E61" w:rsidRDefault="009A1E61" w:rsidP="009A1E61">
      <w:r>
        <w:tab/>
        <w:t>int option1;</w:t>
      </w:r>
    </w:p>
    <w:p w:rsidR="009A1E61" w:rsidRDefault="009A1E61" w:rsidP="009A1E61">
      <w:r>
        <w:tab/>
        <w:t>cout &lt;&lt; "You see a door infront of you"&lt;&lt;endl;</w:t>
      </w:r>
    </w:p>
    <w:p w:rsidR="009A1E61" w:rsidRDefault="009A1E61" w:rsidP="009A1E61">
      <w:r>
        <w:tab/>
        <w:t>system ("pause");</w:t>
      </w:r>
    </w:p>
    <w:p w:rsidR="009A1E61" w:rsidRDefault="009A1E61" w:rsidP="009A1E61">
      <w:r>
        <w:tab/>
        <w:t>system ("cls");</w:t>
      </w:r>
    </w:p>
    <w:p w:rsidR="009A1E61" w:rsidRDefault="009A1E61" w:rsidP="009A1E61">
      <w:r>
        <w:tab/>
        <w:t>cout &lt;&lt; "you started to walk towards the door"&lt;&lt;endl;</w:t>
      </w:r>
    </w:p>
    <w:p w:rsidR="009A1E61" w:rsidRDefault="009A1E61" w:rsidP="009A1E61">
      <w:r>
        <w:tab/>
        <w:t>system("pause");</w:t>
      </w:r>
    </w:p>
    <w:p w:rsidR="009A1E61" w:rsidRDefault="009A1E61" w:rsidP="009A1E61">
      <w:r>
        <w:tab/>
        <w:t>system("CLS");</w:t>
      </w:r>
    </w:p>
    <w:p w:rsidR="009A1E61" w:rsidRDefault="009A1E61" w:rsidP="009A1E61">
      <w:r>
        <w:tab/>
        <w:t>cout &lt;&lt; "What will you do?"&lt;&lt;endl;</w:t>
      </w:r>
    </w:p>
    <w:p w:rsidR="009A1E61" w:rsidRDefault="009A1E61" w:rsidP="009A1E61">
      <w:r>
        <w:tab/>
        <w:t xml:space="preserve">do </w:t>
      </w:r>
    </w:p>
    <w:p w:rsidR="009A1E61" w:rsidRDefault="009A1E61" w:rsidP="009A1E61">
      <w:r>
        <w:tab/>
        <w:t>{</w:t>
      </w:r>
    </w:p>
    <w:p w:rsidR="009A1E61" w:rsidRDefault="009A1E61" w:rsidP="009A1E61">
      <w:r>
        <w:tab/>
      </w:r>
      <w:r>
        <w:tab/>
        <w:t>cout &lt;&lt; "1. Open the door"&lt;&lt;endl;</w:t>
      </w:r>
    </w:p>
    <w:p w:rsidR="009A1E61" w:rsidRDefault="009A1E61" w:rsidP="009A1E61">
      <w:r>
        <w:tab/>
      </w:r>
      <w:r>
        <w:tab/>
        <w:t>cout &lt;&lt; "2. Peek through the keyhole"&lt;&lt;endl;</w:t>
      </w:r>
    </w:p>
    <w:p w:rsidR="009A1E61" w:rsidRDefault="009A1E61" w:rsidP="009A1E61">
      <w:r>
        <w:tab/>
      </w:r>
      <w:r>
        <w:tab/>
        <w:t>cout &lt;&lt; "3. Don't open the door"&lt;&lt;endl;</w:t>
      </w:r>
    </w:p>
    <w:p w:rsidR="009A1E61" w:rsidRDefault="009A1E61" w:rsidP="009A1E61">
      <w:r>
        <w:tab/>
      </w:r>
      <w:r>
        <w:tab/>
        <w:t>cin &gt;&gt; option1;</w:t>
      </w:r>
    </w:p>
    <w:p w:rsidR="009A1E61" w:rsidRDefault="009A1E61" w:rsidP="009A1E61">
      <w:r>
        <w:tab/>
      </w:r>
      <w:r>
        <w:tab/>
      </w:r>
    </w:p>
    <w:p w:rsidR="009A1E61" w:rsidRDefault="009A1E61" w:rsidP="009A1E61">
      <w:r>
        <w:tab/>
      </w:r>
      <w:r>
        <w:tab/>
        <w:t>if(option1 == 1){</w:t>
      </w:r>
    </w:p>
    <w:p w:rsidR="009A1E61" w:rsidRDefault="009A1E61" w:rsidP="009A1E61">
      <w:r>
        <w:tab/>
      </w:r>
      <w:r>
        <w:tab/>
      </w:r>
      <w:r>
        <w:tab/>
        <w:t>system("CLS");</w:t>
      </w:r>
    </w:p>
    <w:p w:rsidR="009A1E61" w:rsidRDefault="009A1E61" w:rsidP="009A1E61">
      <w:r>
        <w:tab/>
      </w:r>
      <w:r>
        <w:tab/>
      </w:r>
      <w:r>
        <w:tab/>
        <w:t>cout &lt;&lt; "You opened the door"&lt;&lt;endl;</w:t>
      </w:r>
    </w:p>
    <w:p w:rsidR="009A1E61" w:rsidRDefault="009A1E61" w:rsidP="009A1E61">
      <w:r>
        <w:tab/>
      </w:r>
      <w:r>
        <w:tab/>
      </w:r>
      <w:r>
        <w:tab/>
        <w:t>system("pause");</w:t>
      </w:r>
    </w:p>
    <w:p w:rsidR="009A1E61" w:rsidRDefault="009A1E61" w:rsidP="009A1E61">
      <w:r>
        <w:tab/>
      </w:r>
      <w:r>
        <w:tab/>
      </w:r>
      <w:r>
        <w:tab/>
        <w:t>system("CLS");</w:t>
      </w:r>
    </w:p>
    <w:p w:rsidR="009A1E61" w:rsidRDefault="009A1E61" w:rsidP="009A1E61">
      <w:r>
        <w:tab/>
      </w:r>
      <w:r>
        <w:tab/>
      </w:r>
      <w:r>
        <w:tab/>
        <w:t>StorySection2();</w:t>
      </w:r>
    </w:p>
    <w:p w:rsidR="009A1E61" w:rsidRDefault="009A1E61" w:rsidP="009A1E61">
      <w:r>
        <w:tab/>
      </w:r>
      <w:r>
        <w:tab/>
        <w:t>}</w:t>
      </w:r>
    </w:p>
    <w:p w:rsidR="009A1E61" w:rsidRDefault="009A1E61" w:rsidP="009A1E61">
      <w:r>
        <w:tab/>
      </w:r>
      <w:r>
        <w:tab/>
        <w:t>else if (option1 == 2){</w:t>
      </w:r>
    </w:p>
    <w:p w:rsidR="009A1E61" w:rsidRDefault="009A1E61" w:rsidP="009A1E61">
      <w:r>
        <w:tab/>
      </w:r>
      <w:r>
        <w:tab/>
      </w:r>
      <w:r>
        <w:tab/>
        <w:t>system("CLS");</w:t>
      </w:r>
    </w:p>
    <w:p w:rsidR="009A1E61" w:rsidRDefault="009A1E61" w:rsidP="009A1E61">
      <w:r>
        <w:tab/>
      </w:r>
      <w:r>
        <w:tab/>
      </w:r>
      <w:r>
        <w:tab/>
        <w:t>cout &lt;&lt; "The area seemed safe"&lt;&lt;endl;</w:t>
      </w:r>
    </w:p>
    <w:p w:rsidR="009A1E61" w:rsidRDefault="009A1E61" w:rsidP="009A1E61">
      <w:r>
        <w:lastRenderedPageBreak/>
        <w:tab/>
      </w:r>
      <w:r>
        <w:tab/>
      </w:r>
      <w:r>
        <w:tab/>
        <w:t>system("pause");</w:t>
      </w:r>
    </w:p>
    <w:p w:rsidR="009A1E61" w:rsidRDefault="009A1E61" w:rsidP="009A1E61">
      <w:r>
        <w:tab/>
      </w:r>
      <w:r>
        <w:tab/>
      </w:r>
      <w:r>
        <w:tab/>
        <w:t>system("CLS");</w:t>
      </w:r>
    </w:p>
    <w:p w:rsidR="009A1E61" w:rsidRDefault="009A1E61" w:rsidP="009A1E61">
      <w:r>
        <w:tab/>
      </w:r>
      <w:r>
        <w:tab/>
        <w:t>}</w:t>
      </w:r>
    </w:p>
    <w:p w:rsidR="009A1E61" w:rsidRDefault="009A1E61" w:rsidP="009A1E61">
      <w:r>
        <w:tab/>
      </w:r>
      <w:r>
        <w:tab/>
        <w:t>else if (option1 == 3){</w:t>
      </w:r>
    </w:p>
    <w:p w:rsidR="009A1E61" w:rsidRDefault="009A1E61" w:rsidP="009A1E61">
      <w:r>
        <w:tab/>
      </w:r>
      <w:r>
        <w:tab/>
      </w:r>
      <w:r>
        <w:tab/>
        <w:t>system("CLS");</w:t>
      </w:r>
    </w:p>
    <w:p w:rsidR="009A1E61" w:rsidRDefault="009A1E61" w:rsidP="009A1E61">
      <w:r>
        <w:tab/>
      </w:r>
      <w:r>
        <w:tab/>
      </w:r>
      <w:r>
        <w:tab/>
        <w:t>cout &lt;&lt; "You decided to not opened the door"&lt;&lt;endl;</w:t>
      </w:r>
    </w:p>
    <w:p w:rsidR="009A1E61" w:rsidRDefault="009A1E61" w:rsidP="009A1E61">
      <w:r>
        <w:tab/>
      </w:r>
      <w:r>
        <w:tab/>
      </w:r>
      <w:r>
        <w:tab/>
        <w:t>system("pause");</w:t>
      </w:r>
    </w:p>
    <w:p w:rsidR="009A1E61" w:rsidRDefault="009A1E61" w:rsidP="009A1E61">
      <w:r>
        <w:tab/>
      </w:r>
      <w:r>
        <w:tab/>
      </w:r>
      <w:r>
        <w:tab/>
        <w:t>system("CLS");</w:t>
      </w:r>
    </w:p>
    <w:p w:rsidR="009A1E61" w:rsidRDefault="009A1E61" w:rsidP="009A1E61">
      <w:r>
        <w:tab/>
      </w:r>
      <w:r>
        <w:tab/>
      </w:r>
      <w:r>
        <w:tab/>
        <w:t>cout &lt;&lt; "You looked around the room again"&lt;&lt;endl;</w:t>
      </w:r>
    </w:p>
    <w:p w:rsidR="009A1E61" w:rsidRDefault="009A1E61" w:rsidP="009A1E61">
      <w:r>
        <w:tab/>
      </w:r>
      <w:r>
        <w:tab/>
      </w:r>
      <w:r>
        <w:tab/>
        <w:t>system("pause");</w:t>
      </w:r>
    </w:p>
    <w:p w:rsidR="009A1E61" w:rsidRDefault="009A1E61" w:rsidP="009A1E61">
      <w:r>
        <w:tab/>
      </w:r>
      <w:r>
        <w:tab/>
      </w:r>
      <w:r>
        <w:tab/>
        <w:t>system("CLS");</w:t>
      </w:r>
    </w:p>
    <w:p w:rsidR="009A1E61" w:rsidRDefault="009A1E61" w:rsidP="009A1E61">
      <w:r>
        <w:tab/>
      </w:r>
      <w:r>
        <w:tab/>
      </w:r>
      <w:r>
        <w:tab/>
        <w:t>cout &lt;&lt; "There's nothing here anymore"&lt;&lt;endl;</w:t>
      </w:r>
    </w:p>
    <w:p w:rsidR="009A1E61" w:rsidRDefault="009A1E61" w:rsidP="009A1E61">
      <w:r>
        <w:tab/>
      </w:r>
      <w:r>
        <w:tab/>
      </w:r>
      <w:r>
        <w:tab/>
        <w:t>system("pause");</w:t>
      </w:r>
    </w:p>
    <w:p w:rsidR="009A1E61" w:rsidRDefault="009A1E61" w:rsidP="009A1E61">
      <w:r>
        <w:tab/>
      </w:r>
      <w:r>
        <w:tab/>
      </w:r>
      <w:r>
        <w:tab/>
        <w:t>system("CLS");</w:t>
      </w:r>
    </w:p>
    <w:p w:rsidR="009A1E61" w:rsidRDefault="009A1E61" w:rsidP="009A1E61">
      <w:r>
        <w:tab/>
      </w:r>
      <w:r>
        <w:tab/>
      </w:r>
      <w:r>
        <w:tab/>
        <w:t>cout &lt;&lt; "You approached the door again"&lt;&lt;endl;</w:t>
      </w:r>
    </w:p>
    <w:p w:rsidR="009A1E61" w:rsidRDefault="009A1E61" w:rsidP="009A1E61">
      <w:r>
        <w:tab/>
      </w:r>
      <w:r>
        <w:tab/>
        <w:t>}</w:t>
      </w:r>
    </w:p>
    <w:p w:rsidR="009A1E61" w:rsidRDefault="009A1E61" w:rsidP="009A1E61">
      <w:r>
        <w:tab/>
      </w:r>
      <w:r>
        <w:tab/>
        <w:t>else {</w:t>
      </w:r>
    </w:p>
    <w:p w:rsidR="009A1E61" w:rsidRDefault="009A1E61" w:rsidP="009A1E61">
      <w:r>
        <w:tab/>
      </w:r>
      <w:r>
        <w:tab/>
      </w:r>
      <w:r>
        <w:tab/>
        <w:t>cout &lt;&lt; "It is better to peek first before you open"&lt;&lt;endl;</w:t>
      </w:r>
    </w:p>
    <w:p w:rsidR="009A1E61" w:rsidRDefault="009A1E61" w:rsidP="009A1E61">
      <w:r>
        <w:tab/>
      </w:r>
      <w:r>
        <w:tab/>
        <w:t>}</w:t>
      </w:r>
    </w:p>
    <w:p w:rsidR="009A1E61" w:rsidRDefault="009A1E61" w:rsidP="009A1E61">
      <w:r>
        <w:tab/>
        <w:t>}</w:t>
      </w:r>
    </w:p>
    <w:p w:rsidR="009A1E61" w:rsidRDefault="009A1E61" w:rsidP="009A1E61">
      <w:r>
        <w:tab/>
        <w:t>while (option1 != 1);</w:t>
      </w:r>
    </w:p>
    <w:p w:rsidR="009A1E61" w:rsidRDefault="009A1E61" w:rsidP="009A1E61">
      <w:r>
        <w:t>}</w:t>
      </w:r>
    </w:p>
    <w:p w:rsidR="009A1E61" w:rsidRDefault="009A1E61" w:rsidP="009A1E61"/>
    <w:p w:rsidR="009A1E61" w:rsidRDefault="009A1E61" w:rsidP="009A1E61">
      <w:r>
        <w:t>void StorySection2(){</w:t>
      </w:r>
    </w:p>
    <w:p w:rsidR="009A1E61" w:rsidRDefault="009A1E61" w:rsidP="009A1E61">
      <w:r>
        <w:tab/>
        <w:t>int door;</w:t>
      </w:r>
    </w:p>
    <w:p w:rsidR="009A1E61" w:rsidRDefault="009A1E61" w:rsidP="009A1E61">
      <w:r>
        <w:tab/>
        <w:t>cout &lt;&lt; "Beyond the door, there's a stairs going up "&lt;&lt;endl;</w:t>
      </w:r>
    </w:p>
    <w:p w:rsidR="009A1E61" w:rsidRDefault="009A1E61" w:rsidP="009A1E61">
      <w:r>
        <w:lastRenderedPageBreak/>
        <w:tab/>
        <w:t>system("pause");</w:t>
      </w:r>
    </w:p>
    <w:p w:rsidR="009A1E61" w:rsidRDefault="009A1E61" w:rsidP="009A1E61">
      <w:r>
        <w:tab/>
        <w:t>system("CLS");</w:t>
      </w:r>
    </w:p>
    <w:p w:rsidR="009A1E61" w:rsidRDefault="009A1E61" w:rsidP="009A1E61">
      <w:r>
        <w:tab/>
        <w:t>cout &lt;&lt; "You climbed the stairs"&lt;&lt;endl;</w:t>
      </w:r>
    </w:p>
    <w:p w:rsidR="009A1E61" w:rsidRDefault="009A1E61" w:rsidP="009A1E61">
      <w:r>
        <w:tab/>
        <w:t>system("pause");</w:t>
      </w:r>
    </w:p>
    <w:p w:rsidR="009A1E61" w:rsidRDefault="009A1E61" w:rsidP="009A1E61">
      <w:r>
        <w:tab/>
        <w:t>system("CLS");</w:t>
      </w:r>
    </w:p>
    <w:p w:rsidR="009A1E61" w:rsidRDefault="009A1E61" w:rsidP="009A1E61">
      <w:r>
        <w:tab/>
        <w:t>cout &lt;&lt; "You arrived at a hall with 2 doors" &lt;&lt;endl &lt;&lt; "colored blue and Yellow";</w:t>
      </w:r>
    </w:p>
    <w:p w:rsidR="009A1E61" w:rsidRDefault="009A1E61" w:rsidP="009A1E61">
      <w:r>
        <w:tab/>
        <w:t>system("pause");</w:t>
      </w:r>
    </w:p>
    <w:p w:rsidR="009A1E61" w:rsidRDefault="009A1E61" w:rsidP="009A1E61">
      <w:r>
        <w:tab/>
        <w:t>system("CLS");</w:t>
      </w:r>
    </w:p>
    <w:p w:rsidR="009A1E61" w:rsidRDefault="009A1E61" w:rsidP="009A1E61">
      <w:r>
        <w:tab/>
        <w:t>cout &lt;&lt; "You heard a voice from the room" &lt;&lt; endl;</w:t>
      </w:r>
    </w:p>
    <w:p w:rsidR="009A1E61" w:rsidRDefault="009A1E61" w:rsidP="009A1E61">
      <w:r>
        <w:tab/>
        <w:t>system("pause");</w:t>
      </w:r>
    </w:p>
    <w:p w:rsidR="009A1E61" w:rsidRDefault="009A1E61" w:rsidP="009A1E61">
      <w:r>
        <w:tab/>
        <w:t>system("CLS");</w:t>
      </w:r>
    </w:p>
    <w:p w:rsidR="009A1E61" w:rsidRDefault="009A1E61" w:rsidP="009A1E61">
      <w:r>
        <w:tab/>
        <w:t>cout &lt;&lt; "Voice:"&lt;&lt; endl &lt;&lt;"Welcome to my death game! "&lt;&lt;endl;</w:t>
      </w:r>
    </w:p>
    <w:p w:rsidR="009A1E61" w:rsidRDefault="009A1E61" w:rsidP="009A1E61">
      <w:r>
        <w:tab/>
        <w:t>cout &lt;&lt; "You have been chosen as a player"&lt;&lt;endl;</w:t>
      </w:r>
    </w:p>
    <w:p w:rsidR="009A1E61" w:rsidRDefault="009A1E61" w:rsidP="009A1E61">
      <w:r>
        <w:tab/>
        <w:t>system("pause");</w:t>
      </w:r>
    </w:p>
    <w:p w:rsidR="009A1E61" w:rsidRDefault="009A1E61" w:rsidP="009A1E61">
      <w:r>
        <w:tab/>
        <w:t>system("CLS");</w:t>
      </w:r>
    </w:p>
    <w:p w:rsidR="009A1E61" w:rsidRDefault="009A1E61" w:rsidP="009A1E61">
      <w:r>
        <w:tab/>
        <w:t>cout &lt;&lt; "Voice: "&lt;&lt;endl&lt;&lt;"All you need to do is to survive every trial that comes to you"&lt;&lt;endl;</w:t>
      </w:r>
    </w:p>
    <w:p w:rsidR="009A1E61" w:rsidRDefault="009A1E61" w:rsidP="009A1E61">
      <w:r>
        <w:tab/>
        <w:t>system("pause");</w:t>
      </w:r>
    </w:p>
    <w:p w:rsidR="009A1E61" w:rsidRDefault="009A1E61" w:rsidP="009A1E61">
      <w:r>
        <w:tab/>
        <w:t>system("CLS");</w:t>
      </w:r>
    </w:p>
    <w:p w:rsidR="009A1E61" w:rsidRDefault="009A1E61" w:rsidP="009A1E61">
      <w:r>
        <w:tab/>
        <w:t>cout &lt;&lt; "Voice: "&lt;&lt;endl&lt;&lt;"For this first trial, choose one of these doors"&lt;&lt;endl;</w:t>
      </w:r>
    </w:p>
    <w:p w:rsidR="009A1E61" w:rsidRDefault="009A1E61" w:rsidP="009A1E61">
      <w:r>
        <w:tab/>
        <w:t>cout &lt;&lt; "beyond them is different kinds of trials you will face"&lt;&lt;endl;</w:t>
      </w:r>
    </w:p>
    <w:p w:rsidR="009A1E61" w:rsidRDefault="009A1E61" w:rsidP="009A1E61">
      <w:r>
        <w:tab/>
        <w:t>system("pause");</w:t>
      </w:r>
    </w:p>
    <w:p w:rsidR="009A1E61" w:rsidRDefault="009A1E61" w:rsidP="009A1E61">
      <w:r>
        <w:tab/>
        <w:t>system("CLS");</w:t>
      </w:r>
    </w:p>
    <w:p w:rsidR="009A1E61" w:rsidRDefault="009A1E61" w:rsidP="009A1E61">
      <w:r>
        <w:tab/>
        <w:t>cout &lt;&lt; "Voice: "&lt;&lt;endl&lt;&lt;"Choose your door: "&lt;&lt;endl;</w:t>
      </w:r>
    </w:p>
    <w:p w:rsidR="009A1E61" w:rsidRDefault="009A1E61" w:rsidP="009A1E61">
      <w:r>
        <w:tab/>
        <w:t>cout &lt;&lt; "1. Blue door" &lt;&lt; endl;</w:t>
      </w:r>
    </w:p>
    <w:p w:rsidR="009A1E61" w:rsidRDefault="009A1E61" w:rsidP="009A1E61">
      <w:r>
        <w:tab/>
        <w:t>cout &lt;&lt; "2. Yellow door" &lt;&lt; endl;</w:t>
      </w:r>
    </w:p>
    <w:p w:rsidR="009A1E61" w:rsidRDefault="009A1E61" w:rsidP="009A1E61">
      <w:r>
        <w:lastRenderedPageBreak/>
        <w:tab/>
        <w:t>cin &gt;&gt; door;</w:t>
      </w:r>
    </w:p>
    <w:p w:rsidR="009A1E61" w:rsidRDefault="009A1E61" w:rsidP="009A1E61">
      <w:r>
        <w:tab/>
        <w:t>switch(door)</w:t>
      </w:r>
    </w:p>
    <w:p w:rsidR="009A1E61" w:rsidRDefault="009A1E61" w:rsidP="009A1E61">
      <w:r>
        <w:tab/>
        <w:t>{</w:t>
      </w:r>
    </w:p>
    <w:p w:rsidR="009A1E61" w:rsidRDefault="009A1E61" w:rsidP="009A1E61">
      <w:r>
        <w:tab/>
      </w:r>
      <w:r>
        <w:tab/>
        <w:t>case 1: BlueDoor();</w:t>
      </w:r>
    </w:p>
    <w:p w:rsidR="009A1E61" w:rsidRDefault="009A1E61" w:rsidP="009A1E61">
      <w:r>
        <w:tab/>
      </w:r>
      <w:r>
        <w:tab/>
      </w:r>
      <w:r>
        <w:tab/>
        <w:t>break;</w:t>
      </w:r>
    </w:p>
    <w:p w:rsidR="009A1E61" w:rsidRDefault="009A1E61" w:rsidP="009A1E61">
      <w:r>
        <w:tab/>
      </w:r>
      <w:r>
        <w:tab/>
        <w:t>case 2: YellowDoor();</w:t>
      </w:r>
    </w:p>
    <w:p w:rsidR="009A1E61" w:rsidRDefault="009A1E61" w:rsidP="009A1E61">
      <w:r>
        <w:tab/>
      </w:r>
      <w:r>
        <w:tab/>
      </w:r>
      <w:r>
        <w:tab/>
        <w:t>break;</w:t>
      </w:r>
    </w:p>
    <w:p w:rsidR="009A1E61" w:rsidRDefault="009A1E61" w:rsidP="009A1E61">
      <w:r>
        <w:tab/>
      </w:r>
      <w:r>
        <w:tab/>
        <w:t>default: cout &lt;&lt; "Voice: " &lt;&lt;endl &lt;&lt; "Choose a door";</w:t>
      </w:r>
    </w:p>
    <w:p w:rsidR="009A1E61" w:rsidRDefault="009A1E61" w:rsidP="009A1E61">
      <w:r>
        <w:tab/>
        <w:t>}</w:t>
      </w:r>
    </w:p>
    <w:p w:rsidR="009A1E61" w:rsidRDefault="009A1E61" w:rsidP="009A1E61">
      <w:r>
        <w:t>}</w:t>
      </w:r>
    </w:p>
    <w:p w:rsidR="009A1E61" w:rsidRDefault="009A1E61" w:rsidP="009A1E61"/>
    <w:p w:rsidR="009A1E61" w:rsidRDefault="009A1E61" w:rsidP="009A1E61">
      <w:r>
        <w:t>void BlueDoor(){</w:t>
      </w:r>
    </w:p>
    <w:p w:rsidR="009A1E61" w:rsidRDefault="009A1E61" w:rsidP="009A1E61">
      <w:r>
        <w:tab/>
        <w:t>void riddlesection();</w:t>
      </w:r>
    </w:p>
    <w:p w:rsidR="009A1E61" w:rsidRDefault="009A1E61" w:rsidP="009A1E61">
      <w:r>
        <w:tab/>
        <w:t>system("CLS");</w:t>
      </w:r>
    </w:p>
    <w:p w:rsidR="009A1E61" w:rsidRDefault="009A1E61" w:rsidP="009A1E61">
      <w:r>
        <w:tab/>
        <w:t>cout &lt;&lt; "Voice: " &lt;&lt;endl &lt;&lt; "So you've chosen the blue door?"&lt;&lt;endl &lt;&lt; "Interesting choice";</w:t>
      </w:r>
    </w:p>
    <w:p w:rsidR="009A1E61" w:rsidRDefault="009A1E61" w:rsidP="009A1E61">
      <w:r>
        <w:tab/>
        <w:t>system("pause");</w:t>
      </w:r>
    </w:p>
    <w:p w:rsidR="009A1E61" w:rsidRDefault="009A1E61" w:rsidP="009A1E61">
      <w:r>
        <w:tab/>
        <w:t>system("CLS");</w:t>
      </w:r>
    </w:p>
    <w:p w:rsidR="009A1E61" w:rsidRDefault="009A1E61" w:rsidP="009A1E61">
      <w:r>
        <w:tab/>
        <w:t>cout &lt;&lt; "Voice: " &lt;&lt; endl &lt;&lt; "Proceed thorugh the door"&lt;&lt;endl;;</w:t>
      </w:r>
    </w:p>
    <w:p w:rsidR="009A1E61" w:rsidRDefault="009A1E61" w:rsidP="009A1E61">
      <w:r>
        <w:tab/>
        <w:t>system("pause");</w:t>
      </w:r>
    </w:p>
    <w:p w:rsidR="009A1E61" w:rsidRDefault="009A1E61" w:rsidP="009A1E61">
      <w:r>
        <w:tab/>
        <w:t>system("CLS");</w:t>
      </w:r>
    </w:p>
    <w:p w:rsidR="009A1E61" w:rsidRDefault="009A1E61" w:rsidP="009A1E61">
      <w:r>
        <w:tab/>
        <w:t>cout &lt;&lt; "You entered the blue door"&lt;&lt;endl;</w:t>
      </w:r>
    </w:p>
    <w:p w:rsidR="009A1E61" w:rsidRDefault="009A1E61" w:rsidP="009A1E61">
      <w:r>
        <w:tab/>
        <w:t>system("pause");</w:t>
      </w:r>
    </w:p>
    <w:p w:rsidR="009A1E61" w:rsidRDefault="009A1E61" w:rsidP="009A1E61">
      <w:r>
        <w:tab/>
        <w:t>system("CLS");</w:t>
      </w:r>
    </w:p>
    <w:p w:rsidR="009A1E61" w:rsidRDefault="009A1E61" w:rsidP="009A1E61">
      <w:r>
        <w:tab/>
        <w:t>cout &lt;&lt; "The door just shut behind you, and locking sound is heard"&lt;&lt;endl;</w:t>
      </w:r>
    </w:p>
    <w:p w:rsidR="009A1E61" w:rsidRDefault="009A1E61" w:rsidP="009A1E61">
      <w:r>
        <w:tab/>
        <w:t>system("pause");</w:t>
      </w:r>
    </w:p>
    <w:p w:rsidR="009A1E61" w:rsidRDefault="009A1E61" w:rsidP="009A1E61">
      <w:r>
        <w:lastRenderedPageBreak/>
        <w:tab/>
        <w:t>system("CLS");</w:t>
      </w:r>
    </w:p>
    <w:p w:rsidR="009A1E61" w:rsidRDefault="009A1E61" w:rsidP="009A1E61">
      <w:r>
        <w:tab/>
        <w:t>cout &lt;&lt; "Suddenly, a tv turned on and a person with a gas mask is shown"&lt;&lt;endl;</w:t>
      </w:r>
    </w:p>
    <w:p w:rsidR="009A1E61" w:rsidRDefault="009A1E61" w:rsidP="009A1E61">
      <w:r>
        <w:tab/>
        <w:t>system("pause");</w:t>
      </w:r>
    </w:p>
    <w:p w:rsidR="009A1E61" w:rsidRDefault="009A1E61" w:rsidP="009A1E61">
      <w:r>
        <w:tab/>
        <w:t>system("CLS");</w:t>
      </w:r>
    </w:p>
    <w:p w:rsidR="009A1E61" w:rsidRDefault="009A1E61" w:rsidP="009A1E61">
      <w:r>
        <w:tab/>
        <w:t>cout &lt;&lt; "Person: " &lt;&lt; endl &lt;&lt; "This part you will be shown with a series of riddles"&lt;&lt;endl;</w:t>
      </w:r>
    </w:p>
    <w:p w:rsidR="009A1E61" w:rsidRDefault="009A1E61" w:rsidP="009A1E61">
      <w:r>
        <w:tab/>
        <w:t>system("pause");</w:t>
      </w:r>
    </w:p>
    <w:p w:rsidR="009A1E61" w:rsidRDefault="009A1E61" w:rsidP="009A1E61">
      <w:r>
        <w:tab/>
        <w:t>system("CLS");</w:t>
      </w:r>
    </w:p>
    <w:p w:rsidR="009A1E61" w:rsidRDefault="009A1E61" w:rsidP="009A1E61">
      <w:r>
        <w:tab/>
        <w:t>cout &lt;&lt; "Person: " &lt;&lt; endl &lt;&lt; "Answer them wrong, and you die"&lt;&lt;endl;</w:t>
      </w:r>
    </w:p>
    <w:p w:rsidR="009A1E61" w:rsidRDefault="009A1E61" w:rsidP="009A1E61">
      <w:r>
        <w:tab/>
        <w:t>system("pause");</w:t>
      </w:r>
    </w:p>
    <w:p w:rsidR="009A1E61" w:rsidRDefault="009A1E61" w:rsidP="009A1E61">
      <w:r>
        <w:tab/>
        <w:t>system("CLS");</w:t>
      </w:r>
    </w:p>
    <w:p w:rsidR="009A1E61" w:rsidRDefault="009A1E61" w:rsidP="009A1E61">
      <w:r>
        <w:tab/>
        <w:t>cout &lt;&lt; "Person: " &lt;&lt;endl &lt;&lt; "The riddle will be shown on screen" &lt;&lt;endl;</w:t>
      </w:r>
    </w:p>
    <w:p w:rsidR="009A1E61" w:rsidRDefault="009A1E61" w:rsidP="009A1E61">
      <w:r>
        <w:tab/>
        <w:t>system("pause");</w:t>
      </w:r>
    </w:p>
    <w:p w:rsidR="009A1E61" w:rsidRDefault="009A1E61" w:rsidP="009A1E61">
      <w:r>
        <w:tab/>
        <w:t xml:space="preserve">system("CLS"); </w:t>
      </w:r>
    </w:p>
    <w:p w:rsidR="009A1E61" w:rsidRDefault="009A1E61" w:rsidP="009A1E61">
      <w:r>
        <w:tab/>
        <w:t>riddlesection();</w:t>
      </w:r>
    </w:p>
    <w:p w:rsidR="009A1E61" w:rsidRDefault="009A1E61" w:rsidP="009A1E61">
      <w:r>
        <w:t>}</w:t>
      </w:r>
    </w:p>
    <w:p w:rsidR="009A1E61" w:rsidRDefault="009A1E61" w:rsidP="009A1E61"/>
    <w:p w:rsidR="009A1E61" w:rsidRDefault="009A1E61" w:rsidP="009A1E61">
      <w:r>
        <w:t>void riddlesection(){</w:t>
      </w:r>
    </w:p>
    <w:p w:rsidR="009A1E61" w:rsidRDefault="009A1E61" w:rsidP="009A1E61">
      <w:r>
        <w:tab/>
        <w:t>void death1();</w:t>
      </w:r>
    </w:p>
    <w:p w:rsidR="009A1E61" w:rsidRDefault="009A1E61" w:rsidP="009A1E61">
      <w:r>
        <w:tab/>
        <w:t>void riddle2();</w:t>
      </w:r>
    </w:p>
    <w:p w:rsidR="009A1E61" w:rsidRDefault="009A1E61" w:rsidP="009A1E61">
      <w:r>
        <w:tab/>
      </w:r>
      <w:r>
        <w:tab/>
        <w:t>char answer;</w:t>
      </w:r>
    </w:p>
    <w:p w:rsidR="009A1E61" w:rsidRDefault="009A1E61" w:rsidP="009A1E61">
      <w:r>
        <w:tab/>
      </w:r>
      <w:r>
        <w:tab/>
        <w:t>cout &lt;&lt; "You will always find me in the past." &lt;&lt;endl&lt;&lt; "I can be created in the present,"&lt;&lt;endl&lt;&lt; "But the future can never taint me. What am I?"&lt;&lt;endl;</w:t>
      </w:r>
    </w:p>
    <w:p w:rsidR="009A1E61" w:rsidRDefault="009A1E61" w:rsidP="009A1E61">
      <w:r>
        <w:tab/>
      </w:r>
      <w:r>
        <w:tab/>
        <w:t>cout &lt;&lt; "a. Time"&lt;&lt;endl;</w:t>
      </w:r>
    </w:p>
    <w:p w:rsidR="009A1E61" w:rsidRDefault="009A1E61" w:rsidP="009A1E61">
      <w:r>
        <w:tab/>
      </w:r>
      <w:r>
        <w:tab/>
        <w:t>cout &lt;&lt; "b. History"&lt;&lt;endl;</w:t>
      </w:r>
    </w:p>
    <w:p w:rsidR="009A1E61" w:rsidRDefault="009A1E61" w:rsidP="009A1E61">
      <w:r>
        <w:tab/>
      </w:r>
      <w:r>
        <w:tab/>
        <w:t>cout &lt;&lt; "c. Memories"&lt;&lt;endl;</w:t>
      </w:r>
    </w:p>
    <w:p w:rsidR="009A1E61" w:rsidRDefault="009A1E61" w:rsidP="009A1E61">
      <w:r>
        <w:lastRenderedPageBreak/>
        <w:tab/>
      </w:r>
      <w:r>
        <w:tab/>
        <w:t>cout &lt;&lt; "d. Artifact"&lt;&lt;endl;</w:t>
      </w:r>
    </w:p>
    <w:p w:rsidR="009A1E61" w:rsidRDefault="009A1E61" w:rsidP="009A1E61">
      <w:r>
        <w:tab/>
      </w:r>
      <w:r>
        <w:tab/>
        <w:t>cout &lt;&lt; "Answer: "&lt;&lt;endl;</w:t>
      </w:r>
    </w:p>
    <w:p w:rsidR="009A1E61" w:rsidRDefault="009A1E61" w:rsidP="009A1E61">
      <w:r>
        <w:tab/>
      </w:r>
      <w:r>
        <w:tab/>
        <w:t>cin &gt;&gt; answer;</w:t>
      </w:r>
    </w:p>
    <w:p w:rsidR="009A1E61" w:rsidRDefault="009A1E61" w:rsidP="009A1E61">
      <w:r>
        <w:tab/>
      </w:r>
      <w:r>
        <w:tab/>
      </w:r>
    </w:p>
    <w:p w:rsidR="009A1E61" w:rsidRDefault="009A1E61" w:rsidP="009A1E61">
      <w:r>
        <w:tab/>
      </w:r>
      <w:r>
        <w:tab/>
        <w:t>switch (answer)</w:t>
      </w:r>
    </w:p>
    <w:p w:rsidR="009A1E61" w:rsidRDefault="009A1E61" w:rsidP="009A1E61">
      <w:r>
        <w:tab/>
      </w:r>
      <w:r>
        <w:tab/>
        <w:t>{</w:t>
      </w:r>
    </w:p>
    <w:p w:rsidR="009A1E61" w:rsidRDefault="009A1E61" w:rsidP="009A1E61">
      <w:r>
        <w:tab/>
      </w:r>
      <w:r>
        <w:tab/>
      </w:r>
      <w:r>
        <w:tab/>
        <w:t>case 'a': cout &lt;&lt; "Incorrect" &lt;&lt;endl;</w:t>
      </w:r>
    </w:p>
    <w:p w:rsidR="009A1E61" w:rsidRDefault="009A1E61" w:rsidP="009A1E61">
      <w:r>
        <w:tab/>
      </w:r>
      <w:r>
        <w:tab/>
      </w:r>
      <w:r>
        <w:tab/>
      </w:r>
      <w:r>
        <w:tab/>
        <w:t>system("pause");</w:t>
      </w:r>
    </w:p>
    <w:p w:rsidR="009A1E61" w:rsidRDefault="009A1E61" w:rsidP="009A1E61">
      <w:r>
        <w:tab/>
      </w:r>
      <w:r>
        <w:tab/>
      </w:r>
      <w:r>
        <w:tab/>
      </w:r>
      <w:r>
        <w:tab/>
        <w:t>system("cls");</w:t>
      </w:r>
    </w:p>
    <w:p w:rsidR="009A1E61" w:rsidRDefault="009A1E61" w:rsidP="009A1E61">
      <w:r>
        <w:tab/>
      </w:r>
      <w:r>
        <w:tab/>
      </w:r>
      <w:r>
        <w:tab/>
      </w:r>
      <w:r>
        <w:tab/>
        <w:t>death1();</w:t>
      </w:r>
    </w:p>
    <w:p w:rsidR="009A1E61" w:rsidRDefault="009A1E61" w:rsidP="009A1E61">
      <w:r>
        <w:tab/>
      </w:r>
      <w:r>
        <w:tab/>
      </w:r>
      <w:r>
        <w:tab/>
        <w:t>case 'b': cout &lt;&lt; "Correct" &lt;&lt;endl;</w:t>
      </w:r>
    </w:p>
    <w:p w:rsidR="009A1E61" w:rsidRDefault="009A1E61" w:rsidP="009A1E61">
      <w:r>
        <w:tab/>
      </w:r>
      <w:r>
        <w:tab/>
      </w:r>
      <w:r>
        <w:tab/>
      </w:r>
      <w:r>
        <w:tab/>
        <w:t>system("pause");</w:t>
      </w:r>
    </w:p>
    <w:p w:rsidR="009A1E61" w:rsidRDefault="009A1E61" w:rsidP="009A1E61">
      <w:r>
        <w:tab/>
      </w:r>
      <w:r>
        <w:tab/>
      </w:r>
      <w:r>
        <w:tab/>
      </w:r>
      <w:r>
        <w:tab/>
        <w:t>system("cls");</w:t>
      </w:r>
    </w:p>
    <w:p w:rsidR="009A1E61" w:rsidRDefault="009A1E61" w:rsidP="009A1E61">
      <w:r>
        <w:tab/>
      </w:r>
      <w:r>
        <w:tab/>
      </w:r>
      <w:r>
        <w:tab/>
      </w:r>
      <w:r>
        <w:tab/>
        <w:t>riddle2();</w:t>
      </w:r>
    </w:p>
    <w:p w:rsidR="009A1E61" w:rsidRDefault="009A1E61" w:rsidP="009A1E61">
      <w:r>
        <w:tab/>
      </w:r>
      <w:r>
        <w:tab/>
      </w:r>
      <w:r>
        <w:tab/>
        <w:t>case 'c': cout &lt;&lt; "Incorrect"&lt;&lt;endl;</w:t>
      </w:r>
    </w:p>
    <w:p w:rsidR="009A1E61" w:rsidRDefault="009A1E61" w:rsidP="009A1E61">
      <w:r>
        <w:tab/>
      </w:r>
      <w:r>
        <w:tab/>
      </w:r>
      <w:r>
        <w:tab/>
        <w:t>system("pause");</w:t>
      </w:r>
    </w:p>
    <w:p w:rsidR="009A1E61" w:rsidRDefault="009A1E61" w:rsidP="009A1E61">
      <w:r>
        <w:tab/>
      </w:r>
      <w:r>
        <w:tab/>
      </w:r>
      <w:r>
        <w:tab/>
      </w:r>
      <w:r>
        <w:tab/>
        <w:t>system("cls");</w:t>
      </w:r>
    </w:p>
    <w:p w:rsidR="009A1E61" w:rsidRDefault="009A1E61" w:rsidP="009A1E61">
      <w:r>
        <w:tab/>
      </w:r>
      <w:r>
        <w:tab/>
      </w:r>
      <w:r>
        <w:tab/>
      </w:r>
      <w:r>
        <w:tab/>
        <w:t>death1();</w:t>
      </w:r>
    </w:p>
    <w:p w:rsidR="009A1E61" w:rsidRDefault="009A1E61" w:rsidP="009A1E61">
      <w:r>
        <w:tab/>
      </w:r>
      <w:r>
        <w:tab/>
      </w:r>
      <w:r>
        <w:tab/>
        <w:t>case 'd': cout &lt;&lt; "Incorrect" &lt;&lt;endl;</w:t>
      </w:r>
    </w:p>
    <w:p w:rsidR="009A1E61" w:rsidRDefault="009A1E61" w:rsidP="009A1E61">
      <w:r>
        <w:tab/>
      </w:r>
      <w:r>
        <w:tab/>
      </w:r>
      <w:r>
        <w:tab/>
        <w:t>system("pause");</w:t>
      </w:r>
    </w:p>
    <w:p w:rsidR="009A1E61" w:rsidRDefault="009A1E61" w:rsidP="009A1E61">
      <w:r>
        <w:tab/>
      </w:r>
      <w:r>
        <w:tab/>
      </w:r>
      <w:r>
        <w:tab/>
      </w:r>
      <w:r>
        <w:tab/>
        <w:t>system("cls");</w:t>
      </w:r>
    </w:p>
    <w:p w:rsidR="009A1E61" w:rsidRDefault="009A1E61" w:rsidP="009A1E61">
      <w:r>
        <w:tab/>
      </w:r>
      <w:r>
        <w:tab/>
      </w:r>
      <w:r>
        <w:tab/>
      </w:r>
      <w:r>
        <w:tab/>
        <w:t>death1();</w:t>
      </w:r>
    </w:p>
    <w:p w:rsidR="009A1E61" w:rsidRDefault="009A1E61" w:rsidP="009A1E61">
      <w:r>
        <w:tab/>
      </w:r>
      <w:r>
        <w:tab/>
      </w:r>
      <w:r>
        <w:tab/>
        <w:t>default: cout &lt;&lt; "Choose and answer"&lt;&lt;endl;</w:t>
      </w:r>
    </w:p>
    <w:p w:rsidR="009A1E61" w:rsidRDefault="009A1E61" w:rsidP="009A1E61">
      <w:r>
        <w:tab/>
      </w:r>
      <w:r>
        <w:tab/>
        <w:t>}</w:t>
      </w:r>
    </w:p>
    <w:p w:rsidR="009A1E61" w:rsidRDefault="009A1E61" w:rsidP="009A1E61">
      <w:r>
        <w:t>}</w:t>
      </w:r>
    </w:p>
    <w:p w:rsidR="009A1E61" w:rsidRDefault="009A1E61" w:rsidP="009A1E61"/>
    <w:p w:rsidR="009A1E61" w:rsidRDefault="009A1E61" w:rsidP="009A1E61"/>
    <w:p w:rsidR="009A1E61" w:rsidRDefault="009A1E61" w:rsidP="009A1E61">
      <w:r>
        <w:t>void death1(){</w:t>
      </w:r>
    </w:p>
    <w:p w:rsidR="009A1E61" w:rsidRDefault="009A1E61" w:rsidP="009A1E61">
      <w:r>
        <w:tab/>
        <w:t>cout &lt;&lt; "A gas filled the room"&lt;&lt;endl;</w:t>
      </w:r>
    </w:p>
    <w:p w:rsidR="009A1E61" w:rsidRDefault="009A1E61" w:rsidP="009A1E61">
      <w:r>
        <w:tab/>
        <w:t>system("pause");</w:t>
      </w:r>
    </w:p>
    <w:p w:rsidR="009A1E61" w:rsidRDefault="009A1E61" w:rsidP="009A1E61">
      <w:r>
        <w:tab/>
        <w:t>system("CLS");</w:t>
      </w:r>
    </w:p>
    <w:p w:rsidR="009A1E61" w:rsidRDefault="009A1E61" w:rsidP="009A1E61">
      <w:r>
        <w:tab/>
        <w:t>cout &lt;&lt; "You inhaled the gas and"&lt;&lt;endl&lt;&lt;"choked to death";</w:t>
      </w:r>
    </w:p>
    <w:p w:rsidR="009A1E61" w:rsidRDefault="009A1E61" w:rsidP="009A1E61">
      <w:r>
        <w:tab/>
        <w:t>system("pause");</w:t>
      </w:r>
    </w:p>
    <w:p w:rsidR="009A1E61" w:rsidRDefault="009A1E61" w:rsidP="009A1E61">
      <w:r>
        <w:tab/>
        <w:t>system("CLS");</w:t>
      </w:r>
    </w:p>
    <w:p w:rsidR="009A1E61" w:rsidRDefault="009A1E61" w:rsidP="009A1E61">
      <w:r>
        <w:tab/>
        <w:t>cout &lt;&lt; "You died"&lt;&lt;endl;</w:t>
      </w:r>
    </w:p>
    <w:p w:rsidR="009A1E61" w:rsidRDefault="009A1E61" w:rsidP="009A1E61">
      <w:r>
        <w:tab/>
        <w:t>system("pause");</w:t>
      </w:r>
    </w:p>
    <w:p w:rsidR="009A1E61" w:rsidRDefault="009A1E61" w:rsidP="009A1E61">
      <w:r>
        <w:tab/>
        <w:t>system("cls");</w:t>
      </w:r>
    </w:p>
    <w:p w:rsidR="009A1E61" w:rsidRDefault="009A1E61" w:rsidP="009A1E61">
      <w:r>
        <w:tab/>
        <w:t>main();</w:t>
      </w:r>
    </w:p>
    <w:p w:rsidR="009A1E61" w:rsidRDefault="009A1E61" w:rsidP="009A1E61">
      <w:r>
        <w:t>}</w:t>
      </w:r>
    </w:p>
    <w:p w:rsidR="009A1E61" w:rsidRDefault="009A1E61" w:rsidP="009A1E61"/>
    <w:p w:rsidR="009A1E61" w:rsidRDefault="009A1E61" w:rsidP="009A1E61">
      <w:r>
        <w:t>void riddle2(){</w:t>
      </w:r>
    </w:p>
    <w:p w:rsidR="009A1E61" w:rsidRDefault="009A1E61" w:rsidP="009A1E61">
      <w:r>
        <w:tab/>
        <w:t>void riddle3();</w:t>
      </w:r>
    </w:p>
    <w:p w:rsidR="009A1E61" w:rsidRDefault="009A1E61" w:rsidP="009A1E61">
      <w:r>
        <w:tab/>
        <w:t>char answer;</w:t>
      </w:r>
    </w:p>
    <w:p w:rsidR="009A1E61" w:rsidRDefault="009A1E61" w:rsidP="009A1E61">
      <w:r>
        <w:tab/>
        <w:t>cout &lt;&lt; "What is harder to catch the faster you run?"&lt;&lt;endl;</w:t>
      </w:r>
    </w:p>
    <w:p w:rsidR="009A1E61" w:rsidRDefault="009A1E61" w:rsidP="009A1E61">
      <w:r>
        <w:tab/>
        <w:t>cout &lt;&lt; "a. Your breath"&lt;&lt;endl;</w:t>
      </w:r>
    </w:p>
    <w:p w:rsidR="009A1E61" w:rsidRDefault="009A1E61" w:rsidP="009A1E61">
      <w:r>
        <w:tab/>
        <w:t>cout &lt;&lt; "b. Speeding train"&lt;&lt;endl;</w:t>
      </w:r>
    </w:p>
    <w:p w:rsidR="009A1E61" w:rsidRDefault="009A1E61" w:rsidP="009A1E61">
      <w:r>
        <w:tab/>
        <w:t>cout &lt;&lt; "c. Treadmill"&lt;&lt;endl;</w:t>
      </w:r>
    </w:p>
    <w:p w:rsidR="009A1E61" w:rsidRDefault="009A1E61" w:rsidP="009A1E61">
      <w:r>
        <w:tab/>
        <w:t>cout &lt;&lt; "d. Fleeing animal"&lt;&lt;endl;</w:t>
      </w:r>
    </w:p>
    <w:p w:rsidR="009A1E61" w:rsidRDefault="009A1E61" w:rsidP="009A1E61">
      <w:r>
        <w:tab/>
        <w:t>cout &lt;&lt; "Answer: "&lt;&lt;endl;</w:t>
      </w:r>
    </w:p>
    <w:p w:rsidR="009A1E61" w:rsidRDefault="009A1E61" w:rsidP="009A1E61">
      <w:r>
        <w:tab/>
        <w:t>cin &gt;&gt; answer;</w:t>
      </w:r>
    </w:p>
    <w:p w:rsidR="009A1E61" w:rsidRDefault="009A1E61" w:rsidP="009A1E61">
      <w:r>
        <w:tab/>
        <w:t>switch (answer)</w:t>
      </w:r>
    </w:p>
    <w:p w:rsidR="009A1E61" w:rsidRDefault="009A1E61" w:rsidP="009A1E61">
      <w:r>
        <w:tab/>
      </w:r>
      <w:r>
        <w:tab/>
        <w:t>{</w:t>
      </w:r>
    </w:p>
    <w:p w:rsidR="009A1E61" w:rsidRDefault="009A1E61" w:rsidP="009A1E61">
      <w:r>
        <w:lastRenderedPageBreak/>
        <w:tab/>
      </w:r>
      <w:r>
        <w:tab/>
      </w:r>
      <w:r>
        <w:tab/>
        <w:t>case 'a': cout &lt;&lt; "Correct" &lt;&lt;endl;</w:t>
      </w:r>
    </w:p>
    <w:p w:rsidR="009A1E61" w:rsidRDefault="009A1E61" w:rsidP="009A1E61">
      <w:r>
        <w:tab/>
      </w:r>
      <w:r>
        <w:tab/>
      </w:r>
      <w:r>
        <w:tab/>
      </w:r>
      <w:r>
        <w:tab/>
        <w:t>system("pause");</w:t>
      </w:r>
    </w:p>
    <w:p w:rsidR="009A1E61" w:rsidRDefault="009A1E61" w:rsidP="009A1E61">
      <w:r>
        <w:tab/>
      </w:r>
      <w:r>
        <w:tab/>
      </w:r>
      <w:r>
        <w:tab/>
      </w:r>
      <w:r>
        <w:tab/>
        <w:t>system("cls");</w:t>
      </w:r>
    </w:p>
    <w:p w:rsidR="009A1E61" w:rsidRDefault="009A1E61" w:rsidP="009A1E61">
      <w:r>
        <w:tab/>
      </w:r>
      <w:r>
        <w:tab/>
      </w:r>
      <w:r>
        <w:tab/>
      </w:r>
      <w:r>
        <w:tab/>
        <w:t>riddle3();</w:t>
      </w:r>
    </w:p>
    <w:p w:rsidR="009A1E61" w:rsidRDefault="009A1E61" w:rsidP="009A1E61">
      <w:r>
        <w:tab/>
      </w:r>
      <w:r>
        <w:tab/>
      </w:r>
      <w:r>
        <w:tab/>
      </w:r>
      <w:r>
        <w:tab/>
        <w:t>break;</w:t>
      </w:r>
    </w:p>
    <w:p w:rsidR="009A1E61" w:rsidRDefault="009A1E61" w:rsidP="009A1E61">
      <w:r>
        <w:tab/>
      </w:r>
      <w:r>
        <w:tab/>
      </w:r>
      <w:r>
        <w:tab/>
        <w:t>case 'b': cout &lt;&lt; "Incorrect" &lt;&lt;endl;</w:t>
      </w:r>
    </w:p>
    <w:p w:rsidR="009A1E61" w:rsidRDefault="009A1E61" w:rsidP="009A1E61">
      <w:r>
        <w:tab/>
      </w:r>
      <w:r>
        <w:tab/>
      </w:r>
      <w:r>
        <w:tab/>
      </w:r>
      <w:r>
        <w:tab/>
        <w:t>system("pause");</w:t>
      </w:r>
    </w:p>
    <w:p w:rsidR="009A1E61" w:rsidRDefault="009A1E61" w:rsidP="009A1E61">
      <w:r>
        <w:tab/>
      </w:r>
      <w:r>
        <w:tab/>
      </w:r>
      <w:r>
        <w:tab/>
      </w:r>
      <w:r>
        <w:tab/>
        <w:t>system("cls");</w:t>
      </w:r>
    </w:p>
    <w:p w:rsidR="009A1E61" w:rsidRDefault="009A1E61" w:rsidP="009A1E61">
      <w:r>
        <w:tab/>
      </w:r>
      <w:r>
        <w:tab/>
      </w:r>
      <w:r>
        <w:tab/>
      </w:r>
      <w:r>
        <w:tab/>
        <w:t>death1();</w:t>
      </w:r>
    </w:p>
    <w:p w:rsidR="009A1E61" w:rsidRDefault="009A1E61" w:rsidP="009A1E61">
      <w:r>
        <w:tab/>
      </w:r>
      <w:r>
        <w:tab/>
      </w:r>
      <w:r>
        <w:tab/>
      </w:r>
      <w:r>
        <w:tab/>
        <w:t>break;</w:t>
      </w:r>
    </w:p>
    <w:p w:rsidR="009A1E61" w:rsidRDefault="009A1E61" w:rsidP="009A1E61">
      <w:r>
        <w:tab/>
      </w:r>
      <w:r>
        <w:tab/>
      </w:r>
      <w:r>
        <w:tab/>
        <w:t>case 'c': cout &lt;&lt; "Incorrect"&lt;&lt;endl;</w:t>
      </w:r>
    </w:p>
    <w:p w:rsidR="009A1E61" w:rsidRDefault="009A1E61" w:rsidP="009A1E61">
      <w:r>
        <w:tab/>
      </w:r>
      <w:r>
        <w:tab/>
      </w:r>
      <w:r>
        <w:tab/>
      </w:r>
      <w:r>
        <w:tab/>
        <w:t>system("pause");</w:t>
      </w:r>
    </w:p>
    <w:p w:rsidR="009A1E61" w:rsidRDefault="009A1E61" w:rsidP="009A1E61">
      <w:r>
        <w:tab/>
      </w:r>
      <w:r>
        <w:tab/>
      </w:r>
      <w:r>
        <w:tab/>
      </w:r>
      <w:r>
        <w:tab/>
        <w:t>system("cls");</w:t>
      </w:r>
    </w:p>
    <w:p w:rsidR="009A1E61" w:rsidRDefault="009A1E61" w:rsidP="009A1E61">
      <w:r>
        <w:tab/>
      </w:r>
      <w:r>
        <w:tab/>
      </w:r>
      <w:r>
        <w:tab/>
      </w:r>
      <w:r>
        <w:tab/>
        <w:t>death1();</w:t>
      </w:r>
    </w:p>
    <w:p w:rsidR="009A1E61" w:rsidRDefault="009A1E61" w:rsidP="009A1E61">
      <w:r>
        <w:tab/>
      </w:r>
      <w:r>
        <w:tab/>
      </w:r>
      <w:r>
        <w:tab/>
      </w:r>
      <w:r>
        <w:tab/>
        <w:t>break;</w:t>
      </w:r>
    </w:p>
    <w:p w:rsidR="009A1E61" w:rsidRDefault="009A1E61" w:rsidP="009A1E61">
      <w:r>
        <w:tab/>
      </w:r>
      <w:r>
        <w:tab/>
      </w:r>
      <w:r>
        <w:tab/>
        <w:t>case 'd': cout &lt;&lt; "Incorrect" &lt;&lt;endl;</w:t>
      </w:r>
    </w:p>
    <w:p w:rsidR="009A1E61" w:rsidRDefault="009A1E61" w:rsidP="009A1E61">
      <w:r>
        <w:tab/>
      </w:r>
      <w:r>
        <w:tab/>
      </w:r>
      <w:r>
        <w:tab/>
      </w:r>
      <w:r>
        <w:tab/>
        <w:t>system("pause");</w:t>
      </w:r>
    </w:p>
    <w:p w:rsidR="009A1E61" w:rsidRDefault="009A1E61" w:rsidP="009A1E61">
      <w:r>
        <w:tab/>
      </w:r>
      <w:r>
        <w:tab/>
      </w:r>
      <w:r>
        <w:tab/>
      </w:r>
      <w:r>
        <w:tab/>
        <w:t>system("cls");</w:t>
      </w:r>
    </w:p>
    <w:p w:rsidR="009A1E61" w:rsidRDefault="009A1E61" w:rsidP="009A1E61">
      <w:r>
        <w:tab/>
      </w:r>
      <w:r>
        <w:tab/>
      </w:r>
      <w:r>
        <w:tab/>
      </w:r>
      <w:r>
        <w:tab/>
        <w:t>death1();</w:t>
      </w:r>
    </w:p>
    <w:p w:rsidR="009A1E61" w:rsidRDefault="009A1E61" w:rsidP="009A1E61">
      <w:r>
        <w:tab/>
      </w:r>
      <w:r>
        <w:tab/>
      </w:r>
      <w:r>
        <w:tab/>
      </w:r>
      <w:r>
        <w:tab/>
        <w:t>break;</w:t>
      </w:r>
      <w:r>
        <w:tab/>
      </w:r>
    </w:p>
    <w:p w:rsidR="009A1E61" w:rsidRDefault="009A1E61" w:rsidP="009A1E61">
      <w:r>
        <w:tab/>
      </w:r>
      <w:r>
        <w:tab/>
      </w:r>
      <w:r>
        <w:tab/>
        <w:t>default: cout &lt;&lt; "Choose an answer"&lt;&lt;endl;</w:t>
      </w:r>
    </w:p>
    <w:p w:rsidR="009A1E61" w:rsidRDefault="009A1E61" w:rsidP="009A1E61">
      <w:r>
        <w:tab/>
      </w:r>
      <w:r>
        <w:tab/>
        <w:t>}</w:t>
      </w:r>
    </w:p>
    <w:p w:rsidR="009A1E61" w:rsidRDefault="009A1E61" w:rsidP="009A1E61">
      <w:r>
        <w:t>}</w:t>
      </w:r>
    </w:p>
    <w:p w:rsidR="009A1E61" w:rsidRDefault="009A1E61" w:rsidP="009A1E61"/>
    <w:p w:rsidR="009A1E61" w:rsidRDefault="009A1E61" w:rsidP="009A1E61">
      <w:r>
        <w:t>void riddle3(){</w:t>
      </w:r>
    </w:p>
    <w:p w:rsidR="009A1E61" w:rsidRDefault="009A1E61" w:rsidP="009A1E61">
      <w:r>
        <w:tab/>
        <w:t>void riddle4();</w:t>
      </w:r>
    </w:p>
    <w:p w:rsidR="009A1E61" w:rsidRDefault="009A1E61" w:rsidP="009A1E61">
      <w:r>
        <w:lastRenderedPageBreak/>
        <w:tab/>
        <w:t>char answer;</w:t>
      </w:r>
    </w:p>
    <w:p w:rsidR="009A1E61" w:rsidRDefault="009A1E61" w:rsidP="009A1E61">
      <w:r>
        <w:tab/>
        <w:t>cout &lt;&lt; "Wednesday, Tom and Joe went to a restaurant and ate dinner."&lt;&lt;endl&lt;&lt;" When they were done they paid for the food and left. "&lt;&lt;endl;</w:t>
      </w:r>
    </w:p>
    <w:p w:rsidR="009A1E61" w:rsidRDefault="009A1E61" w:rsidP="009A1E61">
      <w:r>
        <w:tab/>
        <w:t>cout &lt;&lt; "But Tom and Joe didn't pay for the food."&lt;&lt;endl&lt;&lt;"Who did?"&lt;&lt;endl;</w:t>
      </w:r>
    </w:p>
    <w:p w:rsidR="009A1E61" w:rsidRDefault="009A1E61" w:rsidP="009A1E61">
      <w:r>
        <w:tab/>
        <w:t>cout &lt;&lt; "a. Some stranger"&lt;&lt;endl;</w:t>
      </w:r>
    </w:p>
    <w:p w:rsidR="009A1E61" w:rsidRDefault="009A1E61" w:rsidP="009A1E61">
      <w:r>
        <w:tab/>
        <w:t>cout &lt;&lt; "b. The Cashier"&lt;&lt;endl;</w:t>
      </w:r>
    </w:p>
    <w:p w:rsidR="009A1E61" w:rsidRDefault="009A1E61" w:rsidP="009A1E61">
      <w:r>
        <w:tab/>
        <w:t>cout &lt;&lt; "c. Wednesday"&lt;&lt;endl;</w:t>
      </w:r>
    </w:p>
    <w:p w:rsidR="009A1E61" w:rsidRDefault="009A1E61" w:rsidP="009A1E61">
      <w:r>
        <w:tab/>
        <w:t>cout &lt;&lt; "d. You"&lt;&lt;endl;</w:t>
      </w:r>
    </w:p>
    <w:p w:rsidR="009A1E61" w:rsidRDefault="009A1E61" w:rsidP="009A1E61">
      <w:r>
        <w:tab/>
        <w:t>cout &lt;&lt; "Answer: "&lt;&lt;endl;</w:t>
      </w:r>
    </w:p>
    <w:p w:rsidR="009A1E61" w:rsidRDefault="009A1E61" w:rsidP="009A1E61">
      <w:r>
        <w:tab/>
        <w:t>cin &gt;&gt; answer;</w:t>
      </w:r>
    </w:p>
    <w:p w:rsidR="009A1E61" w:rsidRDefault="009A1E61" w:rsidP="009A1E61">
      <w:r>
        <w:tab/>
        <w:t>switch (answer)</w:t>
      </w:r>
    </w:p>
    <w:p w:rsidR="009A1E61" w:rsidRDefault="009A1E61" w:rsidP="009A1E61">
      <w:r>
        <w:tab/>
      </w:r>
      <w:r>
        <w:tab/>
        <w:t>{</w:t>
      </w:r>
    </w:p>
    <w:p w:rsidR="009A1E61" w:rsidRDefault="009A1E61" w:rsidP="009A1E61">
      <w:r>
        <w:tab/>
      </w:r>
      <w:r>
        <w:tab/>
      </w:r>
      <w:r>
        <w:tab/>
        <w:t>case 'a': cout &lt;&lt; "Incorrect" &lt;&lt;endl;</w:t>
      </w:r>
    </w:p>
    <w:p w:rsidR="009A1E61" w:rsidRDefault="009A1E61" w:rsidP="009A1E61">
      <w:r>
        <w:tab/>
      </w:r>
      <w:r>
        <w:tab/>
      </w:r>
      <w:r>
        <w:tab/>
      </w:r>
      <w:r>
        <w:tab/>
        <w:t>system("pause");</w:t>
      </w:r>
    </w:p>
    <w:p w:rsidR="009A1E61" w:rsidRDefault="009A1E61" w:rsidP="009A1E61">
      <w:r>
        <w:tab/>
      </w:r>
      <w:r>
        <w:tab/>
      </w:r>
      <w:r>
        <w:tab/>
      </w:r>
      <w:r>
        <w:tab/>
        <w:t>system("cls");</w:t>
      </w:r>
    </w:p>
    <w:p w:rsidR="009A1E61" w:rsidRDefault="009A1E61" w:rsidP="009A1E61">
      <w:r>
        <w:tab/>
      </w:r>
      <w:r>
        <w:tab/>
      </w:r>
      <w:r>
        <w:tab/>
      </w:r>
      <w:r>
        <w:tab/>
        <w:t>death1();</w:t>
      </w:r>
    </w:p>
    <w:p w:rsidR="009A1E61" w:rsidRDefault="009A1E61" w:rsidP="009A1E61">
      <w:r>
        <w:tab/>
      </w:r>
      <w:r>
        <w:tab/>
      </w:r>
      <w:r>
        <w:tab/>
      </w:r>
      <w:r>
        <w:tab/>
        <w:t>break;</w:t>
      </w:r>
    </w:p>
    <w:p w:rsidR="009A1E61" w:rsidRDefault="009A1E61" w:rsidP="009A1E61">
      <w:r>
        <w:tab/>
      </w:r>
      <w:r>
        <w:tab/>
      </w:r>
      <w:r>
        <w:tab/>
        <w:t>case 'b': cout &lt;&lt; "Incorrect" &lt;&lt;endl;</w:t>
      </w:r>
    </w:p>
    <w:p w:rsidR="009A1E61" w:rsidRDefault="009A1E61" w:rsidP="009A1E61">
      <w:r>
        <w:tab/>
      </w:r>
      <w:r>
        <w:tab/>
      </w:r>
      <w:r>
        <w:tab/>
      </w:r>
      <w:r>
        <w:tab/>
        <w:t>system("pause");</w:t>
      </w:r>
    </w:p>
    <w:p w:rsidR="009A1E61" w:rsidRDefault="009A1E61" w:rsidP="009A1E61">
      <w:r>
        <w:tab/>
      </w:r>
      <w:r>
        <w:tab/>
      </w:r>
      <w:r>
        <w:tab/>
      </w:r>
      <w:r>
        <w:tab/>
        <w:t>system("cls");</w:t>
      </w:r>
    </w:p>
    <w:p w:rsidR="009A1E61" w:rsidRDefault="009A1E61" w:rsidP="009A1E61">
      <w:r>
        <w:tab/>
      </w:r>
      <w:r>
        <w:tab/>
      </w:r>
      <w:r>
        <w:tab/>
      </w:r>
      <w:r>
        <w:tab/>
        <w:t>death1();</w:t>
      </w:r>
    </w:p>
    <w:p w:rsidR="009A1E61" w:rsidRDefault="009A1E61" w:rsidP="009A1E61">
      <w:r>
        <w:tab/>
      </w:r>
      <w:r>
        <w:tab/>
      </w:r>
      <w:r>
        <w:tab/>
      </w:r>
      <w:r>
        <w:tab/>
        <w:t>break;</w:t>
      </w:r>
    </w:p>
    <w:p w:rsidR="009A1E61" w:rsidRDefault="009A1E61" w:rsidP="009A1E61">
      <w:r>
        <w:tab/>
      </w:r>
      <w:r>
        <w:tab/>
      </w:r>
      <w:r>
        <w:tab/>
        <w:t>case 'c': cout &lt;&lt; "Correct"&lt;&lt;endl;</w:t>
      </w:r>
    </w:p>
    <w:p w:rsidR="009A1E61" w:rsidRDefault="009A1E61" w:rsidP="009A1E61">
      <w:r>
        <w:tab/>
      </w:r>
      <w:r>
        <w:tab/>
      </w:r>
      <w:r>
        <w:tab/>
      </w:r>
      <w:r>
        <w:tab/>
        <w:t>system("pause");</w:t>
      </w:r>
    </w:p>
    <w:p w:rsidR="009A1E61" w:rsidRDefault="009A1E61" w:rsidP="009A1E61">
      <w:r>
        <w:tab/>
      </w:r>
      <w:r>
        <w:tab/>
      </w:r>
      <w:r>
        <w:tab/>
      </w:r>
      <w:r>
        <w:tab/>
        <w:t>system("cls");</w:t>
      </w:r>
    </w:p>
    <w:p w:rsidR="009A1E61" w:rsidRDefault="009A1E61" w:rsidP="009A1E61">
      <w:r>
        <w:tab/>
      </w:r>
      <w:r>
        <w:tab/>
      </w:r>
      <w:r>
        <w:tab/>
      </w:r>
      <w:r>
        <w:tab/>
        <w:t>riddle4();</w:t>
      </w:r>
    </w:p>
    <w:p w:rsidR="009A1E61" w:rsidRDefault="009A1E61" w:rsidP="009A1E61">
      <w:r>
        <w:lastRenderedPageBreak/>
        <w:tab/>
      </w:r>
      <w:r>
        <w:tab/>
      </w:r>
      <w:r>
        <w:tab/>
      </w:r>
      <w:r>
        <w:tab/>
        <w:t>break;</w:t>
      </w:r>
    </w:p>
    <w:p w:rsidR="009A1E61" w:rsidRDefault="009A1E61" w:rsidP="009A1E61">
      <w:r>
        <w:tab/>
      </w:r>
      <w:r>
        <w:tab/>
      </w:r>
      <w:r>
        <w:tab/>
        <w:t>case 'd': cout &lt;&lt; "Incorrect" &lt;&lt;endl;</w:t>
      </w:r>
    </w:p>
    <w:p w:rsidR="009A1E61" w:rsidRDefault="009A1E61" w:rsidP="009A1E61">
      <w:r>
        <w:tab/>
      </w:r>
      <w:r>
        <w:tab/>
      </w:r>
      <w:r>
        <w:tab/>
      </w:r>
      <w:r>
        <w:tab/>
        <w:t>system("pause");</w:t>
      </w:r>
    </w:p>
    <w:p w:rsidR="009A1E61" w:rsidRDefault="009A1E61" w:rsidP="009A1E61">
      <w:r>
        <w:tab/>
      </w:r>
      <w:r>
        <w:tab/>
      </w:r>
      <w:r>
        <w:tab/>
      </w:r>
      <w:r>
        <w:tab/>
        <w:t>system("cls");</w:t>
      </w:r>
    </w:p>
    <w:p w:rsidR="009A1E61" w:rsidRDefault="009A1E61" w:rsidP="009A1E61">
      <w:r>
        <w:tab/>
      </w:r>
      <w:r>
        <w:tab/>
      </w:r>
      <w:r>
        <w:tab/>
      </w:r>
      <w:r>
        <w:tab/>
        <w:t>death1();</w:t>
      </w:r>
    </w:p>
    <w:p w:rsidR="009A1E61" w:rsidRDefault="009A1E61" w:rsidP="009A1E61">
      <w:r>
        <w:tab/>
      </w:r>
      <w:r>
        <w:tab/>
      </w:r>
      <w:r>
        <w:tab/>
      </w:r>
      <w:r>
        <w:tab/>
        <w:t>break;</w:t>
      </w:r>
      <w:r>
        <w:tab/>
      </w:r>
    </w:p>
    <w:p w:rsidR="009A1E61" w:rsidRDefault="009A1E61" w:rsidP="009A1E61">
      <w:r>
        <w:tab/>
      </w:r>
      <w:r>
        <w:tab/>
      </w:r>
      <w:r>
        <w:tab/>
        <w:t>default: cout &lt;&lt; "Choose an answer"&lt;&lt;endl;</w:t>
      </w:r>
    </w:p>
    <w:p w:rsidR="009A1E61" w:rsidRDefault="009A1E61" w:rsidP="009A1E61">
      <w:r>
        <w:tab/>
      </w:r>
      <w:r>
        <w:tab/>
        <w:t>}</w:t>
      </w:r>
    </w:p>
    <w:p w:rsidR="009A1E61" w:rsidRDefault="009A1E61" w:rsidP="009A1E61">
      <w:r>
        <w:t>}</w:t>
      </w:r>
    </w:p>
    <w:p w:rsidR="009A1E61" w:rsidRDefault="009A1E61" w:rsidP="009A1E61"/>
    <w:p w:rsidR="009A1E61" w:rsidRDefault="009A1E61" w:rsidP="009A1E61">
      <w:r>
        <w:t>void riddle4(){</w:t>
      </w:r>
    </w:p>
    <w:p w:rsidR="009A1E61" w:rsidRDefault="009A1E61" w:rsidP="009A1E61">
      <w:r>
        <w:tab/>
        <w:t>void riddle5();</w:t>
      </w:r>
    </w:p>
    <w:p w:rsidR="009A1E61" w:rsidRDefault="009A1E61" w:rsidP="009A1E61">
      <w:r>
        <w:tab/>
        <w:t>char answer;</w:t>
      </w:r>
    </w:p>
    <w:p w:rsidR="009A1E61" w:rsidRDefault="009A1E61" w:rsidP="009A1E61">
      <w:r>
        <w:tab/>
        <w:t>cout &lt;&lt; "What can you catch but not throw?"&lt;&lt;endl;</w:t>
      </w:r>
    </w:p>
    <w:p w:rsidR="009A1E61" w:rsidRDefault="009A1E61" w:rsidP="009A1E61">
      <w:r>
        <w:tab/>
        <w:t>cout &lt;&lt; "a. Heavy rock"&lt;&lt;endl;</w:t>
      </w:r>
    </w:p>
    <w:p w:rsidR="009A1E61" w:rsidRDefault="009A1E61" w:rsidP="009A1E61">
      <w:r>
        <w:tab/>
        <w:t>cout &lt;&lt; "b. Your past"&lt;&lt;endl;</w:t>
      </w:r>
    </w:p>
    <w:p w:rsidR="009A1E61" w:rsidRDefault="009A1E61" w:rsidP="009A1E61">
      <w:r>
        <w:tab/>
        <w:t>cout &lt;&lt; "c. Air"&lt;&lt;endl;</w:t>
      </w:r>
    </w:p>
    <w:p w:rsidR="009A1E61" w:rsidRDefault="009A1E61" w:rsidP="009A1E61">
      <w:r>
        <w:tab/>
        <w:t>cout &lt;&lt; "d. Cold"&lt;&lt;endl;</w:t>
      </w:r>
    </w:p>
    <w:p w:rsidR="009A1E61" w:rsidRDefault="009A1E61" w:rsidP="009A1E61">
      <w:r>
        <w:tab/>
        <w:t>cout &lt;&lt; "Answer: "&lt;&lt;endl;</w:t>
      </w:r>
    </w:p>
    <w:p w:rsidR="009A1E61" w:rsidRDefault="009A1E61" w:rsidP="009A1E61">
      <w:r>
        <w:tab/>
        <w:t>cin &gt;&gt; answer;</w:t>
      </w:r>
    </w:p>
    <w:p w:rsidR="009A1E61" w:rsidRDefault="009A1E61" w:rsidP="009A1E61">
      <w:r>
        <w:tab/>
        <w:t>switch (answer)</w:t>
      </w:r>
    </w:p>
    <w:p w:rsidR="009A1E61" w:rsidRDefault="009A1E61" w:rsidP="009A1E61">
      <w:r>
        <w:tab/>
      </w:r>
      <w:r>
        <w:tab/>
        <w:t>{</w:t>
      </w:r>
    </w:p>
    <w:p w:rsidR="009A1E61" w:rsidRDefault="009A1E61" w:rsidP="009A1E61">
      <w:r>
        <w:tab/>
      </w:r>
      <w:r>
        <w:tab/>
      </w:r>
      <w:r>
        <w:tab/>
        <w:t>case 'a': cout &lt;&lt; "Incorrect" &lt;&lt;endl;</w:t>
      </w:r>
    </w:p>
    <w:p w:rsidR="009A1E61" w:rsidRDefault="009A1E61" w:rsidP="009A1E61">
      <w:r>
        <w:tab/>
      </w:r>
      <w:r>
        <w:tab/>
      </w:r>
      <w:r>
        <w:tab/>
      </w:r>
      <w:r>
        <w:tab/>
        <w:t>system("pause");</w:t>
      </w:r>
    </w:p>
    <w:p w:rsidR="009A1E61" w:rsidRDefault="009A1E61" w:rsidP="009A1E61">
      <w:r>
        <w:tab/>
      </w:r>
      <w:r>
        <w:tab/>
      </w:r>
      <w:r>
        <w:tab/>
      </w:r>
      <w:r>
        <w:tab/>
        <w:t>system("cls");</w:t>
      </w:r>
    </w:p>
    <w:p w:rsidR="009A1E61" w:rsidRDefault="009A1E61" w:rsidP="009A1E61">
      <w:r>
        <w:tab/>
      </w:r>
      <w:r>
        <w:tab/>
      </w:r>
      <w:r>
        <w:tab/>
      </w:r>
      <w:r>
        <w:tab/>
        <w:t>death1();</w:t>
      </w:r>
    </w:p>
    <w:p w:rsidR="009A1E61" w:rsidRDefault="009A1E61" w:rsidP="009A1E61">
      <w:r>
        <w:lastRenderedPageBreak/>
        <w:tab/>
      </w:r>
      <w:r>
        <w:tab/>
      </w:r>
      <w:r>
        <w:tab/>
      </w:r>
      <w:r>
        <w:tab/>
        <w:t>break;</w:t>
      </w:r>
    </w:p>
    <w:p w:rsidR="009A1E61" w:rsidRDefault="009A1E61" w:rsidP="009A1E61">
      <w:r>
        <w:tab/>
      </w:r>
      <w:r>
        <w:tab/>
      </w:r>
      <w:r>
        <w:tab/>
        <w:t>case 'b': cout &lt;&lt; "Incorrect" &lt;&lt;endl;</w:t>
      </w:r>
    </w:p>
    <w:p w:rsidR="009A1E61" w:rsidRDefault="009A1E61" w:rsidP="009A1E61">
      <w:r>
        <w:tab/>
      </w:r>
      <w:r>
        <w:tab/>
      </w:r>
      <w:r>
        <w:tab/>
      </w:r>
      <w:r>
        <w:tab/>
        <w:t>system("pause");</w:t>
      </w:r>
    </w:p>
    <w:p w:rsidR="009A1E61" w:rsidRDefault="009A1E61" w:rsidP="009A1E61">
      <w:r>
        <w:tab/>
      </w:r>
      <w:r>
        <w:tab/>
      </w:r>
      <w:r>
        <w:tab/>
      </w:r>
      <w:r>
        <w:tab/>
        <w:t>system("cls");</w:t>
      </w:r>
    </w:p>
    <w:p w:rsidR="009A1E61" w:rsidRDefault="009A1E61" w:rsidP="009A1E61">
      <w:r>
        <w:tab/>
      </w:r>
      <w:r>
        <w:tab/>
      </w:r>
      <w:r>
        <w:tab/>
      </w:r>
      <w:r>
        <w:tab/>
        <w:t>death1();</w:t>
      </w:r>
    </w:p>
    <w:p w:rsidR="009A1E61" w:rsidRDefault="009A1E61" w:rsidP="009A1E61">
      <w:r>
        <w:tab/>
      </w:r>
      <w:r>
        <w:tab/>
      </w:r>
      <w:r>
        <w:tab/>
      </w:r>
      <w:r>
        <w:tab/>
        <w:t>break;</w:t>
      </w:r>
    </w:p>
    <w:p w:rsidR="009A1E61" w:rsidRDefault="009A1E61" w:rsidP="009A1E61">
      <w:r>
        <w:tab/>
      </w:r>
      <w:r>
        <w:tab/>
      </w:r>
      <w:r>
        <w:tab/>
        <w:t>case 'c': cout &lt;&lt; "Incorrect"&lt;&lt;endl;</w:t>
      </w:r>
    </w:p>
    <w:p w:rsidR="009A1E61" w:rsidRDefault="009A1E61" w:rsidP="009A1E61">
      <w:r>
        <w:tab/>
      </w:r>
      <w:r>
        <w:tab/>
      </w:r>
      <w:r>
        <w:tab/>
      </w:r>
      <w:r>
        <w:tab/>
        <w:t>system("pause");</w:t>
      </w:r>
    </w:p>
    <w:p w:rsidR="009A1E61" w:rsidRDefault="009A1E61" w:rsidP="009A1E61">
      <w:r>
        <w:tab/>
      </w:r>
      <w:r>
        <w:tab/>
      </w:r>
      <w:r>
        <w:tab/>
      </w:r>
      <w:r>
        <w:tab/>
        <w:t>system("cls");</w:t>
      </w:r>
    </w:p>
    <w:p w:rsidR="009A1E61" w:rsidRDefault="009A1E61" w:rsidP="009A1E61">
      <w:r>
        <w:tab/>
      </w:r>
      <w:r>
        <w:tab/>
      </w:r>
      <w:r>
        <w:tab/>
      </w:r>
      <w:r>
        <w:tab/>
        <w:t>death1();</w:t>
      </w:r>
    </w:p>
    <w:p w:rsidR="009A1E61" w:rsidRDefault="009A1E61" w:rsidP="009A1E61">
      <w:r>
        <w:tab/>
      </w:r>
      <w:r>
        <w:tab/>
      </w:r>
      <w:r>
        <w:tab/>
      </w:r>
      <w:r>
        <w:tab/>
        <w:t>break;</w:t>
      </w:r>
    </w:p>
    <w:p w:rsidR="009A1E61" w:rsidRDefault="009A1E61" w:rsidP="009A1E61">
      <w:r>
        <w:tab/>
      </w:r>
      <w:r>
        <w:tab/>
      </w:r>
      <w:r>
        <w:tab/>
        <w:t>case 'd': cout &lt;&lt; "Correct" &lt;&lt;endl;</w:t>
      </w:r>
    </w:p>
    <w:p w:rsidR="009A1E61" w:rsidRDefault="009A1E61" w:rsidP="009A1E61">
      <w:r>
        <w:tab/>
      </w:r>
      <w:r>
        <w:tab/>
      </w:r>
      <w:r>
        <w:tab/>
      </w:r>
      <w:r>
        <w:tab/>
        <w:t>system("pause");</w:t>
      </w:r>
    </w:p>
    <w:p w:rsidR="009A1E61" w:rsidRDefault="009A1E61" w:rsidP="009A1E61">
      <w:r>
        <w:tab/>
      </w:r>
      <w:r>
        <w:tab/>
      </w:r>
      <w:r>
        <w:tab/>
      </w:r>
      <w:r>
        <w:tab/>
        <w:t>system("cls");</w:t>
      </w:r>
    </w:p>
    <w:p w:rsidR="009A1E61" w:rsidRDefault="009A1E61" w:rsidP="009A1E61">
      <w:r>
        <w:tab/>
      </w:r>
      <w:r>
        <w:tab/>
      </w:r>
      <w:r>
        <w:tab/>
      </w:r>
      <w:r>
        <w:tab/>
        <w:t>riddle5();</w:t>
      </w:r>
    </w:p>
    <w:p w:rsidR="009A1E61" w:rsidRDefault="009A1E61" w:rsidP="009A1E61">
      <w:r>
        <w:tab/>
      </w:r>
      <w:r>
        <w:tab/>
      </w:r>
      <w:r>
        <w:tab/>
      </w:r>
      <w:r>
        <w:tab/>
        <w:t>break;</w:t>
      </w:r>
      <w:r>
        <w:tab/>
      </w:r>
    </w:p>
    <w:p w:rsidR="009A1E61" w:rsidRDefault="009A1E61" w:rsidP="009A1E61">
      <w:r>
        <w:tab/>
      </w:r>
      <w:r>
        <w:tab/>
      </w:r>
      <w:r>
        <w:tab/>
        <w:t>default: cout &lt;&lt; "Choose an answer"&lt;&lt;endl;</w:t>
      </w:r>
    </w:p>
    <w:p w:rsidR="009A1E61" w:rsidRDefault="009A1E61" w:rsidP="009A1E61">
      <w:r>
        <w:tab/>
      </w:r>
      <w:r>
        <w:tab/>
        <w:t>}</w:t>
      </w:r>
    </w:p>
    <w:p w:rsidR="009A1E61" w:rsidRDefault="009A1E61" w:rsidP="009A1E61">
      <w:r>
        <w:t>}</w:t>
      </w:r>
    </w:p>
    <w:p w:rsidR="009A1E61" w:rsidRDefault="009A1E61" w:rsidP="009A1E61"/>
    <w:p w:rsidR="009A1E61" w:rsidRDefault="009A1E61" w:rsidP="009A1E61">
      <w:r>
        <w:t>void riddle5(){</w:t>
      </w:r>
    </w:p>
    <w:p w:rsidR="009A1E61" w:rsidRDefault="009A1E61" w:rsidP="009A1E61">
      <w:r>
        <w:tab/>
        <w:t>void riddle6();</w:t>
      </w:r>
    </w:p>
    <w:p w:rsidR="009A1E61" w:rsidRDefault="009A1E61" w:rsidP="009A1E61">
      <w:r>
        <w:tab/>
        <w:t>char answer;</w:t>
      </w:r>
    </w:p>
    <w:p w:rsidR="009A1E61" w:rsidRDefault="009A1E61" w:rsidP="009A1E61">
      <w:r>
        <w:tab/>
        <w:t>cout &lt;&lt; "I go in hard. I come out soft."&lt;&lt;endl&lt;&lt;" You blow me hard. What am I?"&lt;&lt;endl;</w:t>
      </w:r>
    </w:p>
    <w:p w:rsidR="009A1E61" w:rsidRDefault="009A1E61" w:rsidP="009A1E61">
      <w:r>
        <w:tab/>
        <w:t>cout &lt;&lt; "a. Gum"&lt;&lt;endl;</w:t>
      </w:r>
    </w:p>
    <w:p w:rsidR="009A1E61" w:rsidRDefault="009A1E61" w:rsidP="009A1E61">
      <w:r>
        <w:lastRenderedPageBreak/>
        <w:tab/>
        <w:t>cout &lt;&lt; "b. Ball"&lt;&lt;endl;</w:t>
      </w:r>
    </w:p>
    <w:p w:rsidR="009A1E61" w:rsidRDefault="009A1E61" w:rsidP="009A1E61">
      <w:r>
        <w:tab/>
        <w:t>cout &lt;&lt; "c. Mold"&lt;&lt;endl;</w:t>
      </w:r>
    </w:p>
    <w:p w:rsidR="009A1E61" w:rsidRDefault="009A1E61" w:rsidP="009A1E61">
      <w:r>
        <w:tab/>
        <w:t>cout &lt;&lt; "d. Food"&lt;&lt;endl;</w:t>
      </w:r>
    </w:p>
    <w:p w:rsidR="009A1E61" w:rsidRDefault="009A1E61" w:rsidP="009A1E61">
      <w:r>
        <w:tab/>
        <w:t>cout &lt;&lt; "Answer: "&lt;&lt;endl;</w:t>
      </w:r>
    </w:p>
    <w:p w:rsidR="009A1E61" w:rsidRDefault="009A1E61" w:rsidP="009A1E61">
      <w:r>
        <w:tab/>
        <w:t>cin &gt;&gt; answer;</w:t>
      </w:r>
    </w:p>
    <w:p w:rsidR="009A1E61" w:rsidRDefault="009A1E61" w:rsidP="009A1E61">
      <w:r>
        <w:tab/>
        <w:t>switch (answer)</w:t>
      </w:r>
    </w:p>
    <w:p w:rsidR="009A1E61" w:rsidRDefault="009A1E61" w:rsidP="009A1E61">
      <w:r>
        <w:tab/>
      </w:r>
      <w:r>
        <w:tab/>
        <w:t>{</w:t>
      </w:r>
    </w:p>
    <w:p w:rsidR="009A1E61" w:rsidRDefault="009A1E61" w:rsidP="009A1E61">
      <w:r>
        <w:tab/>
      </w:r>
      <w:r>
        <w:tab/>
      </w:r>
      <w:r>
        <w:tab/>
        <w:t>case 'a': cout &lt;&lt; "Correct" &lt;&lt;endl;</w:t>
      </w:r>
    </w:p>
    <w:p w:rsidR="009A1E61" w:rsidRDefault="009A1E61" w:rsidP="009A1E61">
      <w:r>
        <w:tab/>
      </w:r>
      <w:r>
        <w:tab/>
      </w:r>
      <w:r>
        <w:tab/>
      </w:r>
      <w:r>
        <w:tab/>
        <w:t>system("pause");</w:t>
      </w:r>
    </w:p>
    <w:p w:rsidR="009A1E61" w:rsidRDefault="009A1E61" w:rsidP="009A1E61">
      <w:r>
        <w:tab/>
      </w:r>
      <w:r>
        <w:tab/>
      </w:r>
      <w:r>
        <w:tab/>
      </w:r>
      <w:r>
        <w:tab/>
        <w:t>system("cls");</w:t>
      </w:r>
    </w:p>
    <w:p w:rsidR="009A1E61" w:rsidRDefault="009A1E61" w:rsidP="009A1E61">
      <w:r>
        <w:tab/>
      </w:r>
      <w:r>
        <w:tab/>
      </w:r>
      <w:r>
        <w:tab/>
      </w:r>
      <w:r>
        <w:tab/>
        <w:t>riddle6();</w:t>
      </w:r>
    </w:p>
    <w:p w:rsidR="009A1E61" w:rsidRDefault="009A1E61" w:rsidP="009A1E61">
      <w:r>
        <w:tab/>
      </w:r>
      <w:r>
        <w:tab/>
      </w:r>
      <w:r>
        <w:tab/>
        <w:t>case 'b': cout &lt;&lt; "Incorrect" &lt;&lt;endl;</w:t>
      </w:r>
    </w:p>
    <w:p w:rsidR="009A1E61" w:rsidRDefault="009A1E61" w:rsidP="009A1E61">
      <w:r>
        <w:tab/>
      </w:r>
      <w:r>
        <w:tab/>
      </w:r>
      <w:r>
        <w:tab/>
      </w:r>
      <w:r>
        <w:tab/>
        <w:t>system("pause");</w:t>
      </w:r>
    </w:p>
    <w:p w:rsidR="009A1E61" w:rsidRDefault="009A1E61" w:rsidP="009A1E61">
      <w:r>
        <w:tab/>
      </w:r>
      <w:r>
        <w:tab/>
      </w:r>
      <w:r>
        <w:tab/>
      </w:r>
      <w:r>
        <w:tab/>
        <w:t>system("cls");</w:t>
      </w:r>
    </w:p>
    <w:p w:rsidR="009A1E61" w:rsidRDefault="009A1E61" w:rsidP="009A1E61">
      <w:r>
        <w:tab/>
      </w:r>
      <w:r>
        <w:tab/>
      </w:r>
      <w:r>
        <w:tab/>
      </w:r>
      <w:r>
        <w:tab/>
        <w:t>death1();</w:t>
      </w:r>
    </w:p>
    <w:p w:rsidR="009A1E61" w:rsidRDefault="009A1E61" w:rsidP="009A1E61">
      <w:r>
        <w:tab/>
      </w:r>
      <w:r>
        <w:tab/>
      </w:r>
      <w:r>
        <w:tab/>
        <w:t>case 'c': cout &lt;&lt; "Incorrect"&lt;&lt;endl;</w:t>
      </w:r>
    </w:p>
    <w:p w:rsidR="009A1E61" w:rsidRDefault="009A1E61" w:rsidP="009A1E61">
      <w:r>
        <w:tab/>
      </w:r>
      <w:r>
        <w:tab/>
      </w:r>
      <w:r>
        <w:tab/>
      </w:r>
      <w:r>
        <w:tab/>
        <w:t>system("pause");</w:t>
      </w:r>
    </w:p>
    <w:p w:rsidR="009A1E61" w:rsidRDefault="009A1E61" w:rsidP="009A1E61">
      <w:r>
        <w:tab/>
      </w:r>
      <w:r>
        <w:tab/>
      </w:r>
      <w:r>
        <w:tab/>
      </w:r>
      <w:r>
        <w:tab/>
        <w:t>system("cls");</w:t>
      </w:r>
    </w:p>
    <w:p w:rsidR="009A1E61" w:rsidRDefault="009A1E61" w:rsidP="009A1E61">
      <w:r>
        <w:tab/>
      </w:r>
      <w:r>
        <w:tab/>
      </w:r>
      <w:r>
        <w:tab/>
      </w:r>
      <w:r>
        <w:tab/>
        <w:t>death1();</w:t>
      </w:r>
    </w:p>
    <w:p w:rsidR="009A1E61" w:rsidRDefault="009A1E61" w:rsidP="009A1E61">
      <w:r>
        <w:tab/>
      </w:r>
      <w:r>
        <w:tab/>
      </w:r>
      <w:r>
        <w:tab/>
      </w:r>
      <w:r>
        <w:tab/>
        <w:t>break;</w:t>
      </w:r>
    </w:p>
    <w:p w:rsidR="009A1E61" w:rsidRDefault="009A1E61" w:rsidP="009A1E61">
      <w:r>
        <w:tab/>
      </w:r>
      <w:r>
        <w:tab/>
      </w:r>
      <w:r>
        <w:tab/>
        <w:t>case 'd': cout &lt;&lt; "Incorrect" &lt;&lt;endl;</w:t>
      </w:r>
    </w:p>
    <w:p w:rsidR="009A1E61" w:rsidRDefault="009A1E61" w:rsidP="009A1E61">
      <w:r>
        <w:tab/>
      </w:r>
      <w:r>
        <w:tab/>
      </w:r>
      <w:r>
        <w:tab/>
      </w:r>
      <w:r>
        <w:tab/>
        <w:t>system("pause");</w:t>
      </w:r>
    </w:p>
    <w:p w:rsidR="009A1E61" w:rsidRDefault="009A1E61" w:rsidP="009A1E61">
      <w:r>
        <w:tab/>
      </w:r>
      <w:r>
        <w:tab/>
      </w:r>
      <w:r>
        <w:tab/>
      </w:r>
      <w:r>
        <w:tab/>
        <w:t>system("cls");</w:t>
      </w:r>
    </w:p>
    <w:p w:rsidR="009A1E61" w:rsidRDefault="009A1E61" w:rsidP="009A1E61">
      <w:r>
        <w:tab/>
      </w:r>
      <w:r>
        <w:tab/>
      </w:r>
      <w:r>
        <w:tab/>
      </w:r>
      <w:r>
        <w:tab/>
        <w:t>death1;</w:t>
      </w:r>
    </w:p>
    <w:p w:rsidR="009A1E61" w:rsidRDefault="009A1E61" w:rsidP="009A1E61">
      <w:r>
        <w:tab/>
      </w:r>
      <w:r>
        <w:tab/>
      </w:r>
      <w:r>
        <w:tab/>
      </w:r>
      <w:r>
        <w:tab/>
        <w:t>break;</w:t>
      </w:r>
      <w:r>
        <w:tab/>
      </w:r>
    </w:p>
    <w:p w:rsidR="009A1E61" w:rsidRDefault="009A1E61" w:rsidP="009A1E61">
      <w:r>
        <w:tab/>
      </w:r>
      <w:r>
        <w:tab/>
      </w:r>
      <w:r>
        <w:tab/>
        <w:t>default: cout &lt;&lt; "Choose an answer"&lt;&lt;endl;</w:t>
      </w:r>
    </w:p>
    <w:p w:rsidR="009A1E61" w:rsidRDefault="009A1E61" w:rsidP="009A1E61">
      <w:r>
        <w:lastRenderedPageBreak/>
        <w:tab/>
      </w:r>
      <w:r>
        <w:tab/>
        <w:t>}</w:t>
      </w:r>
    </w:p>
    <w:p w:rsidR="009A1E61" w:rsidRDefault="009A1E61" w:rsidP="009A1E61">
      <w:r>
        <w:t>}</w:t>
      </w:r>
    </w:p>
    <w:p w:rsidR="009A1E61" w:rsidRDefault="009A1E61" w:rsidP="009A1E61"/>
    <w:p w:rsidR="009A1E61" w:rsidRDefault="009A1E61" w:rsidP="009A1E61">
      <w:r>
        <w:t>void riddle6(){</w:t>
      </w:r>
    </w:p>
    <w:p w:rsidR="009A1E61" w:rsidRDefault="009A1E61" w:rsidP="009A1E61">
      <w:r>
        <w:tab/>
        <w:t>void riddle7();</w:t>
      </w:r>
    </w:p>
    <w:p w:rsidR="009A1E61" w:rsidRDefault="009A1E61" w:rsidP="009A1E61">
      <w:r>
        <w:tab/>
        <w:t>char answer;</w:t>
      </w:r>
    </w:p>
    <w:p w:rsidR="009A1E61" w:rsidRDefault="009A1E61" w:rsidP="009A1E61">
      <w:r>
        <w:tab/>
        <w:t>cout &lt;&lt; "The more you take, the more you leave behind. What am I?"&lt;&lt;endl;</w:t>
      </w:r>
    </w:p>
    <w:p w:rsidR="009A1E61" w:rsidRDefault="009A1E61" w:rsidP="009A1E61">
      <w:r>
        <w:tab/>
        <w:t>cout &lt;&lt; "a. Bottle of water"&lt;&lt;endl;</w:t>
      </w:r>
    </w:p>
    <w:p w:rsidR="009A1E61" w:rsidRDefault="009A1E61" w:rsidP="009A1E61">
      <w:r>
        <w:tab/>
        <w:t>cout &lt;&lt; "b. Sack of potatoes"&lt;&lt;endl;</w:t>
      </w:r>
    </w:p>
    <w:p w:rsidR="009A1E61" w:rsidRDefault="009A1E61" w:rsidP="009A1E61">
      <w:r>
        <w:tab/>
        <w:t>cout &lt;&lt; "c. Footsteps"&lt;&lt;endl;</w:t>
      </w:r>
    </w:p>
    <w:p w:rsidR="009A1E61" w:rsidRDefault="009A1E61" w:rsidP="009A1E61">
      <w:r>
        <w:tab/>
        <w:t>cout &lt;&lt; "d. Eating"&lt;&lt;endl;</w:t>
      </w:r>
    </w:p>
    <w:p w:rsidR="009A1E61" w:rsidRDefault="009A1E61" w:rsidP="009A1E61">
      <w:r>
        <w:tab/>
        <w:t>cout &lt;&lt; "Answer: "&lt;&lt;endl;</w:t>
      </w:r>
    </w:p>
    <w:p w:rsidR="009A1E61" w:rsidRDefault="009A1E61" w:rsidP="009A1E61">
      <w:r>
        <w:tab/>
        <w:t>cin &gt;&gt; answer;</w:t>
      </w:r>
    </w:p>
    <w:p w:rsidR="009A1E61" w:rsidRDefault="009A1E61" w:rsidP="009A1E61">
      <w:r>
        <w:tab/>
        <w:t>switch (answer)</w:t>
      </w:r>
    </w:p>
    <w:p w:rsidR="009A1E61" w:rsidRDefault="009A1E61" w:rsidP="009A1E61">
      <w:r>
        <w:tab/>
      </w:r>
      <w:r>
        <w:tab/>
        <w:t>{</w:t>
      </w:r>
    </w:p>
    <w:p w:rsidR="009A1E61" w:rsidRDefault="009A1E61" w:rsidP="009A1E61">
      <w:r>
        <w:tab/>
      </w:r>
      <w:r>
        <w:tab/>
      </w:r>
      <w:r>
        <w:tab/>
        <w:t>case 'a': cout &lt;&lt; "Incorrect" &lt;&lt;endl;</w:t>
      </w:r>
    </w:p>
    <w:p w:rsidR="009A1E61" w:rsidRDefault="009A1E61" w:rsidP="009A1E61">
      <w:r>
        <w:tab/>
      </w:r>
      <w:r>
        <w:tab/>
      </w:r>
      <w:r>
        <w:tab/>
      </w:r>
      <w:r>
        <w:tab/>
        <w:t>system("pause");</w:t>
      </w:r>
    </w:p>
    <w:p w:rsidR="009A1E61" w:rsidRDefault="009A1E61" w:rsidP="009A1E61">
      <w:r>
        <w:tab/>
      </w:r>
      <w:r>
        <w:tab/>
      </w:r>
      <w:r>
        <w:tab/>
      </w:r>
      <w:r>
        <w:tab/>
        <w:t>system("cls");</w:t>
      </w:r>
    </w:p>
    <w:p w:rsidR="009A1E61" w:rsidRDefault="009A1E61" w:rsidP="009A1E61">
      <w:r>
        <w:tab/>
      </w:r>
      <w:r>
        <w:tab/>
      </w:r>
      <w:r>
        <w:tab/>
      </w:r>
      <w:r>
        <w:tab/>
        <w:t>death1();</w:t>
      </w:r>
    </w:p>
    <w:p w:rsidR="009A1E61" w:rsidRDefault="009A1E61" w:rsidP="009A1E61">
      <w:r>
        <w:tab/>
      </w:r>
      <w:r>
        <w:tab/>
      </w:r>
      <w:r>
        <w:tab/>
      </w:r>
      <w:r>
        <w:tab/>
        <w:t>break;</w:t>
      </w:r>
    </w:p>
    <w:p w:rsidR="009A1E61" w:rsidRDefault="009A1E61" w:rsidP="009A1E61">
      <w:r>
        <w:tab/>
      </w:r>
      <w:r>
        <w:tab/>
      </w:r>
      <w:r>
        <w:tab/>
        <w:t>case 'b': cout &lt;&lt; "Incorrect" &lt;&lt;endl;</w:t>
      </w:r>
    </w:p>
    <w:p w:rsidR="009A1E61" w:rsidRDefault="009A1E61" w:rsidP="009A1E61">
      <w:r>
        <w:tab/>
      </w:r>
      <w:r>
        <w:tab/>
      </w:r>
      <w:r>
        <w:tab/>
      </w:r>
      <w:r>
        <w:tab/>
        <w:t>system("pause");</w:t>
      </w:r>
    </w:p>
    <w:p w:rsidR="009A1E61" w:rsidRDefault="009A1E61" w:rsidP="009A1E61">
      <w:r>
        <w:tab/>
      </w:r>
      <w:r>
        <w:tab/>
      </w:r>
      <w:r>
        <w:tab/>
      </w:r>
      <w:r>
        <w:tab/>
        <w:t>system("cls");</w:t>
      </w:r>
    </w:p>
    <w:p w:rsidR="009A1E61" w:rsidRDefault="009A1E61" w:rsidP="009A1E61">
      <w:r>
        <w:tab/>
      </w:r>
      <w:r>
        <w:tab/>
      </w:r>
      <w:r>
        <w:tab/>
      </w:r>
      <w:r>
        <w:tab/>
        <w:t>death1();</w:t>
      </w:r>
    </w:p>
    <w:p w:rsidR="009A1E61" w:rsidRDefault="009A1E61" w:rsidP="009A1E61">
      <w:r>
        <w:tab/>
      </w:r>
      <w:r>
        <w:tab/>
      </w:r>
      <w:r>
        <w:tab/>
      </w:r>
      <w:r>
        <w:tab/>
        <w:t>break;</w:t>
      </w:r>
    </w:p>
    <w:p w:rsidR="009A1E61" w:rsidRDefault="009A1E61" w:rsidP="009A1E61">
      <w:r>
        <w:tab/>
      </w:r>
      <w:r>
        <w:tab/>
      </w:r>
      <w:r>
        <w:tab/>
        <w:t>case 'c': cout &lt;&lt; "Correct"&lt;&lt;endl;</w:t>
      </w:r>
    </w:p>
    <w:p w:rsidR="009A1E61" w:rsidRDefault="009A1E61" w:rsidP="009A1E61">
      <w:r>
        <w:lastRenderedPageBreak/>
        <w:tab/>
      </w:r>
      <w:r>
        <w:tab/>
      </w:r>
      <w:r>
        <w:tab/>
      </w:r>
      <w:r>
        <w:tab/>
        <w:t>system("pause");</w:t>
      </w:r>
    </w:p>
    <w:p w:rsidR="009A1E61" w:rsidRDefault="009A1E61" w:rsidP="009A1E61">
      <w:r>
        <w:tab/>
      </w:r>
      <w:r>
        <w:tab/>
      </w:r>
      <w:r>
        <w:tab/>
      </w:r>
      <w:r>
        <w:tab/>
        <w:t>system("cls");</w:t>
      </w:r>
    </w:p>
    <w:p w:rsidR="009A1E61" w:rsidRDefault="009A1E61" w:rsidP="009A1E61">
      <w:r>
        <w:tab/>
      </w:r>
      <w:r>
        <w:tab/>
      </w:r>
      <w:r>
        <w:tab/>
      </w:r>
      <w:r>
        <w:tab/>
        <w:t>riddle7();</w:t>
      </w:r>
    </w:p>
    <w:p w:rsidR="009A1E61" w:rsidRDefault="009A1E61" w:rsidP="009A1E61">
      <w:r>
        <w:tab/>
      </w:r>
      <w:r>
        <w:tab/>
      </w:r>
      <w:r>
        <w:tab/>
      </w:r>
      <w:r>
        <w:tab/>
        <w:t>break;</w:t>
      </w:r>
    </w:p>
    <w:p w:rsidR="009A1E61" w:rsidRDefault="009A1E61" w:rsidP="009A1E61">
      <w:r>
        <w:tab/>
      </w:r>
      <w:r>
        <w:tab/>
      </w:r>
      <w:r>
        <w:tab/>
        <w:t>case 'd': cout &lt;&lt; "Incorrect" &lt;&lt;endl;</w:t>
      </w:r>
    </w:p>
    <w:p w:rsidR="009A1E61" w:rsidRDefault="009A1E61" w:rsidP="009A1E61">
      <w:r>
        <w:tab/>
      </w:r>
      <w:r>
        <w:tab/>
      </w:r>
      <w:r>
        <w:tab/>
      </w:r>
      <w:r>
        <w:tab/>
        <w:t>system("pause");</w:t>
      </w:r>
    </w:p>
    <w:p w:rsidR="009A1E61" w:rsidRDefault="009A1E61" w:rsidP="009A1E61">
      <w:r>
        <w:tab/>
      </w:r>
      <w:r>
        <w:tab/>
      </w:r>
      <w:r>
        <w:tab/>
      </w:r>
      <w:r>
        <w:tab/>
        <w:t>system("cls");</w:t>
      </w:r>
    </w:p>
    <w:p w:rsidR="009A1E61" w:rsidRDefault="009A1E61" w:rsidP="009A1E61">
      <w:r>
        <w:tab/>
      </w:r>
      <w:r>
        <w:tab/>
      </w:r>
      <w:r>
        <w:tab/>
      </w:r>
      <w:r>
        <w:tab/>
        <w:t>death1;</w:t>
      </w:r>
    </w:p>
    <w:p w:rsidR="009A1E61" w:rsidRDefault="009A1E61" w:rsidP="009A1E61">
      <w:r>
        <w:tab/>
      </w:r>
      <w:r>
        <w:tab/>
      </w:r>
      <w:r>
        <w:tab/>
      </w:r>
      <w:r>
        <w:tab/>
        <w:t>break;</w:t>
      </w:r>
      <w:r>
        <w:tab/>
      </w:r>
    </w:p>
    <w:p w:rsidR="009A1E61" w:rsidRDefault="009A1E61" w:rsidP="009A1E61">
      <w:r>
        <w:tab/>
      </w:r>
      <w:r>
        <w:tab/>
      </w:r>
      <w:r>
        <w:tab/>
        <w:t>default: cout &lt;&lt; "Choose an answer"&lt;&lt;endl;</w:t>
      </w:r>
    </w:p>
    <w:p w:rsidR="009A1E61" w:rsidRDefault="009A1E61" w:rsidP="009A1E61">
      <w:r>
        <w:tab/>
      </w:r>
      <w:r>
        <w:tab/>
        <w:t>}</w:t>
      </w:r>
    </w:p>
    <w:p w:rsidR="009A1E61" w:rsidRDefault="009A1E61" w:rsidP="009A1E61">
      <w:r>
        <w:t>}</w:t>
      </w:r>
    </w:p>
    <w:p w:rsidR="009A1E61" w:rsidRDefault="009A1E61" w:rsidP="009A1E61"/>
    <w:p w:rsidR="009A1E61" w:rsidRDefault="009A1E61" w:rsidP="009A1E61">
      <w:r>
        <w:t>void riddle7(){</w:t>
      </w:r>
    </w:p>
    <w:p w:rsidR="009A1E61" w:rsidRDefault="009A1E61" w:rsidP="009A1E61">
      <w:r>
        <w:tab/>
        <w:t>void riddle8();</w:t>
      </w:r>
    </w:p>
    <w:p w:rsidR="009A1E61" w:rsidRDefault="009A1E61" w:rsidP="009A1E61">
      <w:r>
        <w:tab/>
        <w:t>char answer;</w:t>
      </w:r>
    </w:p>
    <w:p w:rsidR="009A1E61" w:rsidRDefault="009A1E61" w:rsidP="009A1E61">
      <w:r>
        <w:tab/>
        <w:t>cout &lt;&lt; "Mr. Smith has 4 daughters. Each of his daughters has a brother."&lt;&lt;endl&lt;&lt;" How many children does Mr. Smith have?"&lt;&lt;endl;</w:t>
      </w:r>
    </w:p>
    <w:p w:rsidR="009A1E61" w:rsidRDefault="009A1E61" w:rsidP="009A1E61">
      <w:r>
        <w:tab/>
        <w:t>cout &lt;&lt; "a. 4"&lt;&lt;endl;</w:t>
      </w:r>
    </w:p>
    <w:p w:rsidR="009A1E61" w:rsidRDefault="009A1E61" w:rsidP="009A1E61">
      <w:r>
        <w:tab/>
        <w:t>cout &lt;&lt; "b. 7"&lt;&lt;endl;</w:t>
      </w:r>
    </w:p>
    <w:p w:rsidR="009A1E61" w:rsidRDefault="009A1E61" w:rsidP="009A1E61">
      <w:r>
        <w:tab/>
        <w:t>cout &lt;&lt; "c. 8"&lt;&lt;endl;</w:t>
      </w:r>
    </w:p>
    <w:p w:rsidR="009A1E61" w:rsidRDefault="009A1E61" w:rsidP="009A1E61">
      <w:r>
        <w:tab/>
        <w:t>cout &lt;&lt; "d. 5"&lt;&lt;endl;</w:t>
      </w:r>
    </w:p>
    <w:p w:rsidR="009A1E61" w:rsidRDefault="009A1E61" w:rsidP="009A1E61">
      <w:r>
        <w:tab/>
        <w:t>cout &lt;&lt; "Answer: "&lt;&lt;endl;</w:t>
      </w:r>
    </w:p>
    <w:p w:rsidR="009A1E61" w:rsidRDefault="009A1E61" w:rsidP="009A1E61">
      <w:r>
        <w:tab/>
        <w:t>cin &gt;&gt; answer;</w:t>
      </w:r>
    </w:p>
    <w:p w:rsidR="009A1E61" w:rsidRDefault="009A1E61" w:rsidP="009A1E61">
      <w:r>
        <w:tab/>
        <w:t>switch (answer)</w:t>
      </w:r>
    </w:p>
    <w:p w:rsidR="009A1E61" w:rsidRDefault="009A1E61" w:rsidP="009A1E61">
      <w:r>
        <w:tab/>
      </w:r>
      <w:r>
        <w:tab/>
        <w:t>{</w:t>
      </w:r>
    </w:p>
    <w:p w:rsidR="009A1E61" w:rsidRDefault="009A1E61" w:rsidP="009A1E61">
      <w:r>
        <w:lastRenderedPageBreak/>
        <w:tab/>
      </w:r>
      <w:r>
        <w:tab/>
      </w:r>
      <w:r>
        <w:tab/>
        <w:t>case 'a': cout &lt;&lt; "Incorrect" &lt;&lt;endl;</w:t>
      </w:r>
    </w:p>
    <w:p w:rsidR="009A1E61" w:rsidRDefault="009A1E61" w:rsidP="009A1E61">
      <w:r>
        <w:tab/>
      </w:r>
      <w:r>
        <w:tab/>
      </w:r>
      <w:r>
        <w:tab/>
      </w:r>
      <w:r>
        <w:tab/>
        <w:t>system("pause");</w:t>
      </w:r>
    </w:p>
    <w:p w:rsidR="009A1E61" w:rsidRDefault="009A1E61" w:rsidP="009A1E61">
      <w:r>
        <w:tab/>
      </w:r>
      <w:r>
        <w:tab/>
      </w:r>
      <w:r>
        <w:tab/>
      </w:r>
      <w:r>
        <w:tab/>
        <w:t>system("cls");</w:t>
      </w:r>
    </w:p>
    <w:p w:rsidR="009A1E61" w:rsidRDefault="009A1E61" w:rsidP="009A1E61">
      <w:r>
        <w:tab/>
      </w:r>
      <w:r>
        <w:tab/>
      </w:r>
      <w:r>
        <w:tab/>
      </w:r>
      <w:r>
        <w:tab/>
        <w:t>death1();</w:t>
      </w:r>
    </w:p>
    <w:p w:rsidR="009A1E61" w:rsidRDefault="009A1E61" w:rsidP="009A1E61">
      <w:r>
        <w:tab/>
      </w:r>
      <w:r>
        <w:tab/>
      </w:r>
      <w:r>
        <w:tab/>
      </w:r>
      <w:r>
        <w:tab/>
        <w:t>break;</w:t>
      </w:r>
    </w:p>
    <w:p w:rsidR="009A1E61" w:rsidRDefault="009A1E61" w:rsidP="009A1E61">
      <w:r>
        <w:tab/>
      </w:r>
      <w:r>
        <w:tab/>
      </w:r>
      <w:r>
        <w:tab/>
        <w:t>case 'b': cout &lt;&lt; "Incorrect" &lt;&lt;endl;</w:t>
      </w:r>
    </w:p>
    <w:p w:rsidR="009A1E61" w:rsidRDefault="009A1E61" w:rsidP="009A1E61">
      <w:r>
        <w:tab/>
      </w:r>
      <w:r>
        <w:tab/>
      </w:r>
      <w:r>
        <w:tab/>
      </w:r>
      <w:r>
        <w:tab/>
        <w:t>system("pause");</w:t>
      </w:r>
    </w:p>
    <w:p w:rsidR="009A1E61" w:rsidRDefault="009A1E61" w:rsidP="009A1E61">
      <w:r>
        <w:tab/>
      </w:r>
      <w:r>
        <w:tab/>
      </w:r>
      <w:r>
        <w:tab/>
      </w:r>
      <w:r>
        <w:tab/>
        <w:t>system("cls");</w:t>
      </w:r>
    </w:p>
    <w:p w:rsidR="009A1E61" w:rsidRDefault="009A1E61" w:rsidP="009A1E61">
      <w:r>
        <w:tab/>
      </w:r>
      <w:r>
        <w:tab/>
      </w:r>
      <w:r>
        <w:tab/>
      </w:r>
      <w:r>
        <w:tab/>
        <w:t>death1();</w:t>
      </w:r>
    </w:p>
    <w:p w:rsidR="009A1E61" w:rsidRDefault="009A1E61" w:rsidP="009A1E61">
      <w:r>
        <w:tab/>
      </w:r>
      <w:r>
        <w:tab/>
      </w:r>
      <w:r>
        <w:tab/>
      </w:r>
      <w:r>
        <w:tab/>
        <w:t>break;</w:t>
      </w:r>
    </w:p>
    <w:p w:rsidR="009A1E61" w:rsidRDefault="009A1E61" w:rsidP="009A1E61">
      <w:r>
        <w:tab/>
      </w:r>
      <w:r>
        <w:tab/>
      </w:r>
      <w:r>
        <w:tab/>
        <w:t>case 'c': cout &lt;&lt; "Incorrect"&lt;&lt;endl;</w:t>
      </w:r>
    </w:p>
    <w:p w:rsidR="009A1E61" w:rsidRDefault="009A1E61" w:rsidP="009A1E61">
      <w:r>
        <w:tab/>
      </w:r>
      <w:r>
        <w:tab/>
      </w:r>
      <w:r>
        <w:tab/>
      </w:r>
      <w:r>
        <w:tab/>
        <w:t>system("pause");</w:t>
      </w:r>
    </w:p>
    <w:p w:rsidR="009A1E61" w:rsidRDefault="009A1E61" w:rsidP="009A1E61">
      <w:r>
        <w:tab/>
      </w:r>
      <w:r>
        <w:tab/>
      </w:r>
      <w:r>
        <w:tab/>
      </w:r>
      <w:r>
        <w:tab/>
        <w:t>system("cls");</w:t>
      </w:r>
    </w:p>
    <w:p w:rsidR="009A1E61" w:rsidRDefault="009A1E61" w:rsidP="009A1E61">
      <w:r>
        <w:tab/>
      </w:r>
      <w:r>
        <w:tab/>
      </w:r>
      <w:r>
        <w:tab/>
      </w:r>
      <w:r>
        <w:tab/>
        <w:t>death1();</w:t>
      </w:r>
    </w:p>
    <w:p w:rsidR="009A1E61" w:rsidRDefault="009A1E61" w:rsidP="009A1E61">
      <w:r>
        <w:tab/>
      </w:r>
      <w:r>
        <w:tab/>
      </w:r>
      <w:r>
        <w:tab/>
      </w:r>
      <w:r>
        <w:tab/>
        <w:t>break;</w:t>
      </w:r>
    </w:p>
    <w:p w:rsidR="009A1E61" w:rsidRDefault="009A1E61" w:rsidP="009A1E61">
      <w:r>
        <w:tab/>
      </w:r>
      <w:r>
        <w:tab/>
      </w:r>
      <w:r>
        <w:tab/>
        <w:t>case 'd': cout &lt;&lt; "Correct" &lt;&lt;endl;</w:t>
      </w:r>
    </w:p>
    <w:p w:rsidR="009A1E61" w:rsidRDefault="009A1E61" w:rsidP="009A1E61">
      <w:r>
        <w:tab/>
      </w:r>
      <w:r>
        <w:tab/>
      </w:r>
      <w:r>
        <w:tab/>
      </w:r>
      <w:r>
        <w:tab/>
        <w:t>system("pause");</w:t>
      </w:r>
    </w:p>
    <w:p w:rsidR="009A1E61" w:rsidRDefault="009A1E61" w:rsidP="009A1E61">
      <w:r>
        <w:tab/>
      </w:r>
      <w:r>
        <w:tab/>
      </w:r>
      <w:r>
        <w:tab/>
      </w:r>
      <w:r>
        <w:tab/>
        <w:t>system("cls");</w:t>
      </w:r>
    </w:p>
    <w:p w:rsidR="009A1E61" w:rsidRDefault="009A1E61" w:rsidP="009A1E61">
      <w:r>
        <w:tab/>
      </w:r>
      <w:r>
        <w:tab/>
      </w:r>
      <w:r>
        <w:tab/>
      </w:r>
      <w:r>
        <w:tab/>
        <w:t>riddle8();</w:t>
      </w:r>
    </w:p>
    <w:p w:rsidR="009A1E61" w:rsidRDefault="009A1E61" w:rsidP="009A1E61">
      <w:r>
        <w:tab/>
      </w:r>
      <w:r>
        <w:tab/>
      </w:r>
      <w:r>
        <w:tab/>
      </w:r>
      <w:r>
        <w:tab/>
        <w:t>break;</w:t>
      </w:r>
      <w:r>
        <w:tab/>
      </w:r>
    </w:p>
    <w:p w:rsidR="009A1E61" w:rsidRDefault="009A1E61" w:rsidP="009A1E61">
      <w:r>
        <w:tab/>
      </w:r>
      <w:r>
        <w:tab/>
      </w:r>
      <w:r>
        <w:tab/>
        <w:t>default: cout &lt;&lt; "Choose an answer"&lt;&lt;endl;</w:t>
      </w:r>
    </w:p>
    <w:p w:rsidR="009A1E61" w:rsidRDefault="009A1E61" w:rsidP="009A1E61">
      <w:r>
        <w:tab/>
      </w:r>
      <w:r>
        <w:tab/>
        <w:t>}</w:t>
      </w:r>
    </w:p>
    <w:p w:rsidR="009A1E61" w:rsidRDefault="009A1E61" w:rsidP="009A1E61">
      <w:r>
        <w:t>}</w:t>
      </w:r>
    </w:p>
    <w:p w:rsidR="009A1E61" w:rsidRDefault="009A1E61" w:rsidP="009A1E61">
      <w:r>
        <w:t>void riddle8(){</w:t>
      </w:r>
    </w:p>
    <w:p w:rsidR="009A1E61" w:rsidRDefault="009A1E61" w:rsidP="009A1E61">
      <w:r>
        <w:tab/>
        <w:t>void riddle9();</w:t>
      </w:r>
    </w:p>
    <w:p w:rsidR="009A1E61" w:rsidRDefault="009A1E61" w:rsidP="009A1E61">
      <w:r>
        <w:tab/>
        <w:t>char answer;</w:t>
      </w:r>
    </w:p>
    <w:p w:rsidR="009A1E61" w:rsidRDefault="009A1E61" w:rsidP="009A1E61">
      <w:r>
        <w:lastRenderedPageBreak/>
        <w:tab/>
        <w:t>cout &lt;&lt; "I'm tall when I'm young, I'm short when I'm old. What am I?"&lt;&lt;endl;</w:t>
      </w:r>
    </w:p>
    <w:p w:rsidR="009A1E61" w:rsidRDefault="009A1E61" w:rsidP="009A1E61">
      <w:r>
        <w:tab/>
        <w:t>cout &lt;&lt; "a. Old man/lady"&lt;&lt;endl;</w:t>
      </w:r>
    </w:p>
    <w:p w:rsidR="009A1E61" w:rsidRDefault="009A1E61" w:rsidP="009A1E61">
      <w:r>
        <w:tab/>
        <w:t>cout &lt;&lt; "b. Pencil"&lt;&lt;endl;</w:t>
      </w:r>
    </w:p>
    <w:p w:rsidR="009A1E61" w:rsidRDefault="009A1E61" w:rsidP="009A1E61">
      <w:r>
        <w:tab/>
        <w:t>cout &lt;&lt; "c. Building"&lt;&lt;endl;</w:t>
      </w:r>
    </w:p>
    <w:p w:rsidR="009A1E61" w:rsidRDefault="009A1E61" w:rsidP="009A1E61">
      <w:r>
        <w:tab/>
        <w:t>cout &lt;&lt; "d. Tree"&lt;&lt;endl;</w:t>
      </w:r>
    </w:p>
    <w:p w:rsidR="009A1E61" w:rsidRDefault="009A1E61" w:rsidP="009A1E61">
      <w:r>
        <w:tab/>
        <w:t>cout &lt;&lt; "Answer: "&lt;&lt;endl;</w:t>
      </w:r>
    </w:p>
    <w:p w:rsidR="009A1E61" w:rsidRDefault="009A1E61" w:rsidP="009A1E61">
      <w:r>
        <w:tab/>
        <w:t>cin &gt;&gt; answer;</w:t>
      </w:r>
    </w:p>
    <w:p w:rsidR="009A1E61" w:rsidRDefault="009A1E61" w:rsidP="009A1E61">
      <w:r>
        <w:tab/>
        <w:t>switch (answer)</w:t>
      </w:r>
    </w:p>
    <w:p w:rsidR="009A1E61" w:rsidRDefault="009A1E61" w:rsidP="009A1E61">
      <w:r>
        <w:tab/>
      </w:r>
      <w:r>
        <w:tab/>
        <w:t>{</w:t>
      </w:r>
    </w:p>
    <w:p w:rsidR="009A1E61" w:rsidRDefault="009A1E61" w:rsidP="009A1E61">
      <w:r>
        <w:tab/>
      </w:r>
      <w:r>
        <w:tab/>
      </w:r>
      <w:r>
        <w:tab/>
        <w:t>case 'a': cout &lt;&lt; "Incorrect" &lt;&lt;endl;</w:t>
      </w:r>
    </w:p>
    <w:p w:rsidR="009A1E61" w:rsidRDefault="009A1E61" w:rsidP="009A1E61">
      <w:r>
        <w:tab/>
      </w:r>
      <w:r>
        <w:tab/>
      </w:r>
      <w:r>
        <w:tab/>
      </w:r>
      <w:r>
        <w:tab/>
        <w:t>system("pause");</w:t>
      </w:r>
    </w:p>
    <w:p w:rsidR="009A1E61" w:rsidRDefault="009A1E61" w:rsidP="009A1E61">
      <w:r>
        <w:tab/>
      </w:r>
      <w:r>
        <w:tab/>
      </w:r>
      <w:r>
        <w:tab/>
      </w:r>
      <w:r>
        <w:tab/>
        <w:t>system("cls");</w:t>
      </w:r>
    </w:p>
    <w:p w:rsidR="009A1E61" w:rsidRDefault="009A1E61" w:rsidP="009A1E61">
      <w:r>
        <w:tab/>
      </w:r>
      <w:r>
        <w:tab/>
      </w:r>
      <w:r>
        <w:tab/>
      </w:r>
      <w:r>
        <w:tab/>
        <w:t>death1();</w:t>
      </w:r>
    </w:p>
    <w:p w:rsidR="009A1E61" w:rsidRDefault="009A1E61" w:rsidP="009A1E61">
      <w:r>
        <w:tab/>
      </w:r>
      <w:r>
        <w:tab/>
      </w:r>
      <w:r>
        <w:tab/>
      </w:r>
      <w:r>
        <w:tab/>
        <w:t>break;</w:t>
      </w:r>
    </w:p>
    <w:p w:rsidR="009A1E61" w:rsidRDefault="009A1E61" w:rsidP="009A1E61">
      <w:r>
        <w:tab/>
      </w:r>
      <w:r>
        <w:tab/>
      </w:r>
      <w:r>
        <w:tab/>
        <w:t>case 'b': cout &lt;&lt; "Correct" &lt;&lt;endl;</w:t>
      </w:r>
    </w:p>
    <w:p w:rsidR="009A1E61" w:rsidRDefault="009A1E61" w:rsidP="009A1E61">
      <w:r>
        <w:tab/>
      </w:r>
      <w:r>
        <w:tab/>
      </w:r>
      <w:r>
        <w:tab/>
      </w:r>
      <w:r>
        <w:tab/>
        <w:t>system("pause");</w:t>
      </w:r>
    </w:p>
    <w:p w:rsidR="009A1E61" w:rsidRDefault="009A1E61" w:rsidP="009A1E61">
      <w:r>
        <w:tab/>
      </w:r>
      <w:r>
        <w:tab/>
      </w:r>
      <w:r>
        <w:tab/>
      </w:r>
      <w:r>
        <w:tab/>
        <w:t>system("cls");</w:t>
      </w:r>
    </w:p>
    <w:p w:rsidR="009A1E61" w:rsidRDefault="009A1E61" w:rsidP="009A1E61">
      <w:r>
        <w:tab/>
      </w:r>
      <w:r>
        <w:tab/>
      </w:r>
      <w:r>
        <w:tab/>
      </w:r>
      <w:r>
        <w:tab/>
        <w:t>riddle9();</w:t>
      </w:r>
    </w:p>
    <w:p w:rsidR="009A1E61" w:rsidRDefault="009A1E61" w:rsidP="009A1E61">
      <w:r>
        <w:tab/>
      </w:r>
      <w:r>
        <w:tab/>
      </w:r>
      <w:r>
        <w:tab/>
      </w:r>
      <w:r>
        <w:tab/>
        <w:t>break;</w:t>
      </w:r>
    </w:p>
    <w:p w:rsidR="009A1E61" w:rsidRDefault="009A1E61" w:rsidP="009A1E61">
      <w:r>
        <w:tab/>
      </w:r>
      <w:r>
        <w:tab/>
      </w:r>
      <w:r>
        <w:tab/>
        <w:t>case 'c': cout &lt;&lt; "Incorrect"&lt;&lt;endl;</w:t>
      </w:r>
    </w:p>
    <w:p w:rsidR="009A1E61" w:rsidRDefault="009A1E61" w:rsidP="009A1E61">
      <w:r>
        <w:tab/>
      </w:r>
      <w:r>
        <w:tab/>
      </w:r>
      <w:r>
        <w:tab/>
      </w:r>
      <w:r>
        <w:tab/>
        <w:t>system("pause");</w:t>
      </w:r>
    </w:p>
    <w:p w:rsidR="009A1E61" w:rsidRDefault="009A1E61" w:rsidP="009A1E61">
      <w:r>
        <w:tab/>
      </w:r>
      <w:r>
        <w:tab/>
      </w:r>
      <w:r>
        <w:tab/>
      </w:r>
      <w:r>
        <w:tab/>
        <w:t>system("cls");</w:t>
      </w:r>
    </w:p>
    <w:p w:rsidR="009A1E61" w:rsidRDefault="009A1E61" w:rsidP="009A1E61">
      <w:r>
        <w:tab/>
      </w:r>
      <w:r>
        <w:tab/>
      </w:r>
      <w:r>
        <w:tab/>
      </w:r>
      <w:r>
        <w:tab/>
        <w:t>death1();</w:t>
      </w:r>
    </w:p>
    <w:p w:rsidR="009A1E61" w:rsidRDefault="009A1E61" w:rsidP="009A1E61">
      <w:r>
        <w:tab/>
      </w:r>
      <w:r>
        <w:tab/>
      </w:r>
      <w:r>
        <w:tab/>
      </w:r>
      <w:r>
        <w:tab/>
        <w:t>break;</w:t>
      </w:r>
    </w:p>
    <w:p w:rsidR="009A1E61" w:rsidRDefault="009A1E61" w:rsidP="009A1E61">
      <w:r>
        <w:tab/>
      </w:r>
      <w:r>
        <w:tab/>
      </w:r>
      <w:r>
        <w:tab/>
        <w:t>case 'd': cout &lt;&lt; "Incorrect" &lt;&lt;endl;</w:t>
      </w:r>
    </w:p>
    <w:p w:rsidR="009A1E61" w:rsidRDefault="009A1E61" w:rsidP="009A1E61">
      <w:r>
        <w:tab/>
      </w:r>
      <w:r>
        <w:tab/>
      </w:r>
      <w:r>
        <w:tab/>
      </w:r>
      <w:r>
        <w:tab/>
        <w:t>system("pause");</w:t>
      </w:r>
    </w:p>
    <w:p w:rsidR="009A1E61" w:rsidRDefault="009A1E61" w:rsidP="009A1E61">
      <w:r>
        <w:lastRenderedPageBreak/>
        <w:tab/>
      </w:r>
      <w:r>
        <w:tab/>
      </w:r>
      <w:r>
        <w:tab/>
      </w:r>
      <w:r>
        <w:tab/>
        <w:t>system("cls");</w:t>
      </w:r>
    </w:p>
    <w:p w:rsidR="009A1E61" w:rsidRDefault="009A1E61" w:rsidP="009A1E61">
      <w:r>
        <w:tab/>
      </w:r>
      <w:r>
        <w:tab/>
      </w:r>
      <w:r>
        <w:tab/>
      </w:r>
      <w:r>
        <w:tab/>
        <w:t>death1();</w:t>
      </w:r>
    </w:p>
    <w:p w:rsidR="009A1E61" w:rsidRDefault="009A1E61" w:rsidP="009A1E61">
      <w:r>
        <w:tab/>
      </w:r>
      <w:r>
        <w:tab/>
      </w:r>
      <w:r>
        <w:tab/>
      </w:r>
      <w:r>
        <w:tab/>
        <w:t>break;</w:t>
      </w:r>
      <w:r>
        <w:tab/>
      </w:r>
    </w:p>
    <w:p w:rsidR="009A1E61" w:rsidRDefault="009A1E61" w:rsidP="009A1E61">
      <w:r>
        <w:tab/>
      </w:r>
      <w:r>
        <w:tab/>
      </w:r>
      <w:r>
        <w:tab/>
        <w:t>default: cout &lt;&lt; "Choose and answer"&lt;&lt;endl;</w:t>
      </w:r>
    </w:p>
    <w:p w:rsidR="009A1E61" w:rsidRDefault="009A1E61" w:rsidP="009A1E61">
      <w:r>
        <w:tab/>
      </w:r>
      <w:r>
        <w:tab/>
        <w:t>}</w:t>
      </w:r>
    </w:p>
    <w:p w:rsidR="009A1E61" w:rsidRDefault="009A1E61" w:rsidP="009A1E61">
      <w:r>
        <w:t>}</w:t>
      </w:r>
    </w:p>
    <w:p w:rsidR="009A1E61" w:rsidRDefault="009A1E61" w:rsidP="009A1E61"/>
    <w:p w:rsidR="009A1E61" w:rsidRDefault="009A1E61" w:rsidP="009A1E61">
      <w:r>
        <w:t>void riddle9(){</w:t>
      </w:r>
    </w:p>
    <w:p w:rsidR="009A1E61" w:rsidRDefault="009A1E61" w:rsidP="009A1E61">
      <w:r>
        <w:tab/>
        <w:t>void riddle10();</w:t>
      </w:r>
    </w:p>
    <w:p w:rsidR="009A1E61" w:rsidRDefault="009A1E61" w:rsidP="009A1E61">
      <w:r>
        <w:tab/>
        <w:t>char answer;</w:t>
      </w:r>
    </w:p>
    <w:p w:rsidR="009A1E61" w:rsidRDefault="009A1E61" w:rsidP="009A1E61">
      <w:r>
        <w:tab/>
        <w:t xml:space="preserve">cout &lt;&lt; "A murderer is condemned to death. He has to choose between three rooms."&lt;&lt;endl&lt;&lt; "The first is full of raging fires,"&lt;&lt;endl; </w:t>
      </w:r>
    </w:p>
    <w:p w:rsidR="009A1E61" w:rsidRDefault="009A1E61" w:rsidP="009A1E61">
      <w:r>
        <w:tab/>
        <w:t>cout &lt;&lt; "the second is full of assassins with loaded guns,"&lt;&lt;endl&lt;&lt; "and the third is full of lions that haven't eaten in 3 years."&lt;&lt;endl&lt;&lt;"Which room is safest for him?"&lt;&lt;endl;</w:t>
      </w:r>
    </w:p>
    <w:p w:rsidR="009A1E61" w:rsidRDefault="009A1E61" w:rsidP="009A1E61">
      <w:r>
        <w:tab/>
        <w:t>cout &lt;&lt; "a. No room is safe"&lt;&lt;endl;</w:t>
      </w:r>
    </w:p>
    <w:p w:rsidR="009A1E61" w:rsidRDefault="009A1E61" w:rsidP="009A1E61">
      <w:r>
        <w:tab/>
        <w:t>cout &lt;&lt; "b. First room"&lt;&lt;endl;</w:t>
      </w:r>
    </w:p>
    <w:p w:rsidR="009A1E61" w:rsidRDefault="009A1E61" w:rsidP="009A1E61">
      <w:r>
        <w:tab/>
        <w:t>cout &lt;&lt; "c. Second room"&lt;&lt;endl;</w:t>
      </w:r>
    </w:p>
    <w:p w:rsidR="009A1E61" w:rsidRDefault="009A1E61" w:rsidP="009A1E61">
      <w:r>
        <w:tab/>
        <w:t>cout &lt;&lt; "d. Third room"&lt;&lt;endl;</w:t>
      </w:r>
    </w:p>
    <w:p w:rsidR="009A1E61" w:rsidRDefault="009A1E61" w:rsidP="009A1E61">
      <w:r>
        <w:tab/>
        <w:t>cout &lt;&lt; "Answer: "&lt;&lt;endl;</w:t>
      </w:r>
    </w:p>
    <w:p w:rsidR="009A1E61" w:rsidRDefault="009A1E61" w:rsidP="009A1E61">
      <w:r>
        <w:tab/>
        <w:t>cin &gt;&gt; answer;</w:t>
      </w:r>
    </w:p>
    <w:p w:rsidR="009A1E61" w:rsidRDefault="009A1E61" w:rsidP="009A1E61">
      <w:r>
        <w:tab/>
        <w:t>switch (answer)</w:t>
      </w:r>
    </w:p>
    <w:p w:rsidR="009A1E61" w:rsidRDefault="009A1E61" w:rsidP="009A1E61">
      <w:r>
        <w:tab/>
      </w:r>
      <w:r>
        <w:tab/>
        <w:t>{</w:t>
      </w:r>
    </w:p>
    <w:p w:rsidR="009A1E61" w:rsidRDefault="009A1E61" w:rsidP="009A1E61">
      <w:r>
        <w:tab/>
      </w:r>
      <w:r>
        <w:tab/>
      </w:r>
      <w:r>
        <w:tab/>
        <w:t>case 'a': cout &lt;&lt; "Incorrect" &lt;&lt;endl;</w:t>
      </w:r>
    </w:p>
    <w:p w:rsidR="009A1E61" w:rsidRDefault="009A1E61" w:rsidP="009A1E61">
      <w:r>
        <w:tab/>
      </w:r>
      <w:r>
        <w:tab/>
      </w:r>
      <w:r>
        <w:tab/>
      </w:r>
      <w:r>
        <w:tab/>
        <w:t>system("pause");</w:t>
      </w:r>
    </w:p>
    <w:p w:rsidR="009A1E61" w:rsidRDefault="009A1E61" w:rsidP="009A1E61">
      <w:r>
        <w:tab/>
      </w:r>
      <w:r>
        <w:tab/>
      </w:r>
      <w:r>
        <w:tab/>
      </w:r>
      <w:r>
        <w:tab/>
        <w:t>system("cls");</w:t>
      </w:r>
    </w:p>
    <w:p w:rsidR="009A1E61" w:rsidRDefault="009A1E61" w:rsidP="009A1E61">
      <w:r>
        <w:tab/>
      </w:r>
      <w:r>
        <w:tab/>
      </w:r>
      <w:r>
        <w:tab/>
      </w:r>
      <w:r>
        <w:tab/>
        <w:t>death1();</w:t>
      </w:r>
    </w:p>
    <w:p w:rsidR="009A1E61" w:rsidRDefault="009A1E61" w:rsidP="009A1E61">
      <w:r>
        <w:lastRenderedPageBreak/>
        <w:tab/>
      </w:r>
      <w:r>
        <w:tab/>
      </w:r>
      <w:r>
        <w:tab/>
      </w:r>
      <w:r>
        <w:tab/>
        <w:t>break;</w:t>
      </w:r>
    </w:p>
    <w:p w:rsidR="009A1E61" w:rsidRDefault="009A1E61" w:rsidP="009A1E61">
      <w:r>
        <w:tab/>
      </w:r>
      <w:r>
        <w:tab/>
      </w:r>
      <w:r>
        <w:tab/>
        <w:t>case 'b': cout &lt;&lt; "Incorrect" &lt;&lt;endl;</w:t>
      </w:r>
    </w:p>
    <w:p w:rsidR="009A1E61" w:rsidRDefault="009A1E61" w:rsidP="009A1E61">
      <w:r>
        <w:tab/>
      </w:r>
      <w:r>
        <w:tab/>
      </w:r>
      <w:r>
        <w:tab/>
      </w:r>
      <w:r>
        <w:tab/>
        <w:t>system("pause");</w:t>
      </w:r>
    </w:p>
    <w:p w:rsidR="009A1E61" w:rsidRDefault="009A1E61" w:rsidP="009A1E61">
      <w:r>
        <w:tab/>
      </w:r>
      <w:r>
        <w:tab/>
      </w:r>
      <w:r>
        <w:tab/>
      </w:r>
      <w:r>
        <w:tab/>
        <w:t>system("cls");</w:t>
      </w:r>
    </w:p>
    <w:p w:rsidR="009A1E61" w:rsidRDefault="009A1E61" w:rsidP="009A1E61">
      <w:r>
        <w:tab/>
      </w:r>
      <w:r>
        <w:tab/>
      </w:r>
      <w:r>
        <w:tab/>
      </w:r>
      <w:r>
        <w:tab/>
        <w:t>death1();</w:t>
      </w:r>
    </w:p>
    <w:p w:rsidR="009A1E61" w:rsidRDefault="009A1E61" w:rsidP="009A1E61">
      <w:r>
        <w:tab/>
      </w:r>
      <w:r>
        <w:tab/>
      </w:r>
      <w:r>
        <w:tab/>
      </w:r>
      <w:r>
        <w:tab/>
        <w:t>break;</w:t>
      </w:r>
    </w:p>
    <w:p w:rsidR="009A1E61" w:rsidRDefault="009A1E61" w:rsidP="009A1E61">
      <w:r>
        <w:tab/>
      </w:r>
      <w:r>
        <w:tab/>
      </w:r>
      <w:r>
        <w:tab/>
        <w:t>case 'c': cout &lt;&lt; "Incorrect"&lt;&lt;endl;</w:t>
      </w:r>
    </w:p>
    <w:p w:rsidR="009A1E61" w:rsidRDefault="009A1E61" w:rsidP="009A1E61">
      <w:r>
        <w:tab/>
      </w:r>
      <w:r>
        <w:tab/>
      </w:r>
      <w:r>
        <w:tab/>
      </w:r>
      <w:r>
        <w:tab/>
        <w:t>system("pause");</w:t>
      </w:r>
    </w:p>
    <w:p w:rsidR="009A1E61" w:rsidRDefault="009A1E61" w:rsidP="009A1E61">
      <w:r>
        <w:tab/>
      </w:r>
      <w:r>
        <w:tab/>
      </w:r>
      <w:r>
        <w:tab/>
      </w:r>
      <w:r>
        <w:tab/>
        <w:t>system("cls");</w:t>
      </w:r>
    </w:p>
    <w:p w:rsidR="009A1E61" w:rsidRDefault="009A1E61" w:rsidP="009A1E61">
      <w:r>
        <w:tab/>
      </w:r>
      <w:r>
        <w:tab/>
      </w:r>
      <w:r>
        <w:tab/>
      </w:r>
      <w:r>
        <w:tab/>
        <w:t>death1();</w:t>
      </w:r>
    </w:p>
    <w:p w:rsidR="009A1E61" w:rsidRDefault="009A1E61" w:rsidP="009A1E61">
      <w:r>
        <w:tab/>
      </w:r>
      <w:r>
        <w:tab/>
      </w:r>
      <w:r>
        <w:tab/>
      </w:r>
      <w:r>
        <w:tab/>
        <w:t>break;</w:t>
      </w:r>
    </w:p>
    <w:p w:rsidR="009A1E61" w:rsidRDefault="009A1E61" w:rsidP="009A1E61">
      <w:r>
        <w:tab/>
      </w:r>
      <w:r>
        <w:tab/>
      </w:r>
      <w:r>
        <w:tab/>
        <w:t>case 'd': cout &lt;&lt; "Correct" &lt;&lt;endl;</w:t>
      </w:r>
    </w:p>
    <w:p w:rsidR="009A1E61" w:rsidRDefault="009A1E61" w:rsidP="009A1E61">
      <w:r>
        <w:tab/>
      </w:r>
      <w:r>
        <w:tab/>
      </w:r>
      <w:r>
        <w:tab/>
      </w:r>
      <w:r>
        <w:tab/>
        <w:t>system("pause");</w:t>
      </w:r>
    </w:p>
    <w:p w:rsidR="009A1E61" w:rsidRDefault="009A1E61" w:rsidP="009A1E61">
      <w:r>
        <w:tab/>
      </w:r>
      <w:r>
        <w:tab/>
      </w:r>
      <w:r>
        <w:tab/>
      </w:r>
      <w:r>
        <w:tab/>
        <w:t>system("cls");</w:t>
      </w:r>
    </w:p>
    <w:p w:rsidR="009A1E61" w:rsidRDefault="009A1E61" w:rsidP="009A1E61">
      <w:r>
        <w:tab/>
      </w:r>
      <w:r>
        <w:tab/>
      </w:r>
      <w:r>
        <w:tab/>
      </w:r>
      <w:r>
        <w:tab/>
        <w:t>riddle10();</w:t>
      </w:r>
    </w:p>
    <w:p w:rsidR="009A1E61" w:rsidRDefault="009A1E61" w:rsidP="009A1E61">
      <w:r>
        <w:tab/>
      </w:r>
      <w:r>
        <w:tab/>
      </w:r>
      <w:r>
        <w:tab/>
      </w:r>
      <w:r>
        <w:tab/>
        <w:t>break;</w:t>
      </w:r>
      <w:r>
        <w:tab/>
      </w:r>
    </w:p>
    <w:p w:rsidR="009A1E61" w:rsidRDefault="009A1E61" w:rsidP="009A1E61">
      <w:r>
        <w:tab/>
      </w:r>
      <w:r>
        <w:tab/>
      </w:r>
      <w:r>
        <w:tab/>
        <w:t>default: cout &lt;&lt; "Choose an answer"&lt;&lt;endl;</w:t>
      </w:r>
    </w:p>
    <w:p w:rsidR="009A1E61" w:rsidRDefault="009A1E61" w:rsidP="009A1E61">
      <w:r>
        <w:tab/>
      </w:r>
      <w:r>
        <w:tab/>
        <w:t>}</w:t>
      </w:r>
    </w:p>
    <w:p w:rsidR="009A1E61" w:rsidRDefault="009A1E61" w:rsidP="009A1E61">
      <w:r>
        <w:t>}</w:t>
      </w:r>
    </w:p>
    <w:p w:rsidR="009A1E61" w:rsidRDefault="009A1E61" w:rsidP="009A1E61"/>
    <w:p w:rsidR="009A1E61" w:rsidRDefault="009A1E61" w:rsidP="009A1E61">
      <w:r>
        <w:t>void riddle10(){</w:t>
      </w:r>
    </w:p>
    <w:p w:rsidR="009A1E61" w:rsidRDefault="009A1E61" w:rsidP="009A1E61">
      <w:r>
        <w:tab/>
        <w:t>void FINAL1();</w:t>
      </w:r>
    </w:p>
    <w:p w:rsidR="009A1E61" w:rsidRDefault="009A1E61" w:rsidP="009A1E61">
      <w:r>
        <w:tab/>
        <w:t>char answer;</w:t>
      </w:r>
    </w:p>
    <w:p w:rsidR="009A1E61" w:rsidRDefault="009A1E61" w:rsidP="009A1E61">
      <w:r>
        <w:tab/>
        <w:t>cout &lt;&lt; "What is the answer of fourth riddle?"&lt;&lt;endl;</w:t>
      </w:r>
    </w:p>
    <w:p w:rsidR="009A1E61" w:rsidRDefault="009A1E61" w:rsidP="009A1E61">
      <w:r>
        <w:tab/>
        <w:t>cout &lt;&lt; "a. Cold"&lt;&lt;endl;</w:t>
      </w:r>
    </w:p>
    <w:p w:rsidR="009A1E61" w:rsidRDefault="009A1E61" w:rsidP="009A1E61">
      <w:r>
        <w:tab/>
        <w:t>cout &lt;&lt; "b. Gum"&lt;&lt;endl;</w:t>
      </w:r>
    </w:p>
    <w:p w:rsidR="009A1E61" w:rsidRDefault="009A1E61" w:rsidP="009A1E61">
      <w:r>
        <w:lastRenderedPageBreak/>
        <w:tab/>
        <w:t>cout &lt;&lt; "c. Wednesday"&lt;&lt;endl;</w:t>
      </w:r>
    </w:p>
    <w:p w:rsidR="009A1E61" w:rsidRDefault="009A1E61" w:rsidP="009A1E61">
      <w:r>
        <w:tab/>
        <w:t>cout &lt;&lt; "d. Footsteps"&lt;&lt;endl;</w:t>
      </w:r>
    </w:p>
    <w:p w:rsidR="009A1E61" w:rsidRDefault="009A1E61" w:rsidP="009A1E61">
      <w:r>
        <w:tab/>
        <w:t>cout &lt;&lt; "Answer: "&lt;&lt;endl;</w:t>
      </w:r>
    </w:p>
    <w:p w:rsidR="009A1E61" w:rsidRDefault="009A1E61" w:rsidP="009A1E61">
      <w:r>
        <w:tab/>
        <w:t>cin &gt;&gt; answer;</w:t>
      </w:r>
    </w:p>
    <w:p w:rsidR="009A1E61" w:rsidRDefault="009A1E61" w:rsidP="009A1E61">
      <w:r>
        <w:tab/>
        <w:t>switch (answer)</w:t>
      </w:r>
    </w:p>
    <w:p w:rsidR="009A1E61" w:rsidRDefault="009A1E61" w:rsidP="009A1E61">
      <w:r>
        <w:tab/>
      </w:r>
      <w:r>
        <w:tab/>
        <w:t>{</w:t>
      </w:r>
    </w:p>
    <w:p w:rsidR="009A1E61" w:rsidRDefault="009A1E61" w:rsidP="009A1E61">
      <w:r>
        <w:tab/>
      </w:r>
      <w:r>
        <w:tab/>
      </w:r>
      <w:r>
        <w:tab/>
        <w:t>case 'a': cout &lt;&lt; "Correct" &lt;&lt;endl;</w:t>
      </w:r>
    </w:p>
    <w:p w:rsidR="009A1E61" w:rsidRDefault="009A1E61" w:rsidP="009A1E61">
      <w:r>
        <w:tab/>
      </w:r>
      <w:r>
        <w:tab/>
      </w:r>
      <w:r>
        <w:tab/>
      </w:r>
      <w:r>
        <w:tab/>
        <w:t>system("pause");</w:t>
      </w:r>
    </w:p>
    <w:p w:rsidR="009A1E61" w:rsidRDefault="009A1E61" w:rsidP="009A1E61">
      <w:r>
        <w:tab/>
      </w:r>
      <w:r>
        <w:tab/>
      </w:r>
      <w:r>
        <w:tab/>
      </w:r>
      <w:r>
        <w:tab/>
        <w:t>system("cls");</w:t>
      </w:r>
    </w:p>
    <w:p w:rsidR="009A1E61" w:rsidRDefault="009A1E61" w:rsidP="009A1E61">
      <w:r>
        <w:tab/>
      </w:r>
      <w:r>
        <w:tab/>
      </w:r>
      <w:r>
        <w:tab/>
      </w:r>
      <w:r>
        <w:tab/>
        <w:t>FINAL1();</w:t>
      </w:r>
    </w:p>
    <w:p w:rsidR="009A1E61" w:rsidRDefault="009A1E61" w:rsidP="009A1E61">
      <w:r>
        <w:tab/>
      </w:r>
      <w:r>
        <w:tab/>
      </w:r>
      <w:r>
        <w:tab/>
      </w:r>
      <w:r>
        <w:tab/>
        <w:t>break;</w:t>
      </w:r>
    </w:p>
    <w:p w:rsidR="009A1E61" w:rsidRDefault="009A1E61" w:rsidP="009A1E61">
      <w:r>
        <w:tab/>
      </w:r>
      <w:r>
        <w:tab/>
      </w:r>
      <w:r>
        <w:tab/>
        <w:t>case 'b': cout &lt;&lt; "Incorrect" &lt;&lt;endl;</w:t>
      </w:r>
    </w:p>
    <w:p w:rsidR="009A1E61" w:rsidRDefault="009A1E61" w:rsidP="009A1E61">
      <w:r>
        <w:tab/>
      </w:r>
      <w:r>
        <w:tab/>
      </w:r>
      <w:r>
        <w:tab/>
      </w:r>
      <w:r>
        <w:tab/>
        <w:t>system("pause");</w:t>
      </w:r>
    </w:p>
    <w:p w:rsidR="009A1E61" w:rsidRDefault="009A1E61" w:rsidP="009A1E61">
      <w:r>
        <w:tab/>
      </w:r>
      <w:r>
        <w:tab/>
      </w:r>
      <w:r>
        <w:tab/>
      </w:r>
      <w:r>
        <w:tab/>
        <w:t>system("cls");</w:t>
      </w:r>
    </w:p>
    <w:p w:rsidR="009A1E61" w:rsidRDefault="009A1E61" w:rsidP="009A1E61">
      <w:r>
        <w:tab/>
      </w:r>
      <w:r>
        <w:tab/>
      </w:r>
      <w:r>
        <w:tab/>
      </w:r>
      <w:r>
        <w:tab/>
        <w:t>death1();</w:t>
      </w:r>
    </w:p>
    <w:p w:rsidR="009A1E61" w:rsidRDefault="009A1E61" w:rsidP="009A1E61">
      <w:r>
        <w:tab/>
      </w:r>
      <w:r>
        <w:tab/>
      </w:r>
      <w:r>
        <w:tab/>
      </w:r>
      <w:r>
        <w:tab/>
        <w:t>break;</w:t>
      </w:r>
    </w:p>
    <w:p w:rsidR="009A1E61" w:rsidRDefault="009A1E61" w:rsidP="009A1E61">
      <w:r>
        <w:tab/>
      </w:r>
      <w:r>
        <w:tab/>
      </w:r>
      <w:r>
        <w:tab/>
        <w:t>case 'c': cout &lt;&lt; "Incorrect"&lt;&lt;endl;</w:t>
      </w:r>
    </w:p>
    <w:p w:rsidR="009A1E61" w:rsidRDefault="009A1E61" w:rsidP="009A1E61">
      <w:r>
        <w:tab/>
      </w:r>
      <w:r>
        <w:tab/>
      </w:r>
      <w:r>
        <w:tab/>
      </w:r>
      <w:r>
        <w:tab/>
        <w:t>system("pause");</w:t>
      </w:r>
    </w:p>
    <w:p w:rsidR="009A1E61" w:rsidRDefault="009A1E61" w:rsidP="009A1E61">
      <w:r>
        <w:tab/>
      </w:r>
      <w:r>
        <w:tab/>
      </w:r>
      <w:r>
        <w:tab/>
      </w:r>
      <w:r>
        <w:tab/>
        <w:t>system("cls");</w:t>
      </w:r>
    </w:p>
    <w:p w:rsidR="009A1E61" w:rsidRDefault="009A1E61" w:rsidP="009A1E61">
      <w:r>
        <w:tab/>
      </w:r>
      <w:r>
        <w:tab/>
      </w:r>
      <w:r>
        <w:tab/>
      </w:r>
      <w:r>
        <w:tab/>
        <w:t>death1();</w:t>
      </w:r>
    </w:p>
    <w:p w:rsidR="009A1E61" w:rsidRDefault="009A1E61" w:rsidP="009A1E61">
      <w:r>
        <w:tab/>
      </w:r>
      <w:r>
        <w:tab/>
      </w:r>
      <w:r>
        <w:tab/>
      </w:r>
      <w:r>
        <w:tab/>
        <w:t>break;</w:t>
      </w:r>
    </w:p>
    <w:p w:rsidR="009A1E61" w:rsidRDefault="009A1E61" w:rsidP="009A1E61">
      <w:r>
        <w:tab/>
      </w:r>
      <w:r>
        <w:tab/>
      </w:r>
      <w:r>
        <w:tab/>
        <w:t>case 'd': cout &lt;&lt; "Incorrect" &lt;&lt;endl;</w:t>
      </w:r>
    </w:p>
    <w:p w:rsidR="009A1E61" w:rsidRDefault="009A1E61" w:rsidP="009A1E61">
      <w:r>
        <w:tab/>
      </w:r>
      <w:r>
        <w:tab/>
      </w:r>
      <w:r>
        <w:tab/>
      </w:r>
      <w:r>
        <w:tab/>
        <w:t>system("pause");</w:t>
      </w:r>
    </w:p>
    <w:p w:rsidR="009A1E61" w:rsidRDefault="009A1E61" w:rsidP="009A1E61">
      <w:r>
        <w:tab/>
      </w:r>
      <w:r>
        <w:tab/>
      </w:r>
      <w:r>
        <w:tab/>
      </w:r>
      <w:r>
        <w:tab/>
        <w:t>system("cls");</w:t>
      </w:r>
    </w:p>
    <w:p w:rsidR="009A1E61" w:rsidRDefault="009A1E61" w:rsidP="009A1E61">
      <w:r>
        <w:tab/>
      </w:r>
      <w:r>
        <w:tab/>
      </w:r>
      <w:r>
        <w:tab/>
      </w:r>
      <w:r>
        <w:tab/>
        <w:t>death1;</w:t>
      </w:r>
    </w:p>
    <w:p w:rsidR="009A1E61" w:rsidRDefault="009A1E61" w:rsidP="009A1E61">
      <w:r>
        <w:tab/>
      </w:r>
      <w:r>
        <w:tab/>
      </w:r>
      <w:r>
        <w:tab/>
      </w:r>
      <w:r>
        <w:tab/>
        <w:t>break;</w:t>
      </w:r>
      <w:r>
        <w:tab/>
      </w:r>
    </w:p>
    <w:p w:rsidR="009A1E61" w:rsidRDefault="009A1E61" w:rsidP="009A1E61">
      <w:r>
        <w:lastRenderedPageBreak/>
        <w:tab/>
      </w:r>
      <w:r>
        <w:tab/>
      </w:r>
      <w:r>
        <w:tab/>
        <w:t>default: cout &lt;&lt; "Choose an answer"&lt;&lt;endl;</w:t>
      </w:r>
    </w:p>
    <w:p w:rsidR="009A1E61" w:rsidRDefault="009A1E61" w:rsidP="009A1E61">
      <w:r>
        <w:tab/>
      </w:r>
      <w:r>
        <w:tab/>
        <w:t>}</w:t>
      </w:r>
    </w:p>
    <w:p w:rsidR="009A1E61" w:rsidRDefault="009A1E61" w:rsidP="009A1E61">
      <w:r>
        <w:t>}</w:t>
      </w:r>
    </w:p>
    <w:p w:rsidR="009A1E61" w:rsidRDefault="009A1E61" w:rsidP="009A1E61"/>
    <w:p w:rsidR="009A1E61" w:rsidRDefault="009A1E61" w:rsidP="009A1E61">
      <w:r>
        <w:t>void YellowDoor(){</w:t>
      </w:r>
    </w:p>
    <w:p w:rsidR="009A1E61" w:rsidRDefault="009A1E61" w:rsidP="009A1E61">
      <w:r>
        <w:tab/>
        <w:t>void lucktest();</w:t>
      </w:r>
    </w:p>
    <w:p w:rsidR="009A1E61" w:rsidRDefault="009A1E61" w:rsidP="009A1E61">
      <w:r>
        <w:tab/>
        <w:t>system("CLS");</w:t>
      </w:r>
    </w:p>
    <w:p w:rsidR="009A1E61" w:rsidRDefault="009A1E61" w:rsidP="009A1E61">
      <w:r>
        <w:tab/>
        <w:t>cout &lt;&lt; "Voice: " &lt;&lt;endl &lt;&lt; "So you've chosen the yellow door?"&lt;&lt;endl &lt;&lt; "Interesting choice";</w:t>
      </w:r>
    </w:p>
    <w:p w:rsidR="009A1E61" w:rsidRDefault="009A1E61" w:rsidP="009A1E61">
      <w:r>
        <w:tab/>
        <w:t>system("pause");</w:t>
      </w:r>
    </w:p>
    <w:p w:rsidR="009A1E61" w:rsidRDefault="009A1E61" w:rsidP="009A1E61">
      <w:r>
        <w:tab/>
        <w:t>system("CLS");</w:t>
      </w:r>
    </w:p>
    <w:p w:rsidR="009A1E61" w:rsidRDefault="009A1E61" w:rsidP="009A1E61">
      <w:r>
        <w:tab/>
        <w:t>cout &lt;&lt; "Voice: " &lt;&lt; endl &lt;&lt; "Proceed thorugh the door"&lt;&lt;endl;;</w:t>
      </w:r>
    </w:p>
    <w:p w:rsidR="009A1E61" w:rsidRDefault="009A1E61" w:rsidP="009A1E61">
      <w:r>
        <w:tab/>
        <w:t>system("pause");</w:t>
      </w:r>
    </w:p>
    <w:p w:rsidR="009A1E61" w:rsidRDefault="009A1E61" w:rsidP="009A1E61">
      <w:r>
        <w:tab/>
        <w:t>system("CLS");</w:t>
      </w:r>
    </w:p>
    <w:p w:rsidR="009A1E61" w:rsidRDefault="009A1E61" w:rsidP="009A1E61">
      <w:r>
        <w:tab/>
        <w:t>cout &lt;&lt; "You entered the yellow door"&lt;&lt;endl;</w:t>
      </w:r>
    </w:p>
    <w:p w:rsidR="009A1E61" w:rsidRDefault="009A1E61" w:rsidP="009A1E61">
      <w:r>
        <w:tab/>
        <w:t>system("pause");</w:t>
      </w:r>
    </w:p>
    <w:p w:rsidR="009A1E61" w:rsidRDefault="009A1E61" w:rsidP="009A1E61">
      <w:r>
        <w:tab/>
        <w:t>system("CLS");</w:t>
      </w:r>
    </w:p>
    <w:p w:rsidR="009A1E61" w:rsidRDefault="009A1E61" w:rsidP="009A1E61">
      <w:r>
        <w:tab/>
        <w:t>cout &lt;&lt; "The room has 4 dours numbered from left to right"&lt;&lt;endl;</w:t>
      </w:r>
    </w:p>
    <w:p w:rsidR="009A1E61" w:rsidRDefault="009A1E61" w:rsidP="009A1E61">
      <w:r>
        <w:tab/>
        <w:t>system("pause");</w:t>
      </w:r>
    </w:p>
    <w:p w:rsidR="009A1E61" w:rsidRDefault="009A1E61" w:rsidP="009A1E61">
      <w:r>
        <w:tab/>
        <w:t>system("cls");</w:t>
      </w:r>
    </w:p>
    <w:p w:rsidR="009A1E61" w:rsidRDefault="009A1E61" w:rsidP="009A1E61">
      <w:r>
        <w:tab/>
        <w:t>cout &lt;&lt; "The door just shut behind you, and locking sound is heard"&lt;&lt;endl;</w:t>
      </w:r>
    </w:p>
    <w:p w:rsidR="009A1E61" w:rsidRDefault="009A1E61" w:rsidP="009A1E61">
      <w:r>
        <w:tab/>
        <w:t>system("pause");</w:t>
      </w:r>
    </w:p>
    <w:p w:rsidR="009A1E61" w:rsidRDefault="009A1E61" w:rsidP="009A1E61">
      <w:r>
        <w:tab/>
        <w:t>system("CLS");</w:t>
      </w:r>
    </w:p>
    <w:p w:rsidR="009A1E61" w:rsidRDefault="009A1E61" w:rsidP="009A1E61">
      <w:r>
        <w:tab/>
        <w:t>cout &lt;&lt; "Suddenly, a tv turned on and a person with a gas mask is shown"&lt;&lt;endl;</w:t>
      </w:r>
    </w:p>
    <w:p w:rsidR="009A1E61" w:rsidRDefault="009A1E61" w:rsidP="009A1E61">
      <w:r>
        <w:tab/>
        <w:t>system("pause");</w:t>
      </w:r>
    </w:p>
    <w:p w:rsidR="009A1E61" w:rsidRDefault="009A1E61" w:rsidP="009A1E61">
      <w:r>
        <w:tab/>
        <w:t>system("CLS");</w:t>
      </w:r>
    </w:p>
    <w:p w:rsidR="009A1E61" w:rsidRDefault="009A1E61" w:rsidP="009A1E61">
      <w:r>
        <w:lastRenderedPageBreak/>
        <w:tab/>
        <w:t>cout &lt;&lt; "Person: " &lt;&lt; endl &lt;&lt; "This part you will be shown with a series of doorways"&lt;&lt;endl;</w:t>
      </w:r>
    </w:p>
    <w:p w:rsidR="009A1E61" w:rsidRDefault="009A1E61" w:rsidP="009A1E61">
      <w:r>
        <w:tab/>
        <w:t>system("pause");</w:t>
      </w:r>
    </w:p>
    <w:p w:rsidR="009A1E61" w:rsidRDefault="009A1E61" w:rsidP="009A1E61">
      <w:r>
        <w:tab/>
        <w:t>system("CLS");</w:t>
      </w:r>
    </w:p>
    <w:p w:rsidR="009A1E61" w:rsidRDefault="009A1E61" w:rsidP="009A1E61">
      <w:r>
        <w:tab/>
        <w:t>cout &lt;&lt; "Person: " &lt;&lt; endl &lt;&lt; "Choose carefully"&lt;&lt;endl;</w:t>
      </w:r>
    </w:p>
    <w:p w:rsidR="009A1E61" w:rsidRDefault="009A1E61" w:rsidP="009A1E61">
      <w:r>
        <w:tab/>
        <w:t>system("pause");</w:t>
      </w:r>
    </w:p>
    <w:p w:rsidR="009A1E61" w:rsidRDefault="009A1E61" w:rsidP="009A1E61">
      <w:r>
        <w:tab/>
        <w:t>system("CLS");</w:t>
      </w:r>
    </w:p>
    <w:p w:rsidR="009A1E61" w:rsidRDefault="009A1E61" w:rsidP="009A1E61">
      <w:r>
        <w:tab/>
        <w:t>cout &lt;&lt; "Person: " &lt;&lt;endl &lt;&lt; "Good luck" &lt;&lt;endl;</w:t>
      </w:r>
    </w:p>
    <w:p w:rsidR="009A1E61" w:rsidRDefault="009A1E61" w:rsidP="009A1E61">
      <w:r>
        <w:tab/>
        <w:t>system("pause");</w:t>
      </w:r>
    </w:p>
    <w:p w:rsidR="009A1E61" w:rsidRDefault="009A1E61" w:rsidP="009A1E61">
      <w:r>
        <w:tab/>
        <w:t xml:space="preserve">system("CLS"); </w:t>
      </w:r>
    </w:p>
    <w:p w:rsidR="009A1E61" w:rsidRDefault="009A1E61" w:rsidP="009A1E61">
      <w:r>
        <w:tab/>
        <w:t>lucktest();</w:t>
      </w:r>
    </w:p>
    <w:p w:rsidR="009A1E61" w:rsidRDefault="009A1E61" w:rsidP="009A1E61">
      <w:r>
        <w:t>}</w:t>
      </w:r>
    </w:p>
    <w:p w:rsidR="009A1E61" w:rsidRDefault="009A1E61" w:rsidP="009A1E61"/>
    <w:p w:rsidR="009A1E61" w:rsidRDefault="009A1E61" w:rsidP="009A1E61">
      <w:r>
        <w:t>void lucktest(){</w:t>
      </w:r>
    </w:p>
    <w:p w:rsidR="009A1E61" w:rsidRDefault="009A1E61" w:rsidP="009A1E61">
      <w:r>
        <w:tab/>
        <w:t>int door;</w:t>
      </w:r>
    </w:p>
    <w:p w:rsidR="009A1E61" w:rsidRDefault="009A1E61" w:rsidP="009A1E61">
      <w:r>
        <w:tab/>
        <w:t>void deathdoor();</w:t>
      </w:r>
    </w:p>
    <w:p w:rsidR="009A1E61" w:rsidRDefault="009A1E61" w:rsidP="009A1E61">
      <w:r>
        <w:tab/>
        <w:t>void secondsection();</w:t>
      </w:r>
    </w:p>
    <w:p w:rsidR="009A1E61" w:rsidRDefault="009A1E61" w:rsidP="009A1E61">
      <w:r>
        <w:tab/>
        <w:t>cout &lt;&lt; "Choose the door"&lt;&lt;endl;</w:t>
      </w:r>
    </w:p>
    <w:p w:rsidR="009A1E61" w:rsidRDefault="009A1E61" w:rsidP="009A1E61">
      <w:r>
        <w:tab/>
        <w:t>cout &lt;&lt; "1, 2, 3 ,4"&lt;&lt;endl;</w:t>
      </w:r>
    </w:p>
    <w:p w:rsidR="009A1E61" w:rsidRDefault="009A1E61" w:rsidP="009A1E61">
      <w:r>
        <w:tab/>
        <w:t>cin &gt;&gt; door;</w:t>
      </w:r>
    </w:p>
    <w:p w:rsidR="009A1E61" w:rsidRDefault="009A1E61" w:rsidP="009A1E61">
      <w:r>
        <w:tab/>
        <w:t>switch(door)</w:t>
      </w:r>
    </w:p>
    <w:p w:rsidR="009A1E61" w:rsidRDefault="009A1E61" w:rsidP="009A1E61">
      <w:r>
        <w:tab/>
        <w:t>{</w:t>
      </w:r>
    </w:p>
    <w:p w:rsidR="009A1E61" w:rsidRDefault="009A1E61" w:rsidP="009A1E61">
      <w:r>
        <w:tab/>
      </w:r>
      <w:r>
        <w:tab/>
        <w:t>case 1: deathdoor();</w:t>
      </w:r>
    </w:p>
    <w:p w:rsidR="009A1E61" w:rsidRDefault="009A1E61" w:rsidP="009A1E61">
      <w:r>
        <w:tab/>
      </w:r>
      <w:r>
        <w:tab/>
      </w:r>
      <w:r>
        <w:tab/>
        <w:t>break;</w:t>
      </w:r>
    </w:p>
    <w:p w:rsidR="009A1E61" w:rsidRDefault="009A1E61" w:rsidP="009A1E61">
      <w:r>
        <w:tab/>
      </w:r>
      <w:r>
        <w:tab/>
        <w:t>case 2: deathdoor();</w:t>
      </w:r>
    </w:p>
    <w:p w:rsidR="009A1E61" w:rsidRDefault="009A1E61" w:rsidP="009A1E61">
      <w:r>
        <w:tab/>
      </w:r>
      <w:r>
        <w:tab/>
      </w:r>
      <w:r>
        <w:tab/>
        <w:t>break;</w:t>
      </w:r>
    </w:p>
    <w:p w:rsidR="009A1E61" w:rsidRDefault="009A1E61" w:rsidP="009A1E61">
      <w:r>
        <w:lastRenderedPageBreak/>
        <w:tab/>
      </w:r>
      <w:r>
        <w:tab/>
        <w:t>case 3: deathdoor();</w:t>
      </w:r>
    </w:p>
    <w:p w:rsidR="009A1E61" w:rsidRDefault="009A1E61" w:rsidP="009A1E61">
      <w:r>
        <w:tab/>
      </w:r>
      <w:r>
        <w:tab/>
      </w:r>
      <w:r>
        <w:tab/>
        <w:t>break;</w:t>
      </w:r>
    </w:p>
    <w:p w:rsidR="009A1E61" w:rsidRDefault="009A1E61" w:rsidP="009A1E61">
      <w:r>
        <w:tab/>
      </w:r>
      <w:r>
        <w:tab/>
        <w:t>case 4: secondsection();</w:t>
      </w:r>
    </w:p>
    <w:p w:rsidR="009A1E61" w:rsidRDefault="009A1E61" w:rsidP="009A1E61">
      <w:r>
        <w:tab/>
        <w:t>}</w:t>
      </w:r>
    </w:p>
    <w:p w:rsidR="009A1E61" w:rsidRDefault="009A1E61" w:rsidP="009A1E61">
      <w:r>
        <w:t>}</w:t>
      </w:r>
    </w:p>
    <w:p w:rsidR="009A1E61" w:rsidRDefault="009A1E61" w:rsidP="009A1E61"/>
    <w:p w:rsidR="009A1E61" w:rsidRDefault="009A1E61" w:rsidP="009A1E61">
      <w:r>
        <w:t>void secondsection(){</w:t>
      </w:r>
    </w:p>
    <w:p w:rsidR="009A1E61" w:rsidRDefault="009A1E61" w:rsidP="009A1E61">
      <w:r>
        <w:tab/>
        <w:t>int door;</w:t>
      </w:r>
    </w:p>
    <w:p w:rsidR="009A1E61" w:rsidRDefault="009A1E61" w:rsidP="009A1E61">
      <w:r>
        <w:tab/>
        <w:t>void deathdoor();</w:t>
      </w:r>
    </w:p>
    <w:p w:rsidR="009A1E61" w:rsidRDefault="009A1E61" w:rsidP="009A1E61">
      <w:r>
        <w:tab/>
        <w:t>void thirdsection();</w:t>
      </w:r>
    </w:p>
    <w:p w:rsidR="009A1E61" w:rsidRDefault="009A1E61" w:rsidP="009A1E61">
      <w:r>
        <w:tab/>
        <w:t>cout &lt;&lt; "Choose the door"&lt;&lt;endl;</w:t>
      </w:r>
    </w:p>
    <w:p w:rsidR="009A1E61" w:rsidRDefault="009A1E61" w:rsidP="009A1E61">
      <w:r>
        <w:tab/>
        <w:t>cout &lt;&lt; "1, 2, 3 ,4"&lt;&lt;endl;</w:t>
      </w:r>
    </w:p>
    <w:p w:rsidR="009A1E61" w:rsidRDefault="009A1E61" w:rsidP="009A1E61">
      <w:r>
        <w:tab/>
        <w:t>cin &gt;&gt; door;</w:t>
      </w:r>
    </w:p>
    <w:p w:rsidR="009A1E61" w:rsidRDefault="009A1E61" w:rsidP="009A1E61">
      <w:r>
        <w:tab/>
        <w:t>switch(door)</w:t>
      </w:r>
    </w:p>
    <w:p w:rsidR="009A1E61" w:rsidRDefault="009A1E61" w:rsidP="009A1E61">
      <w:r>
        <w:tab/>
        <w:t>{</w:t>
      </w:r>
    </w:p>
    <w:p w:rsidR="009A1E61" w:rsidRDefault="009A1E61" w:rsidP="009A1E61">
      <w:r>
        <w:tab/>
      </w:r>
      <w:r>
        <w:tab/>
        <w:t>case 1: deathdoor();</w:t>
      </w:r>
    </w:p>
    <w:p w:rsidR="009A1E61" w:rsidRDefault="009A1E61" w:rsidP="009A1E61">
      <w:r>
        <w:tab/>
      </w:r>
      <w:r>
        <w:tab/>
      </w:r>
      <w:r>
        <w:tab/>
        <w:t>break;</w:t>
      </w:r>
    </w:p>
    <w:p w:rsidR="009A1E61" w:rsidRDefault="009A1E61" w:rsidP="009A1E61">
      <w:r>
        <w:tab/>
      </w:r>
      <w:r>
        <w:tab/>
        <w:t>case 2: thirdsection();</w:t>
      </w:r>
    </w:p>
    <w:p w:rsidR="009A1E61" w:rsidRDefault="009A1E61" w:rsidP="009A1E61">
      <w:r>
        <w:tab/>
      </w:r>
      <w:r>
        <w:tab/>
      </w:r>
      <w:r>
        <w:tab/>
        <w:t>break;</w:t>
      </w:r>
    </w:p>
    <w:p w:rsidR="009A1E61" w:rsidRDefault="009A1E61" w:rsidP="009A1E61">
      <w:r>
        <w:tab/>
      </w:r>
      <w:r>
        <w:tab/>
        <w:t>case 3: deathdoor();</w:t>
      </w:r>
    </w:p>
    <w:p w:rsidR="009A1E61" w:rsidRDefault="009A1E61" w:rsidP="009A1E61">
      <w:r>
        <w:tab/>
      </w:r>
      <w:r>
        <w:tab/>
      </w:r>
      <w:r>
        <w:tab/>
        <w:t>break;</w:t>
      </w:r>
    </w:p>
    <w:p w:rsidR="009A1E61" w:rsidRDefault="009A1E61" w:rsidP="009A1E61">
      <w:r>
        <w:tab/>
      </w:r>
      <w:r>
        <w:tab/>
        <w:t>case 4: deathdoor();</w:t>
      </w:r>
    </w:p>
    <w:p w:rsidR="009A1E61" w:rsidRDefault="009A1E61" w:rsidP="009A1E61">
      <w:r>
        <w:tab/>
      </w:r>
      <w:r>
        <w:tab/>
      </w:r>
      <w:r>
        <w:tab/>
        <w:t>break;</w:t>
      </w:r>
    </w:p>
    <w:p w:rsidR="009A1E61" w:rsidRDefault="009A1E61" w:rsidP="009A1E61">
      <w:r>
        <w:tab/>
      </w:r>
      <w:r>
        <w:tab/>
        <w:t>default: cout &lt;&lt; "Choose a door"&lt;&lt;endl;</w:t>
      </w:r>
    </w:p>
    <w:p w:rsidR="009A1E61" w:rsidRDefault="009A1E61" w:rsidP="009A1E61">
      <w:r>
        <w:tab/>
        <w:t>}</w:t>
      </w:r>
    </w:p>
    <w:p w:rsidR="009A1E61" w:rsidRDefault="009A1E61" w:rsidP="009A1E61">
      <w:r>
        <w:t>}</w:t>
      </w:r>
    </w:p>
    <w:p w:rsidR="009A1E61" w:rsidRDefault="009A1E61" w:rsidP="009A1E61"/>
    <w:p w:rsidR="009A1E61" w:rsidRDefault="009A1E61" w:rsidP="009A1E61">
      <w:r>
        <w:t>void thirdsection(){</w:t>
      </w:r>
    </w:p>
    <w:p w:rsidR="009A1E61" w:rsidRDefault="009A1E61" w:rsidP="009A1E61">
      <w:r>
        <w:tab/>
        <w:t>int door;</w:t>
      </w:r>
    </w:p>
    <w:p w:rsidR="009A1E61" w:rsidRDefault="009A1E61" w:rsidP="009A1E61">
      <w:r>
        <w:tab/>
        <w:t>void deathdoor();</w:t>
      </w:r>
    </w:p>
    <w:p w:rsidR="009A1E61" w:rsidRDefault="009A1E61" w:rsidP="009A1E61">
      <w:r>
        <w:tab/>
        <w:t>void fourthsection();</w:t>
      </w:r>
    </w:p>
    <w:p w:rsidR="009A1E61" w:rsidRDefault="009A1E61" w:rsidP="009A1E61">
      <w:r>
        <w:tab/>
        <w:t>cout &lt;&lt; "Choose the door"&lt;&lt;endl;</w:t>
      </w:r>
    </w:p>
    <w:p w:rsidR="009A1E61" w:rsidRDefault="009A1E61" w:rsidP="009A1E61">
      <w:r>
        <w:tab/>
        <w:t>cout &lt;&lt; "1, 2, 3 ,4"&lt;&lt;endl;</w:t>
      </w:r>
    </w:p>
    <w:p w:rsidR="009A1E61" w:rsidRDefault="009A1E61" w:rsidP="009A1E61">
      <w:r>
        <w:tab/>
        <w:t>cin &gt;&gt; door;</w:t>
      </w:r>
    </w:p>
    <w:p w:rsidR="009A1E61" w:rsidRDefault="009A1E61" w:rsidP="009A1E61">
      <w:r>
        <w:tab/>
        <w:t>switch(door)</w:t>
      </w:r>
    </w:p>
    <w:p w:rsidR="009A1E61" w:rsidRDefault="009A1E61" w:rsidP="009A1E61">
      <w:r>
        <w:tab/>
        <w:t>{</w:t>
      </w:r>
    </w:p>
    <w:p w:rsidR="009A1E61" w:rsidRDefault="009A1E61" w:rsidP="009A1E61">
      <w:r>
        <w:tab/>
      </w:r>
      <w:r>
        <w:tab/>
        <w:t>case 1: deathdoor();</w:t>
      </w:r>
    </w:p>
    <w:p w:rsidR="009A1E61" w:rsidRDefault="009A1E61" w:rsidP="009A1E61">
      <w:r>
        <w:tab/>
      </w:r>
      <w:r>
        <w:tab/>
      </w:r>
      <w:r>
        <w:tab/>
        <w:t>break;</w:t>
      </w:r>
    </w:p>
    <w:p w:rsidR="009A1E61" w:rsidRDefault="009A1E61" w:rsidP="009A1E61">
      <w:r>
        <w:tab/>
      </w:r>
      <w:r>
        <w:tab/>
        <w:t>case 2: deathdoor();</w:t>
      </w:r>
    </w:p>
    <w:p w:rsidR="009A1E61" w:rsidRDefault="009A1E61" w:rsidP="009A1E61">
      <w:r>
        <w:tab/>
      </w:r>
      <w:r>
        <w:tab/>
      </w:r>
      <w:r>
        <w:tab/>
        <w:t>break;</w:t>
      </w:r>
    </w:p>
    <w:p w:rsidR="009A1E61" w:rsidRDefault="009A1E61" w:rsidP="009A1E61">
      <w:r>
        <w:tab/>
      </w:r>
      <w:r>
        <w:tab/>
        <w:t>case 3: fourthsection();</w:t>
      </w:r>
    </w:p>
    <w:p w:rsidR="009A1E61" w:rsidRDefault="009A1E61" w:rsidP="009A1E61">
      <w:r>
        <w:tab/>
      </w:r>
      <w:r>
        <w:tab/>
      </w:r>
      <w:r>
        <w:tab/>
        <w:t>break;</w:t>
      </w:r>
    </w:p>
    <w:p w:rsidR="009A1E61" w:rsidRDefault="009A1E61" w:rsidP="009A1E61">
      <w:r>
        <w:tab/>
      </w:r>
      <w:r>
        <w:tab/>
        <w:t>case 4: deathdoor();</w:t>
      </w:r>
    </w:p>
    <w:p w:rsidR="009A1E61" w:rsidRDefault="009A1E61" w:rsidP="009A1E61">
      <w:r>
        <w:tab/>
      </w:r>
      <w:r>
        <w:tab/>
      </w:r>
      <w:r>
        <w:tab/>
        <w:t>break;</w:t>
      </w:r>
    </w:p>
    <w:p w:rsidR="009A1E61" w:rsidRDefault="009A1E61" w:rsidP="009A1E61">
      <w:r>
        <w:tab/>
      </w:r>
      <w:r>
        <w:tab/>
        <w:t>default: cout &lt;&lt; "Choose a door"&lt;&lt;endl;</w:t>
      </w:r>
    </w:p>
    <w:p w:rsidR="009A1E61" w:rsidRDefault="009A1E61" w:rsidP="009A1E61">
      <w:r>
        <w:tab/>
      </w:r>
      <w:r>
        <w:tab/>
      </w:r>
    </w:p>
    <w:p w:rsidR="009A1E61" w:rsidRDefault="009A1E61" w:rsidP="009A1E61">
      <w:r>
        <w:tab/>
        <w:t>}</w:t>
      </w:r>
    </w:p>
    <w:p w:rsidR="009A1E61" w:rsidRDefault="009A1E61" w:rsidP="009A1E61">
      <w:r>
        <w:t>}</w:t>
      </w:r>
    </w:p>
    <w:p w:rsidR="009A1E61" w:rsidRDefault="009A1E61" w:rsidP="009A1E61"/>
    <w:p w:rsidR="009A1E61" w:rsidRDefault="009A1E61" w:rsidP="009A1E61">
      <w:r>
        <w:t>void fourthsection(){</w:t>
      </w:r>
    </w:p>
    <w:p w:rsidR="009A1E61" w:rsidRDefault="009A1E61" w:rsidP="009A1E61">
      <w:r>
        <w:tab/>
        <w:t>int door;</w:t>
      </w:r>
    </w:p>
    <w:p w:rsidR="009A1E61" w:rsidRDefault="009A1E61" w:rsidP="009A1E61">
      <w:r>
        <w:tab/>
        <w:t>void deathdoor();</w:t>
      </w:r>
    </w:p>
    <w:p w:rsidR="009A1E61" w:rsidRDefault="009A1E61" w:rsidP="009A1E61">
      <w:r>
        <w:lastRenderedPageBreak/>
        <w:tab/>
        <w:t>void fifthsection();</w:t>
      </w:r>
    </w:p>
    <w:p w:rsidR="009A1E61" w:rsidRDefault="009A1E61" w:rsidP="009A1E61">
      <w:r>
        <w:tab/>
        <w:t>cout &lt;&lt; "Choose the door"&lt;&lt;endl;</w:t>
      </w:r>
    </w:p>
    <w:p w:rsidR="009A1E61" w:rsidRDefault="009A1E61" w:rsidP="009A1E61">
      <w:r>
        <w:tab/>
        <w:t>cout &lt;&lt; "1, 2, 3 ,4"&lt;&lt;endl;</w:t>
      </w:r>
    </w:p>
    <w:p w:rsidR="009A1E61" w:rsidRDefault="009A1E61" w:rsidP="009A1E61">
      <w:r>
        <w:tab/>
        <w:t>cin &gt;&gt; door;</w:t>
      </w:r>
    </w:p>
    <w:p w:rsidR="009A1E61" w:rsidRDefault="009A1E61" w:rsidP="009A1E61">
      <w:r>
        <w:tab/>
        <w:t>switch(door)</w:t>
      </w:r>
    </w:p>
    <w:p w:rsidR="009A1E61" w:rsidRDefault="009A1E61" w:rsidP="009A1E61">
      <w:r>
        <w:tab/>
        <w:t>{</w:t>
      </w:r>
    </w:p>
    <w:p w:rsidR="009A1E61" w:rsidRDefault="009A1E61" w:rsidP="009A1E61">
      <w:r>
        <w:tab/>
      </w:r>
      <w:r>
        <w:tab/>
        <w:t>case 1: deathdoor();</w:t>
      </w:r>
    </w:p>
    <w:p w:rsidR="009A1E61" w:rsidRDefault="009A1E61" w:rsidP="009A1E61">
      <w:r>
        <w:tab/>
      </w:r>
      <w:r>
        <w:tab/>
      </w:r>
      <w:r>
        <w:tab/>
        <w:t>break;</w:t>
      </w:r>
    </w:p>
    <w:p w:rsidR="009A1E61" w:rsidRDefault="009A1E61" w:rsidP="009A1E61">
      <w:r>
        <w:tab/>
      </w:r>
      <w:r>
        <w:tab/>
        <w:t>case 2: deathdoor();</w:t>
      </w:r>
    </w:p>
    <w:p w:rsidR="009A1E61" w:rsidRDefault="009A1E61" w:rsidP="009A1E61">
      <w:r>
        <w:tab/>
      </w:r>
      <w:r>
        <w:tab/>
      </w:r>
      <w:r>
        <w:tab/>
        <w:t>break;</w:t>
      </w:r>
    </w:p>
    <w:p w:rsidR="009A1E61" w:rsidRDefault="009A1E61" w:rsidP="009A1E61">
      <w:r>
        <w:tab/>
      </w:r>
      <w:r>
        <w:tab/>
        <w:t>case 3: deathdoor();</w:t>
      </w:r>
    </w:p>
    <w:p w:rsidR="009A1E61" w:rsidRDefault="009A1E61" w:rsidP="009A1E61">
      <w:r>
        <w:tab/>
      </w:r>
      <w:r>
        <w:tab/>
      </w:r>
      <w:r>
        <w:tab/>
        <w:t>break;</w:t>
      </w:r>
    </w:p>
    <w:p w:rsidR="009A1E61" w:rsidRDefault="009A1E61" w:rsidP="009A1E61">
      <w:r>
        <w:tab/>
      </w:r>
      <w:r>
        <w:tab/>
        <w:t>case 4: fifthsection();</w:t>
      </w:r>
    </w:p>
    <w:p w:rsidR="009A1E61" w:rsidRDefault="009A1E61" w:rsidP="009A1E61">
      <w:r>
        <w:tab/>
      </w:r>
      <w:r>
        <w:tab/>
      </w:r>
      <w:r>
        <w:tab/>
        <w:t>break;</w:t>
      </w:r>
    </w:p>
    <w:p w:rsidR="009A1E61" w:rsidRDefault="009A1E61" w:rsidP="009A1E61">
      <w:r>
        <w:tab/>
      </w:r>
      <w:r>
        <w:tab/>
        <w:t>default: cout &lt;&lt; "Choose a door"&lt;&lt;endl;</w:t>
      </w:r>
    </w:p>
    <w:p w:rsidR="009A1E61" w:rsidRDefault="009A1E61" w:rsidP="009A1E61">
      <w:r>
        <w:tab/>
        <w:t>}</w:t>
      </w:r>
    </w:p>
    <w:p w:rsidR="009A1E61" w:rsidRDefault="009A1E61" w:rsidP="009A1E61">
      <w:r>
        <w:t>}</w:t>
      </w:r>
    </w:p>
    <w:p w:rsidR="009A1E61" w:rsidRDefault="009A1E61" w:rsidP="009A1E61"/>
    <w:p w:rsidR="009A1E61" w:rsidRDefault="009A1E61" w:rsidP="009A1E61">
      <w:r>
        <w:t>void fifthsection(){</w:t>
      </w:r>
    </w:p>
    <w:p w:rsidR="009A1E61" w:rsidRDefault="009A1E61" w:rsidP="009A1E61">
      <w:r>
        <w:tab/>
        <w:t>int door;</w:t>
      </w:r>
    </w:p>
    <w:p w:rsidR="009A1E61" w:rsidRDefault="009A1E61" w:rsidP="009A1E61">
      <w:r>
        <w:tab/>
        <w:t>void deathdoor();</w:t>
      </w:r>
    </w:p>
    <w:p w:rsidR="009A1E61" w:rsidRDefault="009A1E61" w:rsidP="009A1E61">
      <w:r>
        <w:tab/>
        <w:t>void sixthsection();</w:t>
      </w:r>
    </w:p>
    <w:p w:rsidR="009A1E61" w:rsidRDefault="009A1E61" w:rsidP="009A1E61">
      <w:r>
        <w:tab/>
        <w:t>cout &lt;&lt; "Choose the door"&lt;&lt;endl;</w:t>
      </w:r>
    </w:p>
    <w:p w:rsidR="009A1E61" w:rsidRDefault="009A1E61" w:rsidP="009A1E61">
      <w:r>
        <w:tab/>
        <w:t>cout &lt;&lt; "1, 2, 3 ,4"&lt;&lt;endl;</w:t>
      </w:r>
    </w:p>
    <w:p w:rsidR="009A1E61" w:rsidRDefault="009A1E61" w:rsidP="009A1E61">
      <w:r>
        <w:tab/>
        <w:t>cin &gt;&gt; door;</w:t>
      </w:r>
    </w:p>
    <w:p w:rsidR="009A1E61" w:rsidRDefault="009A1E61" w:rsidP="009A1E61">
      <w:r>
        <w:tab/>
        <w:t>switch(door)</w:t>
      </w:r>
    </w:p>
    <w:p w:rsidR="009A1E61" w:rsidRDefault="009A1E61" w:rsidP="009A1E61">
      <w:r>
        <w:lastRenderedPageBreak/>
        <w:tab/>
        <w:t>{</w:t>
      </w:r>
    </w:p>
    <w:p w:rsidR="009A1E61" w:rsidRDefault="009A1E61" w:rsidP="009A1E61">
      <w:r>
        <w:tab/>
      </w:r>
      <w:r>
        <w:tab/>
        <w:t>case 1: sixthsection();</w:t>
      </w:r>
    </w:p>
    <w:p w:rsidR="009A1E61" w:rsidRDefault="009A1E61" w:rsidP="009A1E61">
      <w:r>
        <w:tab/>
      </w:r>
      <w:r>
        <w:tab/>
      </w:r>
      <w:r>
        <w:tab/>
        <w:t>break;</w:t>
      </w:r>
    </w:p>
    <w:p w:rsidR="009A1E61" w:rsidRDefault="009A1E61" w:rsidP="009A1E61">
      <w:r>
        <w:tab/>
      </w:r>
      <w:r>
        <w:tab/>
        <w:t>case 2: deathdoor();</w:t>
      </w:r>
    </w:p>
    <w:p w:rsidR="009A1E61" w:rsidRDefault="009A1E61" w:rsidP="009A1E61">
      <w:r>
        <w:tab/>
      </w:r>
      <w:r>
        <w:tab/>
      </w:r>
      <w:r>
        <w:tab/>
        <w:t>break;</w:t>
      </w:r>
    </w:p>
    <w:p w:rsidR="009A1E61" w:rsidRDefault="009A1E61" w:rsidP="009A1E61">
      <w:r>
        <w:tab/>
      </w:r>
      <w:r>
        <w:tab/>
        <w:t>case 3: deathdoor();</w:t>
      </w:r>
    </w:p>
    <w:p w:rsidR="009A1E61" w:rsidRDefault="009A1E61" w:rsidP="009A1E61">
      <w:r>
        <w:tab/>
      </w:r>
      <w:r>
        <w:tab/>
      </w:r>
      <w:r>
        <w:tab/>
        <w:t>break;</w:t>
      </w:r>
    </w:p>
    <w:p w:rsidR="009A1E61" w:rsidRDefault="009A1E61" w:rsidP="009A1E61">
      <w:r>
        <w:tab/>
      </w:r>
      <w:r>
        <w:tab/>
        <w:t>case 4: deathdoor();</w:t>
      </w:r>
    </w:p>
    <w:p w:rsidR="009A1E61" w:rsidRDefault="009A1E61" w:rsidP="009A1E61">
      <w:r>
        <w:tab/>
      </w:r>
      <w:r>
        <w:tab/>
      </w:r>
      <w:r>
        <w:tab/>
        <w:t>break;</w:t>
      </w:r>
    </w:p>
    <w:p w:rsidR="009A1E61" w:rsidRDefault="009A1E61" w:rsidP="009A1E61">
      <w:r>
        <w:tab/>
      </w:r>
      <w:r>
        <w:tab/>
        <w:t>default: cout &lt;&lt; "Choose a door"&lt;&lt;endl;</w:t>
      </w:r>
    </w:p>
    <w:p w:rsidR="009A1E61" w:rsidRDefault="009A1E61" w:rsidP="009A1E61">
      <w:r>
        <w:tab/>
        <w:t>}</w:t>
      </w:r>
    </w:p>
    <w:p w:rsidR="009A1E61" w:rsidRDefault="009A1E61" w:rsidP="009A1E61">
      <w:r>
        <w:t>}</w:t>
      </w:r>
    </w:p>
    <w:p w:rsidR="009A1E61" w:rsidRDefault="009A1E61" w:rsidP="009A1E61"/>
    <w:p w:rsidR="009A1E61" w:rsidRDefault="009A1E61" w:rsidP="009A1E61">
      <w:r>
        <w:t>void sixthsection(){</w:t>
      </w:r>
    </w:p>
    <w:p w:rsidR="009A1E61" w:rsidRDefault="009A1E61" w:rsidP="009A1E61">
      <w:r>
        <w:tab/>
        <w:t>int door;</w:t>
      </w:r>
    </w:p>
    <w:p w:rsidR="009A1E61" w:rsidRDefault="009A1E61" w:rsidP="009A1E61">
      <w:r>
        <w:tab/>
        <w:t>void deathdoor();</w:t>
      </w:r>
    </w:p>
    <w:p w:rsidR="009A1E61" w:rsidRDefault="009A1E61" w:rsidP="009A1E61">
      <w:r>
        <w:tab/>
        <w:t>void seventhsection();</w:t>
      </w:r>
    </w:p>
    <w:p w:rsidR="009A1E61" w:rsidRDefault="009A1E61" w:rsidP="009A1E61">
      <w:r>
        <w:tab/>
        <w:t>cout &lt;&lt; "Choose the door"&lt;&lt;endl;</w:t>
      </w:r>
    </w:p>
    <w:p w:rsidR="009A1E61" w:rsidRDefault="009A1E61" w:rsidP="009A1E61">
      <w:r>
        <w:tab/>
        <w:t>cout &lt;&lt; "1, 2, 3 ,4"&lt;&lt;endl;</w:t>
      </w:r>
    </w:p>
    <w:p w:rsidR="009A1E61" w:rsidRDefault="009A1E61" w:rsidP="009A1E61">
      <w:r>
        <w:tab/>
        <w:t>cin &gt;&gt; door;</w:t>
      </w:r>
    </w:p>
    <w:p w:rsidR="009A1E61" w:rsidRDefault="009A1E61" w:rsidP="009A1E61">
      <w:r>
        <w:tab/>
        <w:t>switch(door)</w:t>
      </w:r>
    </w:p>
    <w:p w:rsidR="009A1E61" w:rsidRDefault="009A1E61" w:rsidP="009A1E61">
      <w:r>
        <w:tab/>
        <w:t>{</w:t>
      </w:r>
    </w:p>
    <w:p w:rsidR="009A1E61" w:rsidRDefault="009A1E61" w:rsidP="009A1E61">
      <w:r>
        <w:tab/>
      </w:r>
      <w:r>
        <w:tab/>
        <w:t>case 1: seventhsection();</w:t>
      </w:r>
    </w:p>
    <w:p w:rsidR="009A1E61" w:rsidRDefault="009A1E61" w:rsidP="009A1E61">
      <w:r>
        <w:tab/>
      </w:r>
      <w:r>
        <w:tab/>
      </w:r>
      <w:r>
        <w:tab/>
        <w:t>break;</w:t>
      </w:r>
    </w:p>
    <w:p w:rsidR="009A1E61" w:rsidRDefault="009A1E61" w:rsidP="009A1E61">
      <w:r>
        <w:tab/>
      </w:r>
      <w:r>
        <w:tab/>
        <w:t>case 2: deathdoor();</w:t>
      </w:r>
    </w:p>
    <w:p w:rsidR="009A1E61" w:rsidRDefault="009A1E61" w:rsidP="009A1E61">
      <w:r>
        <w:tab/>
      </w:r>
      <w:r>
        <w:tab/>
      </w:r>
      <w:r>
        <w:tab/>
        <w:t>break;</w:t>
      </w:r>
    </w:p>
    <w:p w:rsidR="009A1E61" w:rsidRDefault="009A1E61" w:rsidP="009A1E61">
      <w:r>
        <w:lastRenderedPageBreak/>
        <w:tab/>
      </w:r>
      <w:r>
        <w:tab/>
        <w:t>case 3: deathdoor();</w:t>
      </w:r>
    </w:p>
    <w:p w:rsidR="009A1E61" w:rsidRDefault="009A1E61" w:rsidP="009A1E61">
      <w:r>
        <w:tab/>
      </w:r>
      <w:r>
        <w:tab/>
      </w:r>
      <w:r>
        <w:tab/>
        <w:t>break;</w:t>
      </w:r>
    </w:p>
    <w:p w:rsidR="009A1E61" w:rsidRDefault="009A1E61" w:rsidP="009A1E61">
      <w:r>
        <w:tab/>
      </w:r>
      <w:r>
        <w:tab/>
        <w:t>case 4: deathdoor();</w:t>
      </w:r>
    </w:p>
    <w:p w:rsidR="009A1E61" w:rsidRDefault="009A1E61" w:rsidP="009A1E61">
      <w:r>
        <w:tab/>
      </w:r>
      <w:r>
        <w:tab/>
      </w:r>
      <w:r>
        <w:tab/>
        <w:t>break;</w:t>
      </w:r>
    </w:p>
    <w:p w:rsidR="009A1E61" w:rsidRDefault="009A1E61" w:rsidP="009A1E61">
      <w:r>
        <w:tab/>
      </w:r>
      <w:r>
        <w:tab/>
        <w:t>default: cout &lt;&lt; "Choose a door"&lt;&lt;endl;</w:t>
      </w:r>
    </w:p>
    <w:p w:rsidR="009A1E61" w:rsidRDefault="009A1E61" w:rsidP="009A1E61">
      <w:r>
        <w:tab/>
        <w:t>}</w:t>
      </w:r>
    </w:p>
    <w:p w:rsidR="009A1E61" w:rsidRDefault="009A1E61" w:rsidP="009A1E61">
      <w:r>
        <w:t>}</w:t>
      </w:r>
    </w:p>
    <w:p w:rsidR="009A1E61" w:rsidRDefault="009A1E61" w:rsidP="009A1E61"/>
    <w:p w:rsidR="009A1E61" w:rsidRDefault="009A1E61" w:rsidP="009A1E61">
      <w:r>
        <w:t>void seventhsection(){</w:t>
      </w:r>
    </w:p>
    <w:p w:rsidR="009A1E61" w:rsidRDefault="009A1E61" w:rsidP="009A1E61">
      <w:r>
        <w:tab/>
        <w:t>int door;</w:t>
      </w:r>
    </w:p>
    <w:p w:rsidR="009A1E61" w:rsidRDefault="009A1E61" w:rsidP="009A1E61">
      <w:r>
        <w:tab/>
        <w:t>void deathdoor();</w:t>
      </w:r>
    </w:p>
    <w:p w:rsidR="009A1E61" w:rsidRDefault="009A1E61" w:rsidP="009A1E61">
      <w:r>
        <w:tab/>
        <w:t>void eighthsection();</w:t>
      </w:r>
    </w:p>
    <w:p w:rsidR="009A1E61" w:rsidRDefault="009A1E61" w:rsidP="009A1E61">
      <w:r>
        <w:tab/>
        <w:t>cout &lt;&lt; "Choose the door"&lt;&lt;endl;</w:t>
      </w:r>
    </w:p>
    <w:p w:rsidR="009A1E61" w:rsidRDefault="009A1E61" w:rsidP="009A1E61">
      <w:r>
        <w:tab/>
        <w:t>cout &lt;&lt; "1, 2, 3 ,4"&lt;&lt;endl;</w:t>
      </w:r>
    </w:p>
    <w:p w:rsidR="009A1E61" w:rsidRDefault="009A1E61" w:rsidP="009A1E61">
      <w:r>
        <w:tab/>
        <w:t>cin &gt;&gt; door;</w:t>
      </w:r>
    </w:p>
    <w:p w:rsidR="009A1E61" w:rsidRDefault="009A1E61" w:rsidP="009A1E61">
      <w:r>
        <w:tab/>
        <w:t>switch(door)</w:t>
      </w:r>
    </w:p>
    <w:p w:rsidR="009A1E61" w:rsidRDefault="009A1E61" w:rsidP="009A1E61">
      <w:r>
        <w:tab/>
        <w:t>{</w:t>
      </w:r>
    </w:p>
    <w:p w:rsidR="009A1E61" w:rsidRDefault="009A1E61" w:rsidP="009A1E61">
      <w:r>
        <w:tab/>
      </w:r>
      <w:r>
        <w:tab/>
        <w:t>case 1: deathdoor();</w:t>
      </w:r>
    </w:p>
    <w:p w:rsidR="009A1E61" w:rsidRDefault="009A1E61" w:rsidP="009A1E61">
      <w:r>
        <w:tab/>
      </w:r>
      <w:r>
        <w:tab/>
      </w:r>
      <w:r>
        <w:tab/>
        <w:t>break;</w:t>
      </w:r>
    </w:p>
    <w:p w:rsidR="009A1E61" w:rsidRDefault="009A1E61" w:rsidP="009A1E61">
      <w:r>
        <w:tab/>
      </w:r>
      <w:r>
        <w:tab/>
        <w:t>case 2: eighthsection();</w:t>
      </w:r>
    </w:p>
    <w:p w:rsidR="009A1E61" w:rsidRDefault="009A1E61" w:rsidP="009A1E61">
      <w:r>
        <w:tab/>
      </w:r>
      <w:r>
        <w:tab/>
      </w:r>
      <w:r>
        <w:tab/>
        <w:t>break;</w:t>
      </w:r>
    </w:p>
    <w:p w:rsidR="009A1E61" w:rsidRDefault="009A1E61" w:rsidP="009A1E61">
      <w:r>
        <w:tab/>
      </w:r>
      <w:r>
        <w:tab/>
        <w:t>case 3: deathdoor();</w:t>
      </w:r>
    </w:p>
    <w:p w:rsidR="009A1E61" w:rsidRDefault="009A1E61" w:rsidP="009A1E61">
      <w:r>
        <w:tab/>
      </w:r>
      <w:r>
        <w:tab/>
      </w:r>
      <w:r>
        <w:tab/>
        <w:t>break;</w:t>
      </w:r>
    </w:p>
    <w:p w:rsidR="009A1E61" w:rsidRDefault="009A1E61" w:rsidP="009A1E61">
      <w:r>
        <w:tab/>
      </w:r>
      <w:r>
        <w:tab/>
        <w:t>case 4: deathdoor();</w:t>
      </w:r>
    </w:p>
    <w:p w:rsidR="009A1E61" w:rsidRDefault="009A1E61" w:rsidP="009A1E61">
      <w:r>
        <w:tab/>
      </w:r>
      <w:r>
        <w:tab/>
      </w:r>
      <w:r>
        <w:tab/>
        <w:t>break;</w:t>
      </w:r>
    </w:p>
    <w:p w:rsidR="009A1E61" w:rsidRDefault="009A1E61" w:rsidP="009A1E61">
      <w:r>
        <w:tab/>
      </w:r>
      <w:r>
        <w:tab/>
        <w:t>default: cout &lt;&lt; "Choose a door"&lt;&lt;endl;</w:t>
      </w:r>
    </w:p>
    <w:p w:rsidR="009A1E61" w:rsidRDefault="009A1E61" w:rsidP="009A1E61">
      <w:r>
        <w:lastRenderedPageBreak/>
        <w:tab/>
        <w:t>}</w:t>
      </w:r>
    </w:p>
    <w:p w:rsidR="009A1E61" w:rsidRDefault="009A1E61" w:rsidP="009A1E61">
      <w:r>
        <w:t>}</w:t>
      </w:r>
    </w:p>
    <w:p w:rsidR="009A1E61" w:rsidRDefault="009A1E61" w:rsidP="009A1E61"/>
    <w:p w:rsidR="009A1E61" w:rsidRDefault="009A1E61" w:rsidP="009A1E61">
      <w:r>
        <w:t>void eighthsection(){</w:t>
      </w:r>
    </w:p>
    <w:p w:rsidR="009A1E61" w:rsidRDefault="009A1E61" w:rsidP="009A1E61">
      <w:r>
        <w:tab/>
        <w:t>int door;</w:t>
      </w:r>
    </w:p>
    <w:p w:rsidR="009A1E61" w:rsidRDefault="009A1E61" w:rsidP="009A1E61">
      <w:r>
        <w:tab/>
        <w:t>void deathdoor();</w:t>
      </w:r>
    </w:p>
    <w:p w:rsidR="009A1E61" w:rsidRDefault="009A1E61" w:rsidP="009A1E61">
      <w:r>
        <w:tab/>
        <w:t>void ninthsection();</w:t>
      </w:r>
    </w:p>
    <w:p w:rsidR="009A1E61" w:rsidRDefault="009A1E61" w:rsidP="009A1E61">
      <w:r>
        <w:tab/>
        <w:t>cout &lt;&lt; "Choose the door"&lt;&lt;endl;</w:t>
      </w:r>
    </w:p>
    <w:p w:rsidR="009A1E61" w:rsidRDefault="009A1E61" w:rsidP="009A1E61">
      <w:r>
        <w:tab/>
        <w:t>cout &lt;&lt; "1, 2, 3 ,4"&lt;&lt;endl;</w:t>
      </w:r>
    </w:p>
    <w:p w:rsidR="009A1E61" w:rsidRDefault="009A1E61" w:rsidP="009A1E61">
      <w:r>
        <w:tab/>
        <w:t>cin &gt;&gt; door;</w:t>
      </w:r>
    </w:p>
    <w:p w:rsidR="009A1E61" w:rsidRDefault="009A1E61" w:rsidP="009A1E61">
      <w:r>
        <w:tab/>
        <w:t>switch(door)</w:t>
      </w:r>
    </w:p>
    <w:p w:rsidR="009A1E61" w:rsidRDefault="009A1E61" w:rsidP="009A1E61">
      <w:r>
        <w:tab/>
        <w:t>{</w:t>
      </w:r>
    </w:p>
    <w:p w:rsidR="009A1E61" w:rsidRDefault="009A1E61" w:rsidP="009A1E61">
      <w:r>
        <w:tab/>
      </w:r>
      <w:r>
        <w:tab/>
        <w:t>case 1: deathdoor();</w:t>
      </w:r>
    </w:p>
    <w:p w:rsidR="009A1E61" w:rsidRDefault="009A1E61" w:rsidP="009A1E61">
      <w:r>
        <w:tab/>
      </w:r>
      <w:r>
        <w:tab/>
      </w:r>
      <w:r>
        <w:tab/>
        <w:t>break;</w:t>
      </w:r>
    </w:p>
    <w:p w:rsidR="009A1E61" w:rsidRDefault="009A1E61" w:rsidP="009A1E61">
      <w:r>
        <w:tab/>
      </w:r>
      <w:r>
        <w:tab/>
        <w:t>case 2: deathdoor();</w:t>
      </w:r>
    </w:p>
    <w:p w:rsidR="009A1E61" w:rsidRDefault="009A1E61" w:rsidP="009A1E61">
      <w:r>
        <w:tab/>
      </w:r>
      <w:r>
        <w:tab/>
      </w:r>
      <w:r>
        <w:tab/>
        <w:t>break;</w:t>
      </w:r>
    </w:p>
    <w:p w:rsidR="009A1E61" w:rsidRDefault="009A1E61" w:rsidP="009A1E61">
      <w:r>
        <w:tab/>
      </w:r>
      <w:r>
        <w:tab/>
        <w:t>case 3: deathdoor();</w:t>
      </w:r>
    </w:p>
    <w:p w:rsidR="009A1E61" w:rsidRDefault="009A1E61" w:rsidP="009A1E61">
      <w:r>
        <w:tab/>
      </w:r>
      <w:r>
        <w:tab/>
      </w:r>
      <w:r>
        <w:tab/>
        <w:t>break;</w:t>
      </w:r>
    </w:p>
    <w:p w:rsidR="009A1E61" w:rsidRDefault="009A1E61" w:rsidP="009A1E61">
      <w:r>
        <w:tab/>
      </w:r>
      <w:r>
        <w:tab/>
        <w:t>case 4: ninthsection();</w:t>
      </w:r>
    </w:p>
    <w:p w:rsidR="009A1E61" w:rsidRDefault="009A1E61" w:rsidP="009A1E61">
      <w:r>
        <w:tab/>
      </w:r>
      <w:r>
        <w:tab/>
      </w:r>
      <w:r>
        <w:tab/>
        <w:t>break;</w:t>
      </w:r>
    </w:p>
    <w:p w:rsidR="009A1E61" w:rsidRDefault="009A1E61" w:rsidP="009A1E61">
      <w:r>
        <w:tab/>
      </w:r>
      <w:r>
        <w:tab/>
        <w:t>default: cout &lt;&lt; "Choose a door"&lt;&lt;endl;</w:t>
      </w:r>
    </w:p>
    <w:p w:rsidR="009A1E61" w:rsidRDefault="009A1E61" w:rsidP="009A1E61">
      <w:r>
        <w:tab/>
        <w:t>}</w:t>
      </w:r>
    </w:p>
    <w:p w:rsidR="009A1E61" w:rsidRDefault="009A1E61" w:rsidP="009A1E61">
      <w:r>
        <w:t>}</w:t>
      </w:r>
    </w:p>
    <w:p w:rsidR="009A1E61" w:rsidRDefault="009A1E61" w:rsidP="009A1E61"/>
    <w:p w:rsidR="009A1E61" w:rsidRDefault="009A1E61" w:rsidP="009A1E61">
      <w:r>
        <w:t>void ninthsection(){</w:t>
      </w:r>
    </w:p>
    <w:p w:rsidR="009A1E61" w:rsidRDefault="009A1E61" w:rsidP="009A1E61">
      <w:r>
        <w:tab/>
        <w:t>int door;</w:t>
      </w:r>
    </w:p>
    <w:p w:rsidR="009A1E61" w:rsidRDefault="009A1E61" w:rsidP="009A1E61">
      <w:r>
        <w:lastRenderedPageBreak/>
        <w:tab/>
        <w:t>void deathdoor();</w:t>
      </w:r>
    </w:p>
    <w:p w:rsidR="009A1E61" w:rsidRDefault="009A1E61" w:rsidP="009A1E61">
      <w:r>
        <w:tab/>
        <w:t>void tenthsection();</w:t>
      </w:r>
    </w:p>
    <w:p w:rsidR="009A1E61" w:rsidRDefault="009A1E61" w:rsidP="009A1E61">
      <w:r>
        <w:tab/>
        <w:t>cout &lt;&lt; "Choose the door"&lt;&lt;endl;</w:t>
      </w:r>
    </w:p>
    <w:p w:rsidR="009A1E61" w:rsidRDefault="009A1E61" w:rsidP="009A1E61">
      <w:r>
        <w:tab/>
        <w:t>cout &lt;&lt; "1, 2, 3 ,4"&lt;&lt;endl;</w:t>
      </w:r>
    </w:p>
    <w:p w:rsidR="009A1E61" w:rsidRDefault="009A1E61" w:rsidP="009A1E61">
      <w:r>
        <w:tab/>
        <w:t>cin &gt;&gt; door;</w:t>
      </w:r>
    </w:p>
    <w:p w:rsidR="009A1E61" w:rsidRDefault="009A1E61" w:rsidP="009A1E61">
      <w:r>
        <w:tab/>
        <w:t>switch(door)</w:t>
      </w:r>
    </w:p>
    <w:p w:rsidR="009A1E61" w:rsidRDefault="009A1E61" w:rsidP="009A1E61">
      <w:r>
        <w:tab/>
        <w:t>{</w:t>
      </w:r>
    </w:p>
    <w:p w:rsidR="009A1E61" w:rsidRDefault="009A1E61" w:rsidP="009A1E61">
      <w:r>
        <w:tab/>
      </w:r>
      <w:r>
        <w:tab/>
        <w:t>case 1: deathdoor();</w:t>
      </w:r>
    </w:p>
    <w:p w:rsidR="009A1E61" w:rsidRDefault="009A1E61" w:rsidP="009A1E61">
      <w:r>
        <w:tab/>
      </w:r>
      <w:r>
        <w:tab/>
      </w:r>
      <w:r>
        <w:tab/>
        <w:t>break;</w:t>
      </w:r>
    </w:p>
    <w:p w:rsidR="009A1E61" w:rsidRDefault="009A1E61" w:rsidP="009A1E61">
      <w:r>
        <w:tab/>
      </w:r>
      <w:r>
        <w:tab/>
        <w:t>case 2: tenthsection();</w:t>
      </w:r>
    </w:p>
    <w:p w:rsidR="009A1E61" w:rsidRDefault="009A1E61" w:rsidP="009A1E61">
      <w:r>
        <w:tab/>
      </w:r>
      <w:r>
        <w:tab/>
      </w:r>
      <w:r>
        <w:tab/>
        <w:t>break;</w:t>
      </w:r>
    </w:p>
    <w:p w:rsidR="009A1E61" w:rsidRDefault="009A1E61" w:rsidP="009A1E61">
      <w:r>
        <w:tab/>
      </w:r>
      <w:r>
        <w:tab/>
        <w:t>case 3: deathdoor();</w:t>
      </w:r>
    </w:p>
    <w:p w:rsidR="009A1E61" w:rsidRDefault="009A1E61" w:rsidP="009A1E61">
      <w:r>
        <w:tab/>
      </w:r>
      <w:r>
        <w:tab/>
      </w:r>
      <w:r>
        <w:tab/>
        <w:t>break;</w:t>
      </w:r>
    </w:p>
    <w:p w:rsidR="009A1E61" w:rsidRDefault="009A1E61" w:rsidP="009A1E61">
      <w:r>
        <w:tab/>
      </w:r>
      <w:r>
        <w:tab/>
        <w:t>case 4: deathdoor();</w:t>
      </w:r>
    </w:p>
    <w:p w:rsidR="009A1E61" w:rsidRDefault="009A1E61" w:rsidP="009A1E61">
      <w:r>
        <w:tab/>
      </w:r>
      <w:r>
        <w:tab/>
      </w:r>
      <w:r>
        <w:tab/>
        <w:t>break;</w:t>
      </w:r>
    </w:p>
    <w:p w:rsidR="009A1E61" w:rsidRDefault="009A1E61" w:rsidP="009A1E61">
      <w:r>
        <w:tab/>
      </w:r>
      <w:r>
        <w:tab/>
        <w:t>default: cout &lt;&lt; "Choose a door"&lt;&lt;endl;</w:t>
      </w:r>
    </w:p>
    <w:p w:rsidR="009A1E61" w:rsidRDefault="009A1E61" w:rsidP="009A1E61">
      <w:r>
        <w:tab/>
        <w:t>}</w:t>
      </w:r>
    </w:p>
    <w:p w:rsidR="009A1E61" w:rsidRDefault="009A1E61" w:rsidP="009A1E61">
      <w:r>
        <w:t>}</w:t>
      </w:r>
    </w:p>
    <w:p w:rsidR="009A1E61" w:rsidRDefault="009A1E61" w:rsidP="009A1E61"/>
    <w:p w:rsidR="009A1E61" w:rsidRDefault="009A1E61" w:rsidP="009A1E61">
      <w:r>
        <w:t>void tenthsection(){</w:t>
      </w:r>
    </w:p>
    <w:p w:rsidR="009A1E61" w:rsidRDefault="009A1E61" w:rsidP="009A1E61">
      <w:r>
        <w:tab/>
        <w:t>int door;</w:t>
      </w:r>
    </w:p>
    <w:p w:rsidR="009A1E61" w:rsidRDefault="009A1E61" w:rsidP="009A1E61">
      <w:r>
        <w:tab/>
        <w:t>void deathdoor();</w:t>
      </w:r>
    </w:p>
    <w:p w:rsidR="009A1E61" w:rsidRDefault="009A1E61" w:rsidP="009A1E61">
      <w:r>
        <w:tab/>
        <w:t>void FINAL2();</w:t>
      </w:r>
    </w:p>
    <w:p w:rsidR="009A1E61" w:rsidRDefault="009A1E61" w:rsidP="009A1E61">
      <w:r>
        <w:tab/>
        <w:t>cout &lt;&lt; "Choose the door"&lt;&lt;endl;</w:t>
      </w:r>
    </w:p>
    <w:p w:rsidR="009A1E61" w:rsidRDefault="009A1E61" w:rsidP="009A1E61">
      <w:r>
        <w:tab/>
        <w:t>cout &lt;&lt; "1, 2, 3 ,4"&lt;&lt;endl;</w:t>
      </w:r>
    </w:p>
    <w:p w:rsidR="009A1E61" w:rsidRDefault="009A1E61" w:rsidP="009A1E61">
      <w:r>
        <w:tab/>
        <w:t>cin &gt;&gt; door;</w:t>
      </w:r>
    </w:p>
    <w:p w:rsidR="009A1E61" w:rsidRDefault="009A1E61" w:rsidP="009A1E61">
      <w:r>
        <w:lastRenderedPageBreak/>
        <w:tab/>
        <w:t>switch(door)</w:t>
      </w:r>
    </w:p>
    <w:p w:rsidR="009A1E61" w:rsidRDefault="009A1E61" w:rsidP="009A1E61">
      <w:r>
        <w:tab/>
        <w:t>{</w:t>
      </w:r>
    </w:p>
    <w:p w:rsidR="009A1E61" w:rsidRDefault="009A1E61" w:rsidP="009A1E61">
      <w:r>
        <w:tab/>
      </w:r>
      <w:r>
        <w:tab/>
        <w:t>case 1: deathdoor();</w:t>
      </w:r>
    </w:p>
    <w:p w:rsidR="009A1E61" w:rsidRDefault="009A1E61" w:rsidP="009A1E61">
      <w:r>
        <w:tab/>
      </w:r>
      <w:r>
        <w:tab/>
      </w:r>
      <w:r>
        <w:tab/>
        <w:t>break;</w:t>
      </w:r>
    </w:p>
    <w:p w:rsidR="009A1E61" w:rsidRDefault="009A1E61" w:rsidP="009A1E61">
      <w:r>
        <w:tab/>
      </w:r>
      <w:r>
        <w:tab/>
        <w:t>case 2: deathdoor();</w:t>
      </w:r>
    </w:p>
    <w:p w:rsidR="009A1E61" w:rsidRDefault="009A1E61" w:rsidP="009A1E61">
      <w:r>
        <w:tab/>
      </w:r>
      <w:r>
        <w:tab/>
      </w:r>
      <w:r>
        <w:tab/>
        <w:t>break;</w:t>
      </w:r>
    </w:p>
    <w:p w:rsidR="009A1E61" w:rsidRDefault="009A1E61" w:rsidP="009A1E61">
      <w:r>
        <w:tab/>
      </w:r>
      <w:r>
        <w:tab/>
        <w:t>case 3: FINAL2();</w:t>
      </w:r>
    </w:p>
    <w:p w:rsidR="009A1E61" w:rsidRDefault="009A1E61" w:rsidP="009A1E61">
      <w:r>
        <w:tab/>
      </w:r>
      <w:r>
        <w:tab/>
      </w:r>
      <w:r>
        <w:tab/>
        <w:t>break;</w:t>
      </w:r>
    </w:p>
    <w:p w:rsidR="009A1E61" w:rsidRDefault="009A1E61" w:rsidP="009A1E61">
      <w:r>
        <w:tab/>
      </w:r>
      <w:r>
        <w:tab/>
        <w:t>case 4: deathdoor();</w:t>
      </w:r>
    </w:p>
    <w:p w:rsidR="009A1E61" w:rsidRDefault="009A1E61" w:rsidP="009A1E61">
      <w:r>
        <w:tab/>
      </w:r>
      <w:r>
        <w:tab/>
      </w:r>
      <w:r>
        <w:tab/>
        <w:t>break;</w:t>
      </w:r>
    </w:p>
    <w:p w:rsidR="009A1E61" w:rsidRDefault="009A1E61" w:rsidP="009A1E61">
      <w:r>
        <w:tab/>
      </w:r>
      <w:r>
        <w:tab/>
        <w:t>default: cout &lt;&lt; "Choose a door"&lt;&lt;endl;</w:t>
      </w:r>
    </w:p>
    <w:p w:rsidR="009A1E61" w:rsidRDefault="009A1E61" w:rsidP="009A1E61">
      <w:r>
        <w:tab/>
        <w:t>}</w:t>
      </w:r>
    </w:p>
    <w:p w:rsidR="009A1E61" w:rsidRDefault="009A1E61" w:rsidP="009A1E61">
      <w:r>
        <w:t>}</w:t>
      </w:r>
    </w:p>
    <w:p w:rsidR="009A1E61" w:rsidRDefault="009A1E61" w:rsidP="009A1E61"/>
    <w:p w:rsidR="009A1E61" w:rsidRDefault="009A1E61" w:rsidP="009A1E61">
      <w:r>
        <w:t>void deathdoor(){</w:t>
      </w:r>
    </w:p>
    <w:p w:rsidR="009A1E61" w:rsidRDefault="009A1E61" w:rsidP="009A1E61">
      <w:r>
        <w:tab/>
        <w:t>cout &lt;&lt; "You've opened the door"&lt;&lt;endl;</w:t>
      </w:r>
    </w:p>
    <w:p w:rsidR="009A1E61" w:rsidRDefault="009A1E61" w:rsidP="009A1E61">
      <w:r>
        <w:tab/>
      </w:r>
      <w:r>
        <w:tab/>
      </w:r>
      <w:r>
        <w:tab/>
      </w:r>
      <w:r>
        <w:tab/>
        <w:t>system("pause");</w:t>
      </w:r>
    </w:p>
    <w:p w:rsidR="009A1E61" w:rsidRDefault="009A1E61" w:rsidP="009A1E61">
      <w:r>
        <w:tab/>
      </w:r>
      <w:r>
        <w:tab/>
      </w:r>
      <w:r>
        <w:tab/>
      </w:r>
      <w:r>
        <w:tab/>
        <w:t>system("cls");</w:t>
      </w:r>
    </w:p>
    <w:p w:rsidR="009A1E61" w:rsidRDefault="009A1E61" w:rsidP="009A1E61">
      <w:r>
        <w:tab/>
      </w:r>
      <w:r>
        <w:tab/>
      </w:r>
      <w:r>
        <w:tab/>
      </w:r>
      <w:r>
        <w:tab/>
        <w:t>cout &lt;&lt; "You see a writing inside: "&lt;&lt;endl;</w:t>
      </w:r>
    </w:p>
    <w:p w:rsidR="009A1E61" w:rsidRDefault="009A1E61" w:rsidP="009A1E61">
      <w:r>
        <w:tab/>
      </w:r>
      <w:r>
        <w:tab/>
      </w:r>
      <w:r>
        <w:tab/>
      </w:r>
      <w:r>
        <w:tab/>
        <w:t>system("pause");</w:t>
      </w:r>
    </w:p>
    <w:p w:rsidR="009A1E61" w:rsidRDefault="009A1E61" w:rsidP="009A1E61">
      <w:r>
        <w:tab/>
      </w:r>
      <w:r>
        <w:tab/>
      </w:r>
      <w:r>
        <w:tab/>
      </w:r>
      <w:r>
        <w:tab/>
        <w:t>system("cls");</w:t>
      </w:r>
    </w:p>
    <w:p w:rsidR="009A1E61" w:rsidRDefault="009A1E61" w:rsidP="009A1E61">
      <w:r>
        <w:tab/>
      </w:r>
      <w:r>
        <w:tab/>
      </w:r>
      <w:r>
        <w:tab/>
      </w:r>
      <w:r>
        <w:tab/>
        <w:t>cout &lt;&lt; "WRONG DOOR"&lt;&lt;endl;</w:t>
      </w:r>
    </w:p>
    <w:p w:rsidR="009A1E61" w:rsidRDefault="009A1E61" w:rsidP="009A1E61">
      <w:r>
        <w:tab/>
      </w:r>
      <w:r>
        <w:tab/>
      </w:r>
      <w:r>
        <w:tab/>
      </w:r>
      <w:r>
        <w:tab/>
        <w:t>system("pause");</w:t>
      </w:r>
    </w:p>
    <w:p w:rsidR="009A1E61" w:rsidRDefault="009A1E61" w:rsidP="009A1E61">
      <w:r>
        <w:tab/>
      </w:r>
      <w:r>
        <w:tab/>
      </w:r>
      <w:r>
        <w:tab/>
      </w:r>
      <w:r>
        <w:tab/>
        <w:t>system("cls");</w:t>
      </w:r>
    </w:p>
    <w:p w:rsidR="009A1E61" w:rsidRDefault="009A1E61" w:rsidP="009A1E61">
      <w:r>
        <w:tab/>
      </w:r>
      <w:r>
        <w:tab/>
      </w:r>
      <w:r>
        <w:tab/>
      </w:r>
      <w:r>
        <w:tab/>
        <w:t>cout &lt;&lt; "The door exploded"&lt;&lt;endl;</w:t>
      </w:r>
    </w:p>
    <w:p w:rsidR="009A1E61" w:rsidRDefault="009A1E61" w:rsidP="009A1E61">
      <w:r>
        <w:tab/>
      </w:r>
      <w:r>
        <w:tab/>
      </w:r>
      <w:r>
        <w:tab/>
      </w:r>
      <w:r>
        <w:tab/>
        <w:t>system("pause");</w:t>
      </w:r>
    </w:p>
    <w:p w:rsidR="009A1E61" w:rsidRDefault="009A1E61" w:rsidP="009A1E61">
      <w:r>
        <w:lastRenderedPageBreak/>
        <w:tab/>
      </w:r>
      <w:r>
        <w:tab/>
      </w:r>
      <w:r>
        <w:tab/>
      </w:r>
      <w:r>
        <w:tab/>
        <w:t>system("cls");</w:t>
      </w:r>
    </w:p>
    <w:p w:rsidR="009A1E61" w:rsidRDefault="009A1E61" w:rsidP="009A1E61">
      <w:r>
        <w:tab/>
      </w:r>
      <w:r>
        <w:tab/>
      </w:r>
      <w:r>
        <w:tab/>
      </w:r>
      <w:r>
        <w:tab/>
        <w:t>cout &lt;&lt; "You died"&lt;&lt;endl;</w:t>
      </w:r>
    </w:p>
    <w:p w:rsidR="009A1E61" w:rsidRDefault="009A1E61" w:rsidP="009A1E61">
      <w:r>
        <w:tab/>
      </w:r>
      <w:r>
        <w:tab/>
      </w:r>
      <w:r>
        <w:tab/>
      </w:r>
      <w:r>
        <w:tab/>
        <w:t>system("pause");</w:t>
      </w:r>
    </w:p>
    <w:p w:rsidR="009A1E61" w:rsidRDefault="009A1E61" w:rsidP="009A1E61">
      <w:r>
        <w:tab/>
      </w:r>
      <w:r>
        <w:tab/>
      </w:r>
      <w:r>
        <w:tab/>
      </w:r>
      <w:r>
        <w:tab/>
        <w:t>system("cls");</w:t>
      </w:r>
    </w:p>
    <w:p w:rsidR="009A1E61" w:rsidRDefault="009A1E61" w:rsidP="009A1E61">
      <w:r>
        <w:tab/>
      </w:r>
      <w:r>
        <w:tab/>
      </w:r>
      <w:r>
        <w:tab/>
      </w:r>
      <w:r>
        <w:tab/>
        <w:t>main();</w:t>
      </w:r>
    </w:p>
    <w:p w:rsidR="009A1E61" w:rsidRDefault="009A1E61" w:rsidP="009A1E61">
      <w:r>
        <w:t>}</w:t>
      </w:r>
    </w:p>
    <w:p w:rsidR="009A1E61" w:rsidRDefault="009A1E61" w:rsidP="009A1E61"/>
    <w:p w:rsidR="009A1E61" w:rsidRDefault="009A1E61" w:rsidP="009A1E61"/>
    <w:p w:rsidR="009A1E61" w:rsidRDefault="009A1E61" w:rsidP="009A1E61"/>
    <w:p w:rsidR="009A1E61" w:rsidRDefault="009A1E61" w:rsidP="009A1E61">
      <w:r>
        <w:t>void FINAL1(){</w:t>
      </w:r>
    </w:p>
    <w:p w:rsidR="009A1E61" w:rsidRDefault="009A1E61" w:rsidP="009A1E61">
      <w:r>
        <w:tab/>
        <w:t>void Ending1();</w:t>
      </w:r>
    </w:p>
    <w:p w:rsidR="009A1E61" w:rsidRDefault="009A1E61" w:rsidP="009A1E61">
      <w:r>
        <w:tab/>
        <w:t>char answer;</w:t>
      </w:r>
    </w:p>
    <w:p w:rsidR="009A1E61" w:rsidRDefault="009A1E61" w:rsidP="009A1E61">
      <w:r>
        <w:tab/>
        <w:t>cout &lt;&lt; "Person: "&lt;&lt;endl&lt;&lt;"Impressive, most impressive, you cleared them without fail"&lt;&lt;endl;</w:t>
      </w:r>
    </w:p>
    <w:p w:rsidR="009A1E61" w:rsidRDefault="009A1E61" w:rsidP="009A1E61">
      <w:r>
        <w:tab/>
        <w:t>system("pause");</w:t>
      </w:r>
    </w:p>
    <w:p w:rsidR="009A1E61" w:rsidRDefault="009A1E61" w:rsidP="009A1E61">
      <w:r>
        <w:tab/>
        <w:t>system("cls");</w:t>
      </w:r>
    </w:p>
    <w:p w:rsidR="009A1E61" w:rsidRDefault="009A1E61" w:rsidP="009A1E61">
      <w:r>
        <w:tab/>
        <w:t>cout &lt;&lt; "Person: "&lt;&lt;endl&lt;&lt;"but do you think I will let you get away that easy?"&lt;&lt;endl;</w:t>
      </w:r>
    </w:p>
    <w:p w:rsidR="009A1E61" w:rsidRDefault="009A1E61" w:rsidP="009A1E61">
      <w:r>
        <w:tab/>
        <w:t>system("pause");</w:t>
      </w:r>
    </w:p>
    <w:p w:rsidR="009A1E61" w:rsidRDefault="009A1E61" w:rsidP="009A1E61">
      <w:r>
        <w:tab/>
        <w:t>system("cls");</w:t>
      </w:r>
    </w:p>
    <w:p w:rsidR="009A1E61" w:rsidRDefault="009A1E61" w:rsidP="009A1E61">
      <w:r>
        <w:tab/>
        <w:t>cout &lt;&lt; "Person: "&lt;&lt;endl&lt;&lt;"I have a last riddle for you"&lt;&lt;endl;</w:t>
      </w:r>
    </w:p>
    <w:p w:rsidR="009A1E61" w:rsidRDefault="009A1E61" w:rsidP="009A1E61">
      <w:r>
        <w:tab/>
        <w:t>system("pause");</w:t>
      </w:r>
    </w:p>
    <w:p w:rsidR="009A1E61" w:rsidRDefault="009A1E61" w:rsidP="009A1E61">
      <w:r>
        <w:tab/>
        <w:t>system("cls");</w:t>
      </w:r>
    </w:p>
    <w:p w:rsidR="009A1E61" w:rsidRDefault="009A1E61" w:rsidP="009A1E61">
      <w:r>
        <w:tab/>
        <w:t>cout &lt;&lt; "Person: "&lt;&lt;endl&lt;&lt;"If you answer this correctly, I'll let you go"&lt;&lt;endl;</w:t>
      </w:r>
    </w:p>
    <w:p w:rsidR="009A1E61" w:rsidRDefault="009A1E61" w:rsidP="009A1E61">
      <w:r>
        <w:tab/>
        <w:t>system("pause");</w:t>
      </w:r>
    </w:p>
    <w:p w:rsidR="009A1E61" w:rsidRDefault="009A1E61" w:rsidP="009A1E61">
      <w:r>
        <w:tab/>
        <w:t>system("cls");</w:t>
      </w:r>
    </w:p>
    <w:p w:rsidR="009A1E61" w:rsidRDefault="009A1E61" w:rsidP="009A1E61">
      <w:r>
        <w:lastRenderedPageBreak/>
        <w:tab/>
      </w:r>
    </w:p>
    <w:p w:rsidR="009A1E61" w:rsidRDefault="009A1E61" w:rsidP="009A1E61">
      <w:r>
        <w:tab/>
        <w:t>cout &lt;&lt; "This thing all things devours: "&lt;&lt;endl;</w:t>
      </w:r>
    </w:p>
    <w:p w:rsidR="009A1E61" w:rsidRDefault="009A1E61" w:rsidP="009A1E61">
      <w:r>
        <w:tab/>
        <w:t>cout &lt;&lt; "Birds, beasts, trees, flowers;"&lt;&lt;endl;</w:t>
      </w:r>
    </w:p>
    <w:p w:rsidR="009A1E61" w:rsidRDefault="009A1E61" w:rsidP="009A1E61">
      <w:r>
        <w:tab/>
        <w:t>cout &lt;&lt; "Gnaws iron, bites steel;"&lt;&lt;endl;</w:t>
      </w:r>
    </w:p>
    <w:p w:rsidR="009A1E61" w:rsidRDefault="009A1E61" w:rsidP="009A1E61">
      <w:r>
        <w:tab/>
        <w:t>cout &lt;&lt; "Grinds hard stones to meal;"&lt;&lt;endl;</w:t>
      </w:r>
    </w:p>
    <w:p w:rsidR="009A1E61" w:rsidRDefault="009A1E61" w:rsidP="009A1E61">
      <w:r>
        <w:tab/>
        <w:t>cout &lt;&lt; "Slays king, ruins town,"&lt;&lt;endl;</w:t>
      </w:r>
    </w:p>
    <w:p w:rsidR="009A1E61" w:rsidRDefault="009A1E61" w:rsidP="009A1E61">
      <w:r>
        <w:tab/>
        <w:t>cout &lt;&lt; "And beats high mountain down."&lt;&lt;endl;</w:t>
      </w:r>
    </w:p>
    <w:p w:rsidR="009A1E61" w:rsidRDefault="009A1E61" w:rsidP="009A1E61">
      <w:r>
        <w:tab/>
        <w:t>cout &lt;&lt; "Answer: "&lt;&lt;endl;</w:t>
      </w:r>
    </w:p>
    <w:p w:rsidR="009A1E61" w:rsidRDefault="009A1E61" w:rsidP="009A1E61">
      <w:r>
        <w:tab/>
      </w:r>
    </w:p>
    <w:p w:rsidR="009A1E61" w:rsidRDefault="009A1E61" w:rsidP="009A1E61">
      <w:r>
        <w:tab/>
        <w:t>cout &lt;&lt; "a. Time"&lt;&lt;endl;</w:t>
      </w:r>
    </w:p>
    <w:p w:rsidR="009A1E61" w:rsidRDefault="009A1E61" w:rsidP="009A1E61">
      <w:r>
        <w:tab/>
        <w:t>cout &lt;&lt; "b. Dragon"&lt;&lt;endl;</w:t>
      </w:r>
    </w:p>
    <w:p w:rsidR="009A1E61" w:rsidRDefault="009A1E61" w:rsidP="009A1E61">
      <w:r>
        <w:tab/>
        <w:t>cout &lt;&lt; "c. Devil"&lt;&lt;endl;</w:t>
      </w:r>
    </w:p>
    <w:p w:rsidR="009A1E61" w:rsidRDefault="009A1E61" w:rsidP="009A1E61">
      <w:r>
        <w:tab/>
        <w:t>cout &lt;&lt; "d. Alien"&lt;&lt;endl;</w:t>
      </w:r>
    </w:p>
    <w:p w:rsidR="009A1E61" w:rsidRDefault="009A1E61" w:rsidP="009A1E61">
      <w:r>
        <w:tab/>
      </w:r>
    </w:p>
    <w:p w:rsidR="009A1E61" w:rsidRDefault="009A1E61" w:rsidP="009A1E61">
      <w:r>
        <w:tab/>
        <w:t>switch (answer)</w:t>
      </w:r>
    </w:p>
    <w:p w:rsidR="009A1E61" w:rsidRDefault="009A1E61" w:rsidP="009A1E61">
      <w:r>
        <w:tab/>
      </w:r>
      <w:r>
        <w:tab/>
        <w:t>{</w:t>
      </w:r>
    </w:p>
    <w:p w:rsidR="009A1E61" w:rsidRDefault="009A1E61" w:rsidP="009A1E61">
      <w:r>
        <w:tab/>
      </w:r>
      <w:r>
        <w:tab/>
      </w:r>
      <w:r>
        <w:tab/>
        <w:t>case 'a': cout &lt;&lt; "Correct" &lt;&lt;endl;</w:t>
      </w:r>
    </w:p>
    <w:p w:rsidR="009A1E61" w:rsidRDefault="009A1E61" w:rsidP="009A1E61">
      <w:r>
        <w:tab/>
      </w:r>
      <w:r>
        <w:tab/>
      </w:r>
      <w:r>
        <w:tab/>
      </w:r>
      <w:r>
        <w:tab/>
        <w:t>system("pause");</w:t>
      </w:r>
    </w:p>
    <w:p w:rsidR="009A1E61" w:rsidRDefault="009A1E61" w:rsidP="009A1E61">
      <w:r>
        <w:tab/>
      </w:r>
      <w:r>
        <w:tab/>
      </w:r>
      <w:r>
        <w:tab/>
      </w:r>
      <w:r>
        <w:tab/>
        <w:t>system("cls");</w:t>
      </w:r>
    </w:p>
    <w:p w:rsidR="009A1E61" w:rsidRDefault="009A1E61" w:rsidP="009A1E61">
      <w:r>
        <w:tab/>
      </w:r>
      <w:r>
        <w:tab/>
      </w:r>
      <w:r>
        <w:tab/>
      </w:r>
      <w:r>
        <w:tab/>
        <w:t>Ending1();</w:t>
      </w:r>
    </w:p>
    <w:p w:rsidR="009A1E61" w:rsidRDefault="009A1E61" w:rsidP="009A1E61">
      <w:r>
        <w:tab/>
      </w:r>
      <w:r>
        <w:tab/>
      </w:r>
      <w:r>
        <w:tab/>
      </w:r>
      <w:r>
        <w:tab/>
        <w:t>break;</w:t>
      </w:r>
    </w:p>
    <w:p w:rsidR="009A1E61" w:rsidRDefault="009A1E61" w:rsidP="009A1E61">
      <w:r>
        <w:tab/>
      </w:r>
      <w:r>
        <w:tab/>
      </w:r>
      <w:r>
        <w:tab/>
        <w:t>case 'b': cout &lt;&lt; "Incorrect" &lt;&lt;endl;</w:t>
      </w:r>
    </w:p>
    <w:p w:rsidR="009A1E61" w:rsidRDefault="009A1E61" w:rsidP="009A1E61">
      <w:r>
        <w:tab/>
      </w:r>
      <w:r>
        <w:tab/>
      </w:r>
      <w:r>
        <w:tab/>
      </w:r>
      <w:r>
        <w:tab/>
        <w:t>system("pause");</w:t>
      </w:r>
    </w:p>
    <w:p w:rsidR="009A1E61" w:rsidRDefault="009A1E61" w:rsidP="009A1E61">
      <w:r>
        <w:tab/>
      </w:r>
      <w:r>
        <w:tab/>
      </w:r>
      <w:r>
        <w:tab/>
      </w:r>
      <w:r>
        <w:tab/>
        <w:t>system("cls");</w:t>
      </w:r>
    </w:p>
    <w:p w:rsidR="009A1E61" w:rsidRDefault="009A1E61" w:rsidP="009A1E61">
      <w:r>
        <w:tab/>
      </w:r>
      <w:r>
        <w:tab/>
      </w:r>
      <w:r>
        <w:tab/>
      </w:r>
      <w:r>
        <w:tab/>
        <w:t>death1();</w:t>
      </w:r>
    </w:p>
    <w:p w:rsidR="009A1E61" w:rsidRDefault="009A1E61" w:rsidP="009A1E61">
      <w:r>
        <w:tab/>
      </w:r>
      <w:r>
        <w:tab/>
      </w:r>
      <w:r>
        <w:tab/>
      </w:r>
      <w:r>
        <w:tab/>
        <w:t>break;</w:t>
      </w:r>
    </w:p>
    <w:p w:rsidR="009A1E61" w:rsidRDefault="009A1E61" w:rsidP="009A1E61">
      <w:r>
        <w:lastRenderedPageBreak/>
        <w:tab/>
      </w:r>
      <w:r>
        <w:tab/>
      </w:r>
      <w:r>
        <w:tab/>
        <w:t>case 'c': cout &lt;&lt; "Incorrect"&lt;&lt;endl;</w:t>
      </w:r>
    </w:p>
    <w:p w:rsidR="009A1E61" w:rsidRDefault="009A1E61" w:rsidP="009A1E61">
      <w:r>
        <w:tab/>
      </w:r>
      <w:r>
        <w:tab/>
      </w:r>
      <w:r>
        <w:tab/>
      </w:r>
      <w:r>
        <w:tab/>
        <w:t>system("pause");</w:t>
      </w:r>
    </w:p>
    <w:p w:rsidR="009A1E61" w:rsidRDefault="009A1E61" w:rsidP="009A1E61">
      <w:r>
        <w:tab/>
      </w:r>
      <w:r>
        <w:tab/>
      </w:r>
      <w:r>
        <w:tab/>
      </w:r>
      <w:r>
        <w:tab/>
        <w:t>system("cls");</w:t>
      </w:r>
    </w:p>
    <w:p w:rsidR="009A1E61" w:rsidRDefault="009A1E61" w:rsidP="009A1E61">
      <w:r>
        <w:tab/>
      </w:r>
      <w:r>
        <w:tab/>
      </w:r>
      <w:r>
        <w:tab/>
      </w:r>
      <w:r>
        <w:tab/>
        <w:t>death1();</w:t>
      </w:r>
    </w:p>
    <w:p w:rsidR="009A1E61" w:rsidRDefault="009A1E61" w:rsidP="009A1E61">
      <w:r>
        <w:tab/>
      </w:r>
      <w:r>
        <w:tab/>
      </w:r>
      <w:r>
        <w:tab/>
      </w:r>
      <w:r>
        <w:tab/>
        <w:t>break;</w:t>
      </w:r>
    </w:p>
    <w:p w:rsidR="009A1E61" w:rsidRDefault="009A1E61" w:rsidP="009A1E61">
      <w:r>
        <w:tab/>
      </w:r>
      <w:r>
        <w:tab/>
      </w:r>
      <w:r>
        <w:tab/>
        <w:t>case 'd': cout &lt;&lt; "Incorrect" &lt;&lt;endl;</w:t>
      </w:r>
    </w:p>
    <w:p w:rsidR="009A1E61" w:rsidRDefault="009A1E61" w:rsidP="009A1E61">
      <w:r>
        <w:tab/>
      </w:r>
      <w:r>
        <w:tab/>
      </w:r>
      <w:r>
        <w:tab/>
      </w:r>
      <w:r>
        <w:tab/>
        <w:t>system("pause");</w:t>
      </w:r>
    </w:p>
    <w:p w:rsidR="009A1E61" w:rsidRDefault="009A1E61" w:rsidP="009A1E61">
      <w:r>
        <w:tab/>
      </w:r>
      <w:r>
        <w:tab/>
      </w:r>
      <w:r>
        <w:tab/>
      </w:r>
      <w:r>
        <w:tab/>
        <w:t>system("cls");</w:t>
      </w:r>
    </w:p>
    <w:p w:rsidR="009A1E61" w:rsidRDefault="009A1E61" w:rsidP="009A1E61">
      <w:r>
        <w:tab/>
      </w:r>
      <w:r>
        <w:tab/>
      </w:r>
      <w:r>
        <w:tab/>
      </w:r>
      <w:r>
        <w:tab/>
        <w:t>death1;</w:t>
      </w:r>
    </w:p>
    <w:p w:rsidR="009A1E61" w:rsidRDefault="009A1E61" w:rsidP="009A1E61">
      <w:r>
        <w:tab/>
      </w:r>
      <w:r>
        <w:tab/>
      </w:r>
      <w:r>
        <w:tab/>
      </w:r>
      <w:r>
        <w:tab/>
        <w:t>break;</w:t>
      </w:r>
      <w:r>
        <w:tab/>
      </w:r>
    </w:p>
    <w:p w:rsidR="009A1E61" w:rsidRDefault="009A1E61" w:rsidP="009A1E61">
      <w:r>
        <w:tab/>
      </w:r>
      <w:r>
        <w:tab/>
      </w:r>
      <w:r>
        <w:tab/>
        <w:t>default: cout &lt;&lt; "Choose an answer"&lt;&lt;endl;</w:t>
      </w:r>
    </w:p>
    <w:p w:rsidR="009A1E61" w:rsidRDefault="009A1E61" w:rsidP="009A1E61">
      <w:r>
        <w:tab/>
      </w:r>
      <w:r>
        <w:tab/>
        <w:t>}</w:t>
      </w:r>
    </w:p>
    <w:p w:rsidR="009A1E61" w:rsidRDefault="009A1E61" w:rsidP="009A1E61">
      <w:r>
        <w:t>}</w:t>
      </w:r>
    </w:p>
    <w:p w:rsidR="009A1E61" w:rsidRDefault="009A1E61" w:rsidP="009A1E61"/>
    <w:p w:rsidR="009A1E61" w:rsidRDefault="009A1E61" w:rsidP="009A1E61">
      <w:r>
        <w:t>void FINAL2(){</w:t>
      </w:r>
    </w:p>
    <w:p w:rsidR="009A1E61" w:rsidRDefault="009A1E61" w:rsidP="009A1E61">
      <w:r>
        <w:tab/>
        <w:t>void russianroulette();</w:t>
      </w:r>
    </w:p>
    <w:p w:rsidR="009A1E61" w:rsidRDefault="009A1E61" w:rsidP="009A1E61">
      <w:r>
        <w:tab/>
        <w:t>cout &lt;&lt; "Person: "&lt;&lt;endl&lt;&lt;"Impressive, most impressive, you cleared them without fail"&lt;&lt;endl;</w:t>
      </w:r>
    </w:p>
    <w:p w:rsidR="009A1E61" w:rsidRDefault="009A1E61" w:rsidP="009A1E61">
      <w:r>
        <w:tab/>
        <w:t>system("pause");</w:t>
      </w:r>
    </w:p>
    <w:p w:rsidR="009A1E61" w:rsidRDefault="009A1E61" w:rsidP="009A1E61">
      <w:r>
        <w:tab/>
        <w:t>system("cls");</w:t>
      </w:r>
    </w:p>
    <w:p w:rsidR="009A1E61" w:rsidRDefault="009A1E61" w:rsidP="009A1E61">
      <w:r>
        <w:tab/>
        <w:t>cout &lt;&lt; "Person: "&lt;&lt;endl&lt;&lt;"but do you think I will let you get away that easy?"&lt;&lt;endl;</w:t>
      </w:r>
    </w:p>
    <w:p w:rsidR="009A1E61" w:rsidRDefault="009A1E61" w:rsidP="009A1E61">
      <w:r>
        <w:tab/>
        <w:t>system("pause");</w:t>
      </w:r>
    </w:p>
    <w:p w:rsidR="009A1E61" w:rsidRDefault="009A1E61" w:rsidP="009A1E61">
      <w:r>
        <w:tab/>
        <w:t>system("cls");</w:t>
      </w:r>
    </w:p>
    <w:p w:rsidR="009A1E61" w:rsidRDefault="009A1E61" w:rsidP="009A1E61">
      <w:r>
        <w:tab/>
        <w:t>cout &lt;&lt; "Person: "&lt;&lt;endl&lt;&lt;"Let's have a russian roulette"&lt;&lt;endl;</w:t>
      </w:r>
    </w:p>
    <w:p w:rsidR="009A1E61" w:rsidRDefault="009A1E61" w:rsidP="009A1E61">
      <w:r>
        <w:tab/>
        <w:t>system("pause");</w:t>
      </w:r>
    </w:p>
    <w:p w:rsidR="009A1E61" w:rsidRDefault="009A1E61" w:rsidP="009A1E61">
      <w:r>
        <w:lastRenderedPageBreak/>
        <w:tab/>
        <w:t>system("cls");</w:t>
      </w:r>
    </w:p>
    <w:p w:rsidR="009A1E61" w:rsidRDefault="009A1E61" w:rsidP="009A1E61">
      <w:r>
        <w:tab/>
        <w:t>cout &lt;&lt; "Person: "&lt;&lt;endl&lt;&lt;"It's five out of six loaded"&lt;&lt;endl;</w:t>
      </w:r>
    </w:p>
    <w:p w:rsidR="009A1E61" w:rsidRDefault="009A1E61" w:rsidP="009A1E61">
      <w:r>
        <w:tab/>
        <w:t>system("pause");</w:t>
      </w:r>
    </w:p>
    <w:p w:rsidR="009A1E61" w:rsidRDefault="009A1E61" w:rsidP="009A1E61">
      <w:r>
        <w:tab/>
        <w:t>system("cls");</w:t>
      </w:r>
    </w:p>
    <w:p w:rsidR="009A1E61" w:rsidRDefault="009A1E61" w:rsidP="009A1E61">
      <w:r>
        <w:tab/>
        <w:t>cout &lt;&lt; "Person: "&lt;&lt;endl&lt;&lt;"If you survive this, I'll let you go"&lt;&lt;endl;</w:t>
      </w:r>
    </w:p>
    <w:p w:rsidR="009A1E61" w:rsidRDefault="009A1E61" w:rsidP="009A1E61">
      <w:r>
        <w:tab/>
        <w:t>system("pause");</w:t>
      </w:r>
    </w:p>
    <w:p w:rsidR="009A1E61" w:rsidRDefault="009A1E61" w:rsidP="009A1E61">
      <w:r>
        <w:tab/>
        <w:t>system("cls");</w:t>
      </w:r>
    </w:p>
    <w:p w:rsidR="009A1E61" w:rsidRDefault="009A1E61" w:rsidP="009A1E61">
      <w:r>
        <w:tab/>
        <w:t>cout &lt;&lt; "Person: "&lt;&lt;endl&lt;&lt;"take the gun on the middle table there"&lt;&lt;endl;</w:t>
      </w:r>
    </w:p>
    <w:p w:rsidR="009A1E61" w:rsidRDefault="009A1E61" w:rsidP="009A1E61">
      <w:r>
        <w:tab/>
        <w:t>system("pause");</w:t>
      </w:r>
    </w:p>
    <w:p w:rsidR="009A1E61" w:rsidRDefault="009A1E61" w:rsidP="009A1E61">
      <w:r>
        <w:tab/>
        <w:t>system("cls");</w:t>
      </w:r>
    </w:p>
    <w:p w:rsidR="009A1E61" w:rsidRDefault="009A1E61" w:rsidP="009A1E61">
      <w:r>
        <w:tab/>
        <w:t>cout &lt;&lt; "With despair, you take the gun and aimed at your head"&lt;&lt;endl;</w:t>
      </w:r>
    </w:p>
    <w:p w:rsidR="009A1E61" w:rsidRDefault="009A1E61" w:rsidP="009A1E61">
      <w:r>
        <w:tab/>
        <w:t>system("pause");</w:t>
      </w:r>
    </w:p>
    <w:p w:rsidR="009A1E61" w:rsidRDefault="009A1E61" w:rsidP="009A1E61">
      <w:r>
        <w:tab/>
        <w:t>system("cls");</w:t>
      </w:r>
    </w:p>
    <w:p w:rsidR="009A1E61" w:rsidRDefault="009A1E61" w:rsidP="009A1E61">
      <w:r>
        <w:tab/>
        <w:t>russianroulette();</w:t>
      </w:r>
    </w:p>
    <w:p w:rsidR="009A1E61" w:rsidRDefault="009A1E61" w:rsidP="009A1E61">
      <w:r>
        <w:tab/>
      </w:r>
    </w:p>
    <w:p w:rsidR="009A1E61" w:rsidRDefault="009A1E61" w:rsidP="009A1E61">
      <w:r>
        <w:t>}</w:t>
      </w:r>
    </w:p>
    <w:p w:rsidR="009A1E61" w:rsidRDefault="009A1E61" w:rsidP="009A1E61"/>
    <w:p w:rsidR="009A1E61" w:rsidRDefault="009A1E61" w:rsidP="009A1E61">
      <w:r>
        <w:t>void russianroulette(){</w:t>
      </w:r>
    </w:p>
    <w:p w:rsidR="009A1E61" w:rsidRDefault="009A1E61" w:rsidP="009A1E61">
      <w:r>
        <w:tab/>
        <w:t>void Ending2();</w:t>
      </w:r>
    </w:p>
    <w:p w:rsidR="009A1E61" w:rsidRDefault="009A1E61" w:rsidP="009A1E61">
      <w:r>
        <w:tab/>
        <w:t>bool dead = false;</w:t>
      </w:r>
    </w:p>
    <w:p w:rsidR="009A1E61" w:rsidRDefault="009A1E61" w:rsidP="009A1E61">
      <w:r>
        <w:t xml:space="preserve">    int slot;</w:t>
      </w:r>
    </w:p>
    <w:p w:rsidR="009A1E61" w:rsidRDefault="009A1E61" w:rsidP="009A1E61">
      <w:r>
        <w:t xml:space="preserve">    const int BULLET_POS = 1; </w:t>
      </w:r>
    </w:p>
    <w:p w:rsidR="009A1E61" w:rsidRDefault="009A1E61" w:rsidP="009A1E61">
      <w:r>
        <w:t xml:space="preserve">    </w:t>
      </w:r>
    </w:p>
    <w:p w:rsidR="009A1E61" w:rsidRDefault="009A1E61" w:rsidP="009A1E61">
      <w:r>
        <w:t xml:space="preserve">    srand(time(0)); </w:t>
      </w:r>
    </w:p>
    <w:p w:rsidR="009A1E61" w:rsidRDefault="009A1E61" w:rsidP="009A1E61">
      <w:r>
        <w:t xml:space="preserve">   </w:t>
      </w:r>
    </w:p>
    <w:p w:rsidR="009A1E61" w:rsidRDefault="009A1E61" w:rsidP="009A1E61">
      <w:r>
        <w:t xml:space="preserve">    while(dead == false) </w:t>
      </w:r>
    </w:p>
    <w:p w:rsidR="009A1E61" w:rsidRDefault="009A1E61" w:rsidP="009A1E61">
      <w:r>
        <w:lastRenderedPageBreak/>
        <w:t xml:space="preserve">    {</w:t>
      </w:r>
    </w:p>
    <w:p w:rsidR="009A1E61" w:rsidRDefault="009A1E61" w:rsidP="009A1E61">
      <w:r>
        <w:t xml:space="preserve">        slot = (rand() % 2) + 1; </w:t>
      </w:r>
    </w:p>
    <w:p w:rsidR="009A1E61" w:rsidRDefault="009A1E61" w:rsidP="009A1E61">
      <w:r>
        <w:t xml:space="preserve">        </w:t>
      </w:r>
    </w:p>
    <w:p w:rsidR="009A1E61" w:rsidRDefault="009A1E61" w:rsidP="009A1E61">
      <w:r>
        <w:t xml:space="preserve">        cin.ignore(); </w:t>
      </w:r>
    </w:p>
    <w:p w:rsidR="009A1E61" w:rsidRDefault="009A1E61" w:rsidP="009A1E61">
      <w:r>
        <w:t xml:space="preserve">        </w:t>
      </w:r>
    </w:p>
    <w:p w:rsidR="009A1E61" w:rsidRDefault="009A1E61" w:rsidP="009A1E61">
      <w:r>
        <w:t xml:space="preserve">        if(BULLET_POS != slot) //If bullet was not shot.</w:t>
      </w:r>
    </w:p>
    <w:p w:rsidR="009A1E61" w:rsidRDefault="009A1E61" w:rsidP="009A1E61">
      <w:r>
        <w:t xml:space="preserve">        {</w:t>
      </w:r>
    </w:p>
    <w:p w:rsidR="009A1E61" w:rsidRDefault="009A1E61" w:rsidP="009A1E61">
      <w:r>
        <w:t xml:space="preserve">            cout &lt;&lt; "*CLICK*"&lt;&lt;endl;</w:t>
      </w:r>
    </w:p>
    <w:p w:rsidR="009A1E61" w:rsidRDefault="009A1E61" w:rsidP="009A1E61">
      <w:r>
        <w:t xml:space="preserve">            system("pause");</w:t>
      </w:r>
    </w:p>
    <w:p w:rsidR="009A1E61" w:rsidRDefault="009A1E61" w:rsidP="009A1E61">
      <w:r>
        <w:t xml:space="preserve">            system("cls");</w:t>
      </w:r>
    </w:p>
    <w:p w:rsidR="009A1E61" w:rsidRDefault="009A1E61" w:rsidP="009A1E61">
      <w:r>
        <w:tab/>
      </w:r>
      <w:r>
        <w:tab/>
      </w:r>
      <w:r>
        <w:tab/>
        <w:t>Ending2();</w:t>
      </w:r>
    </w:p>
    <w:p w:rsidR="009A1E61" w:rsidRDefault="009A1E61" w:rsidP="009A1E61">
      <w:r>
        <w:t xml:space="preserve">            </w:t>
      </w:r>
    </w:p>
    <w:p w:rsidR="009A1E61" w:rsidRDefault="009A1E61" w:rsidP="009A1E61">
      <w:r>
        <w:t xml:space="preserve">        } </w:t>
      </w:r>
    </w:p>
    <w:p w:rsidR="009A1E61" w:rsidRDefault="009A1E61" w:rsidP="009A1E61">
      <w:r>
        <w:t xml:space="preserve">        else //If bullet was shot.</w:t>
      </w:r>
    </w:p>
    <w:p w:rsidR="009A1E61" w:rsidRDefault="009A1E61" w:rsidP="009A1E61">
      <w:r>
        <w:t xml:space="preserve">        {</w:t>
      </w:r>
    </w:p>
    <w:p w:rsidR="009A1E61" w:rsidRDefault="009A1E61" w:rsidP="009A1E61">
      <w:r>
        <w:t xml:space="preserve">            </w:t>
      </w:r>
    </w:p>
    <w:p w:rsidR="009A1E61" w:rsidRDefault="009A1E61" w:rsidP="009A1E61">
      <w:r>
        <w:t xml:space="preserve">            cout &lt;&lt; "BANG!!!"&lt;&lt;endl;   </w:t>
      </w:r>
    </w:p>
    <w:p w:rsidR="009A1E61" w:rsidRDefault="009A1E61" w:rsidP="009A1E61">
      <w:r>
        <w:t xml:space="preserve">            dead = true; //Ends game.</w:t>
      </w:r>
    </w:p>
    <w:p w:rsidR="009A1E61" w:rsidRDefault="009A1E61" w:rsidP="009A1E61">
      <w:r>
        <w:t xml:space="preserve">            cout &lt;&lt; "You died"&lt;&lt;endl;</w:t>
      </w:r>
    </w:p>
    <w:p w:rsidR="009A1E61" w:rsidRDefault="009A1E61" w:rsidP="009A1E61">
      <w:r>
        <w:t xml:space="preserve">            system("pause");</w:t>
      </w:r>
    </w:p>
    <w:p w:rsidR="009A1E61" w:rsidRDefault="009A1E61" w:rsidP="009A1E61">
      <w:r>
        <w:t xml:space="preserve">            system("cls");</w:t>
      </w:r>
    </w:p>
    <w:p w:rsidR="009A1E61" w:rsidRDefault="009A1E61" w:rsidP="009A1E61">
      <w:r>
        <w:t xml:space="preserve">            main();</w:t>
      </w:r>
    </w:p>
    <w:p w:rsidR="009A1E61" w:rsidRDefault="009A1E61" w:rsidP="009A1E61">
      <w:r>
        <w:t xml:space="preserve">        }</w:t>
      </w:r>
    </w:p>
    <w:p w:rsidR="009A1E61" w:rsidRDefault="009A1E61" w:rsidP="009A1E61">
      <w:r>
        <w:t xml:space="preserve">    }</w:t>
      </w:r>
    </w:p>
    <w:p w:rsidR="009A1E61" w:rsidRDefault="009A1E61" w:rsidP="009A1E61">
      <w:r>
        <w:t xml:space="preserve">    </w:t>
      </w:r>
    </w:p>
    <w:p w:rsidR="009A1E61" w:rsidRDefault="009A1E61" w:rsidP="009A1E61">
      <w:r>
        <w:t xml:space="preserve">    </w:t>
      </w:r>
    </w:p>
    <w:p w:rsidR="009A1E61" w:rsidRDefault="009A1E61" w:rsidP="009A1E61">
      <w:r>
        <w:lastRenderedPageBreak/>
        <w:t>}</w:t>
      </w:r>
    </w:p>
    <w:p w:rsidR="009A1E61" w:rsidRDefault="009A1E61" w:rsidP="009A1E61"/>
    <w:p w:rsidR="009A1E61" w:rsidRDefault="009A1E61" w:rsidP="009A1E61">
      <w:r>
        <w:t>void Ending1(){</w:t>
      </w:r>
    </w:p>
    <w:p w:rsidR="009A1E61" w:rsidRDefault="009A1E61" w:rsidP="009A1E61">
      <w:r>
        <w:tab/>
        <w:t>char again;</w:t>
      </w:r>
    </w:p>
    <w:p w:rsidR="009A1E61" w:rsidRDefault="009A1E61" w:rsidP="009A1E61">
      <w:r>
        <w:tab/>
        <w:t>cout &lt;&lt; "Person"&lt;&lt;endl&lt;&lt;"You really are smart"&lt;&lt;endl;</w:t>
      </w:r>
    </w:p>
    <w:p w:rsidR="009A1E61" w:rsidRDefault="009A1E61" w:rsidP="009A1E61">
      <w:r>
        <w:tab/>
        <w:t>system("pause");</w:t>
      </w:r>
    </w:p>
    <w:p w:rsidR="009A1E61" w:rsidRDefault="009A1E61" w:rsidP="009A1E61">
      <w:r>
        <w:tab/>
        <w:t>system("cls");</w:t>
      </w:r>
    </w:p>
    <w:p w:rsidR="009A1E61" w:rsidRDefault="009A1E61" w:rsidP="009A1E61">
      <w:r>
        <w:tab/>
        <w:t>cout &lt;&lt; "The wall moved revealling a door with exit sign"&lt;&lt;endl;</w:t>
      </w:r>
    </w:p>
    <w:p w:rsidR="009A1E61" w:rsidRDefault="009A1E61" w:rsidP="009A1E61">
      <w:r>
        <w:tab/>
        <w:t>system("pause");</w:t>
      </w:r>
    </w:p>
    <w:p w:rsidR="009A1E61" w:rsidRDefault="009A1E61" w:rsidP="009A1E61">
      <w:r>
        <w:tab/>
        <w:t>system("cls");</w:t>
      </w:r>
    </w:p>
    <w:p w:rsidR="009A1E61" w:rsidRDefault="009A1E61" w:rsidP="009A1E61">
      <w:r>
        <w:tab/>
        <w:t>cout &lt;&lt; "Person: "&lt;&lt;endl&lt;&lt;"You may exit through the door"&lt;&lt;endl;</w:t>
      </w:r>
    </w:p>
    <w:p w:rsidR="009A1E61" w:rsidRDefault="009A1E61" w:rsidP="009A1E61">
      <w:r>
        <w:tab/>
        <w:t>system("pause");</w:t>
      </w:r>
    </w:p>
    <w:p w:rsidR="009A1E61" w:rsidRDefault="009A1E61" w:rsidP="009A1E61">
      <w:r>
        <w:tab/>
        <w:t>system("cls");</w:t>
      </w:r>
    </w:p>
    <w:p w:rsidR="009A1E61" w:rsidRDefault="009A1E61" w:rsidP="009A1E61">
      <w:r>
        <w:tab/>
        <w:t>cout &lt;&lt; "You opened the door revealing to be forestry"&lt;&lt;endl;</w:t>
      </w:r>
    </w:p>
    <w:p w:rsidR="009A1E61" w:rsidRDefault="009A1E61" w:rsidP="009A1E61">
      <w:r>
        <w:tab/>
        <w:t>system("pause");</w:t>
      </w:r>
    </w:p>
    <w:p w:rsidR="009A1E61" w:rsidRDefault="009A1E61" w:rsidP="009A1E61">
      <w:r>
        <w:tab/>
        <w:t>system("cls");</w:t>
      </w:r>
    </w:p>
    <w:p w:rsidR="009A1E61" w:rsidRDefault="009A1E61" w:rsidP="009A1E61">
      <w:r>
        <w:tab/>
        <w:t>cout &lt;&lt; "You escaped"&lt;&lt;endl;</w:t>
      </w:r>
    </w:p>
    <w:p w:rsidR="009A1E61" w:rsidRDefault="009A1E61" w:rsidP="009A1E61">
      <w:r>
        <w:tab/>
        <w:t>system("pause");</w:t>
      </w:r>
    </w:p>
    <w:p w:rsidR="009A1E61" w:rsidRDefault="009A1E61" w:rsidP="009A1E61">
      <w:r>
        <w:tab/>
        <w:t>system("cls");</w:t>
      </w:r>
    </w:p>
    <w:p w:rsidR="009A1E61" w:rsidRDefault="009A1E61" w:rsidP="009A1E61">
      <w:r>
        <w:tab/>
        <w:t>cout &lt;&lt; "You've earned an achievement: "&lt;&lt;endl&lt;&lt;"Braniac"&lt;&lt;endl;</w:t>
      </w:r>
    </w:p>
    <w:p w:rsidR="009A1E61" w:rsidRDefault="009A1E61" w:rsidP="009A1E61">
      <w:r>
        <w:tab/>
        <w:t>system("pause");</w:t>
      </w:r>
    </w:p>
    <w:p w:rsidR="009A1E61" w:rsidRDefault="009A1E61" w:rsidP="009A1E61">
      <w:r>
        <w:tab/>
        <w:t>system("cls");</w:t>
      </w:r>
    </w:p>
    <w:p w:rsidR="009A1E61" w:rsidRDefault="009A1E61" w:rsidP="009A1E61">
      <w:r>
        <w:tab/>
        <w:t>cout &lt;&lt; "Play again? "&lt;&lt;endl;</w:t>
      </w:r>
    </w:p>
    <w:p w:rsidR="009A1E61" w:rsidRDefault="009A1E61" w:rsidP="009A1E61">
      <w:r>
        <w:tab/>
        <w:t>cout &lt;&lt; "Y/N"&lt;&lt;endl;</w:t>
      </w:r>
    </w:p>
    <w:p w:rsidR="009A1E61" w:rsidRDefault="009A1E61" w:rsidP="009A1E61">
      <w:r>
        <w:tab/>
        <w:t>cin &gt;&gt; again;</w:t>
      </w:r>
    </w:p>
    <w:p w:rsidR="009A1E61" w:rsidRDefault="009A1E61" w:rsidP="009A1E61">
      <w:r>
        <w:tab/>
        <w:t>switch (again)</w:t>
      </w:r>
    </w:p>
    <w:p w:rsidR="009A1E61" w:rsidRDefault="009A1E61" w:rsidP="009A1E61">
      <w:r>
        <w:lastRenderedPageBreak/>
        <w:tab/>
        <w:t>{</w:t>
      </w:r>
    </w:p>
    <w:p w:rsidR="009A1E61" w:rsidRDefault="009A1E61" w:rsidP="009A1E61">
      <w:r>
        <w:tab/>
      </w:r>
      <w:r>
        <w:tab/>
        <w:t>case 'y': StartStory();</w:t>
      </w:r>
    </w:p>
    <w:p w:rsidR="009A1E61" w:rsidRDefault="009A1E61" w:rsidP="009A1E61">
      <w:r>
        <w:tab/>
      </w:r>
      <w:r>
        <w:tab/>
        <w:t>break;</w:t>
      </w:r>
    </w:p>
    <w:p w:rsidR="009A1E61" w:rsidRDefault="009A1E61" w:rsidP="009A1E61">
      <w:r>
        <w:tab/>
      </w:r>
      <w:r>
        <w:tab/>
        <w:t>case 'n': main();</w:t>
      </w:r>
    </w:p>
    <w:p w:rsidR="009A1E61" w:rsidRDefault="009A1E61" w:rsidP="009A1E61">
      <w:r>
        <w:tab/>
        <w:t>}</w:t>
      </w:r>
    </w:p>
    <w:p w:rsidR="009A1E61" w:rsidRDefault="009A1E61" w:rsidP="009A1E61">
      <w:r>
        <w:t>}</w:t>
      </w:r>
    </w:p>
    <w:p w:rsidR="009A1E61" w:rsidRDefault="009A1E61" w:rsidP="009A1E61"/>
    <w:p w:rsidR="009A1E61" w:rsidRDefault="009A1E61" w:rsidP="009A1E61">
      <w:r>
        <w:t>void Ending2(){</w:t>
      </w:r>
    </w:p>
    <w:p w:rsidR="009A1E61" w:rsidRDefault="009A1E61" w:rsidP="009A1E61">
      <w:r>
        <w:tab/>
        <w:t>char again;</w:t>
      </w:r>
    </w:p>
    <w:p w:rsidR="009A1E61" w:rsidRDefault="009A1E61" w:rsidP="009A1E61">
      <w:r>
        <w:tab/>
        <w:t>cout &lt;&lt; "Person"&lt;&lt;endl&lt;&lt;"You have some really good luck"&lt;&lt;endl;</w:t>
      </w:r>
    </w:p>
    <w:p w:rsidR="009A1E61" w:rsidRDefault="009A1E61" w:rsidP="009A1E61">
      <w:r>
        <w:tab/>
        <w:t>system("pause");</w:t>
      </w:r>
    </w:p>
    <w:p w:rsidR="009A1E61" w:rsidRDefault="009A1E61" w:rsidP="009A1E61">
      <w:r>
        <w:tab/>
        <w:t>system("cls");</w:t>
      </w:r>
    </w:p>
    <w:p w:rsidR="009A1E61" w:rsidRDefault="009A1E61" w:rsidP="009A1E61">
      <w:r>
        <w:tab/>
        <w:t>cout &lt;&lt; "The wall moved revealling a door with exit sign"&lt;&lt;endl;</w:t>
      </w:r>
    </w:p>
    <w:p w:rsidR="009A1E61" w:rsidRDefault="009A1E61" w:rsidP="009A1E61">
      <w:r>
        <w:tab/>
        <w:t>system("pause");</w:t>
      </w:r>
    </w:p>
    <w:p w:rsidR="009A1E61" w:rsidRDefault="009A1E61" w:rsidP="009A1E61">
      <w:r>
        <w:tab/>
        <w:t>system("cls");</w:t>
      </w:r>
    </w:p>
    <w:p w:rsidR="009A1E61" w:rsidRDefault="009A1E61" w:rsidP="009A1E61">
      <w:r>
        <w:tab/>
        <w:t>cout &lt;&lt; "Person: "&lt;&lt;endl&lt;&lt;"You may exit through the door"&lt;&lt;endl;</w:t>
      </w:r>
    </w:p>
    <w:p w:rsidR="009A1E61" w:rsidRDefault="009A1E61" w:rsidP="009A1E61">
      <w:r>
        <w:tab/>
        <w:t>system("pause");</w:t>
      </w:r>
    </w:p>
    <w:p w:rsidR="009A1E61" w:rsidRDefault="009A1E61" w:rsidP="009A1E61">
      <w:r>
        <w:tab/>
        <w:t>system("cls");</w:t>
      </w:r>
    </w:p>
    <w:p w:rsidR="009A1E61" w:rsidRDefault="009A1E61" w:rsidP="009A1E61">
      <w:r>
        <w:tab/>
        <w:t>cout &lt;&lt; "You opened the door revealing to be forestry"&lt;&lt;endl;</w:t>
      </w:r>
    </w:p>
    <w:p w:rsidR="009A1E61" w:rsidRDefault="009A1E61" w:rsidP="009A1E61">
      <w:r>
        <w:tab/>
        <w:t>system("pause");</w:t>
      </w:r>
    </w:p>
    <w:p w:rsidR="009A1E61" w:rsidRDefault="009A1E61" w:rsidP="009A1E61">
      <w:r>
        <w:tab/>
        <w:t>system("cls");</w:t>
      </w:r>
    </w:p>
    <w:p w:rsidR="009A1E61" w:rsidRDefault="009A1E61" w:rsidP="009A1E61">
      <w:r>
        <w:tab/>
        <w:t>cout &lt;&lt; "You escaped"&lt;&lt;endl;</w:t>
      </w:r>
    </w:p>
    <w:p w:rsidR="009A1E61" w:rsidRDefault="009A1E61" w:rsidP="009A1E61">
      <w:r>
        <w:tab/>
        <w:t>system("pause");</w:t>
      </w:r>
    </w:p>
    <w:p w:rsidR="009A1E61" w:rsidRDefault="009A1E61" w:rsidP="009A1E61">
      <w:r>
        <w:tab/>
        <w:t>system("cls");</w:t>
      </w:r>
    </w:p>
    <w:p w:rsidR="009A1E61" w:rsidRDefault="009A1E61" w:rsidP="009A1E61">
      <w:r>
        <w:tab/>
        <w:t>cout &lt;&lt; "You've earned an achievement: "&lt;&lt;endl&lt;&lt;"Luckster"&lt;&lt;endl;</w:t>
      </w:r>
    </w:p>
    <w:p w:rsidR="009A1E61" w:rsidRDefault="009A1E61" w:rsidP="009A1E61">
      <w:r>
        <w:tab/>
        <w:t>system("pause");</w:t>
      </w:r>
    </w:p>
    <w:p w:rsidR="009A1E61" w:rsidRDefault="009A1E61" w:rsidP="009A1E61">
      <w:r>
        <w:lastRenderedPageBreak/>
        <w:tab/>
        <w:t>system("cls");</w:t>
      </w:r>
    </w:p>
    <w:p w:rsidR="009A1E61" w:rsidRDefault="009A1E61" w:rsidP="009A1E61">
      <w:r>
        <w:tab/>
        <w:t>cout &lt;&lt; "Play again? "&lt;&lt;endl;</w:t>
      </w:r>
    </w:p>
    <w:p w:rsidR="009A1E61" w:rsidRDefault="009A1E61" w:rsidP="009A1E61">
      <w:r>
        <w:tab/>
        <w:t>cout &lt;&lt; "Y/N"&lt;&lt;endl;</w:t>
      </w:r>
    </w:p>
    <w:p w:rsidR="009A1E61" w:rsidRDefault="009A1E61" w:rsidP="009A1E61">
      <w:r>
        <w:tab/>
        <w:t>cin &gt;&gt; again;</w:t>
      </w:r>
    </w:p>
    <w:p w:rsidR="009A1E61" w:rsidRDefault="009A1E61" w:rsidP="009A1E61">
      <w:r>
        <w:tab/>
        <w:t>switch (again)</w:t>
      </w:r>
    </w:p>
    <w:p w:rsidR="009A1E61" w:rsidRDefault="009A1E61" w:rsidP="009A1E61">
      <w:r>
        <w:tab/>
        <w:t>{</w:t>
      </w:r>
    </w:p>
    <w:p w:rsidR="009A1E61" w:rsidRDefault="009A1E61" w:rsidP="009A1E61">
      <w:r>
        <w:tab/>
      </w:r>
      <w:r>
        <w:tab/>
        <w:t>case 'y': StartStory();</w:t>
      </w:r>
    </w:p>
    <w:p w:rsidR="009A1E61" w:rsidRDefault="009A1E61" w:rsidP="009A1E61">
      <w:r>
        <w:tab/>
      </w:r>
      <w:r>
        <w:tab/>
        <w:t>break;</w:t>
      </w:r>
    </w:p>
    <w:p w:rsidR="009A1E61" w:rsidRDefault="009A1E61" w:rsidP="009A1E61">
      <w:r>
        <w:tab/>
      </w:r>
      <w:r>
        <w:tab/>
        <w:t>case 'n': main();</w:t>
      </w:r>
    </w:p>
    <w:p w:rsidR="009A1E61" w:rsidRDefault="009A1E61" w:rsidP="009A1E61">
      <w:r>
        <w:tab/>
        <w:t>}</w:t>
      </w:r>
    </w:p>
    <w:p w:rsidR="009A1E61" w:rsidRPr="009A1E61" w:rsidRDefault="009A1E61" w:rsidP="009A1E61">
      <w:r>
        <w:t>}</w:t>
      </w:r>
    </w:p>
    <w:sectPr w:rsidR="009A1E61" w:rsidRPr="009A1E61">
      <w:footerReference w:type="default" r:id="rId8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0FC9" w:rsidRDefault="00EF0FC9" w:rsidP="00C6554A">
      <w:pPr>
        <w:spacing w:before="0" w:after="0" w:line="240" w:lineRule="auto"/>
      </w:pPr>
      <w:r>
        <w:separator/>
      </w:r>
    </w:p>
  </w:endnote>
  <w:endnote w:type="continuationSeparator" w:id="0">
    <w:p w:rsidR="00EF0FC9" w:rsidRDefault="00EF0FC9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748D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813BA0">
      <w:rPr>
        <w:noProof/>
      </w:rPr>
      <w:t>19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0FC9" w:rsidRDefault="00EF0FC9" w:rsidP="00C6554A">
      <w:pPr>
        <w:spacing w:before="0" w:after="0" w:line="240" w:lineRule="auto"/>
      </w:pPr>
      <w:r>
        <w:separator/>
      </w:r>
    </w:p>
  </w:footnote>
  <w:footnote w:type="continuationSeparator" w:id="0">
    <w:p w:rsidR="00EF0FC9" w:rsidRDefault="00EF0FC9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C76"/>
    <w:rsid w:val="000E6C76"/>
    <w:rsid w:val="00137801"/>
    <w:rsid w:val="001E748D"/>
    <w:rsid w:val="002554CD"/>
    <w:rsid w:val="00265DAC"/>
    <w:rsid w:val="00293B83"/>
    <w:rsid w:val="002B4294"/>
    <w:rsid w:val="00333D0D"/>
    <w:rsid w:val="004173E0"/>
    <w:rsid w:val="004C049F"/>
    <w:rsid w:val="005000E2"/>
    <w:rsid w:val="006A3CE7"/>
    <w:rsid w:val="007C7E7A"/>
    <w:rsid w:val="00813BA0"/>
    <w:rsid w:val="00902A2F"/>
    <w:rsid w:val="00971618"/>
    <w:rsid w:val="009A1E61"/>
    <w:rsid w:val="00A14031"/>
    <w:rsid w:val="00A96DFE"/>
    <w:rsid w:val="00C219C0"/>
    <w:rsid w:val="00C6554A"/>
    <w:rsid w:val="00CB38B9"/>
    <w:rsid w:val="00CB5F46"/>
    <w:rsid w:val="00E95E6D"/>
    <w:rsid w:val="00ED7C44"/>
    <w:rsid w:val="00EF0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D3C2A6-F488-487D-877D-7090E1AA1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sse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77D07-9426-4739-B235-541780DAE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184</TotalTime>
  <Pages>1</Pages>
  <Words>3607</Words>
  <Characters>20562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Hanssen Hilman</dc:creator>
  <cp:keywords/>
  <dc:description/>
  <cp:lastModifiedBy>Hanssen Hilman</cp:lastModifiedBy>
  <cp:revision>5</cp:revision>
  <dcterms:created xsi:type="dcterms:W3CDTF">2016-11-06T08:19:00Z</dcterms:created>
  <dcterms:modified xsi:type="dcterms:W3CDTF">2016-11-06T13:12:00Z</dcterms:modified>
</cp:coreProperties>
</file>